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46BD" w14:textId="79D2E4D0" w:rsidR="00141FA8" w:rsidRPr="00124CFA" w:rsidRDefault="00312918">
      <w:pPr>
        <w:pStyle w:val="Title"/>
      </w:pPr>
      <w:r>
        <w:t>Divyanjana Nikam</w:t>
      </w:r>
    </w:p>
    <w:p w14:paraId="33D7B5A0" w14:textId="77777777" w:rsidR="00141FA8" w:rsidRPr="00124CFA" w:rsidRDefault="00141FA8">
      <w:pPr>
        <w:pStyle w:val="Subtitle"/>
      </w:pPr>
      <w:proofErr w:type="spellStart"/>
      <w:r w:rsidRPr="00124CFA">
        <w:t>Cybage</w:t>
      </w:r>
      <w:proofErr w:type="spellEnd"/>
      <w:r w:rsidRPr="00124CFA">
        <w:t xml:space="preserve"> Software Pvt. Ltd.</w:t>
      </w:r>
    </w:p>
    <w:p w14:paraId="755F835A" w14:textId="31CA88C4" w:rsidR="00141FA8" w:rsidRPr="00124CFA" w:rsidRDefault="00312918" w:rsidP="00312918">
      <w:pPr>
        <w:pStyle w:val="Subtitle"/>
        <w:jc w:val="left"/>
      </w:pPr>
      <w:r>
        <w:t xml:space="preserve">                                                                                                           S</w:t>
      </w:r>
      <w:r w:rsidR="00141FA8" w:rsidRPr="00124CFA">
        <w:t>urvey No. 13A/1+2+3/1</w:t>
      </w:r>
      <w:r w:rsidR="00175223" w:rsidRPr="00124CFA">
        <w:t>,</w:t>
      </w:r>
    </w:p>
    <w:p w14:paraId="6C3F17CB" w14:textId="77777777" w:rsidR="00141FA8" w:rsidRPr="00124CFA" w:rsidRDefault="00141FA8">
      <w:pPr>
        <w:pStyle w:val="Subtitle"/>
      </w:pPr>
      <w:proofErr w:type="spellStart"/>
      <w:r w:rsidRPr="00124CFA">
        <w:t>Vadgaon</w:t>
      </w:r>
      <w:proofErr w:type="spellEnd"/>
      <w:r w:rsidRPr="00124CFA">
        <w:t xml:space="preserve"> Sheri</w:t>
      </w:r>
      <w:r w:rsidR="00175223" w:rsidRPr="00124CFA">
        <w:t>,</w:t>
      </w:r>
    </w:p>
    <w:p w14:paraId="4B80A993" w14:textId="77777777" w:rsidR="00141FA8" w:rsidRPr="00124CFA" w:rsidRDefault="00141FA8">
      <w:pPr>
        <w:pStyle w:val="Subtitle"/>
      </w:pPr>
      <w:r w:rsidRPr="00124CFA">
        <w:t xml:space="preserve">Pune </w:t>
      </w:r>
      <w:r w:rsidR="00E26B85" w:rsidRPr="00124CFA">
        <w:t>–</w:t>
      </w:r>
      <w:r w:rsidRPr="00124CFA">
        <w:t xml:space="preserve"> 411014, India</w:t>
      </w:r>
    </w:p>
    <w:p w14:paraId="21F65CB9" w14:textId="77777777" w:rsidR="00141FA8" w:rsidRPr="00124CFA" w:rsidRDefault="00141FA8">
      <w:pPr>
        <w:pStyle w:val="Subtitle"/>
      </w:pPr>
      <w:r w:rsidRPr="00124CFA">
        <w:t>Telephones: +91-20-66041700</w:t>
      </w:r>
    </w:p>
    <w:p w14:paraId="034FE367" w14:textId="77777777" w:rsidR="00141FA8" w:rsidRPr="00124CFA" w:rsidRDefault="00141FA8">
      <w:pPr>
        <w:pStyle w:val="Subtitle"/>
      </w:pPr>
      <w:r w:rsidRPr="00124CFA">
        <w:t>+91-20-66044700</w:t>
      </w:r>
    </w:p>
    <w:p w14:paraId="2AD390C1" w14:textId="77777777" w:rsidR="00141FA8" w:rsidRPr="00124CFA" w:rsidRDefault="00141FA8">
      <w:pPr>
        <w:pStyle w:val="Subtitle"/>
      </w:pPr>
      <w:r w:rsidRPr="00124CFA">
        <w:t>Fax: +91-20-66041701</w:t>
      </w:r>
    </w:p>
    <w:p w14:paraId="116507A6" w14:textId="41335624" w:rsidR="00141FA8" w:rsidRPr="00124CFA" w:rsidRDefault="00141FA8">
      <w:pPr>
        <w:pStyle w:val="Subtitle"/>
      </w:pPr>
      <w:r w:rsidRPr="00124CFA">
        <w:t xml:space="preserve">Email: </w:t>
      </w:r>
      <w:r w:rsidR="00312918">
        <w:t>divyanjanan</w:t>
      </w:r>
      <w:r w:rsidR="0000723B">
        <w:t>@cybage.com</w:t>
      </w:r>
    </w:p>
    <w:p w14:paraId="6BE31304" w14:textId="77777777" w:rsidR="00A14BED" w:rsidRPr="00124CFA" w:rsidRDefault="00A14BED" w:rsidP="00A50ED2">
      <w:pPr>
        <w:pStyle w:val="Heading1"/>
      </w:pPr>
      <w:r w:rsidRPr="00124CFA">
        <w:t>Experience</w:t>
      </w:r>
    </w:p>
    <w:p w14:paraId="015D64A3" w14:textId="69617324" w:rsidR="00F72195" w:rsidRDefault="00312918">
      <w:pPr>
        <w:pStyle w:val="BulletedlistNormal"/>
      </w:pPr>
      <w:r>
        <w:t>2</w:t>
      </w:r>
      <w:r w:rsidR="0F61FA51">
        <w:t xml:space="preserve"> years </w:t>
      </w:r>
      <w:r>
        <w:t>o</w:t>
      </w:r>
      <w:r w:rsidR="0F61FA51">
        <w:t>f Software Development experience.</w:t>
      </w:r>
    </w:p>
    <w:p w14:paraId="43B24A52" w14:textId="52E2A83C" w:rsidR="6388C5FA" w:rsidRPr="00312918" w:rsidRDefault="00312918" w:rsidP="00312918">
      <w:pPr>
        <w:pStyle w:val="BulletedlistNormal"/>
        <w:rPr>
          <w:w w:val="110"/>
        </w:rPr>
      </w:pPr>
      <w:r>
        <w:rPr>
          <w:w w:val="110"/>
        </w:rPr>
        <w:t>Worked in Mobility and Insurance project on C++.</w:t>
      </w:r>
    </w:p>
    <w:p w14:paraId="027A2F6E" w14:textId="3ADA0DB4" w:rsidR="00312918" w:rsidRDefault="00312918" w:rsidP="00312918">
      <w:pPr>
        <w:pStyle w:val="BulletedlistNormal"/>
      </w:pPr>
      <w:r>
        <w:rPr>
          <w:w w:val="110"/>
        </w:rPr>
        <w:t>Learned</w:t>
      </w:r>
      <w:r>
        <w:rPr>
          <w:spacing w:val="2"/>
          <w:w w:val="110"/>
        </w:rPr>
        <w:t xml:space="preserve"> </w:t>
      </w:r>
      <w:r>
        <w:rPr>
          <w:w w:val="110"/>
        </w:rPr>
        <w:t>GO</w:t>
      </w:r>
      <w:r>
        <w:rPr>
          <w:spacing w:val="19"/>
          <w:w w:val="110"/>
        </w:rPr>
        <w:t xml:space="preserve"> </w:t>
      </w:r>
      <w:r>
        <w:rPr>
          <w:w w:val="110"/>
        </w:rPr>
        <w:t>Lang</w:t>
      </w:r>
      <w:r>
        <w:rPr>
          <w:spacing w:val="7"/>
          <w:w w:val="110"/>
        </w:rPr>
        <w:t xml:space="preserve"> </w:t>
      </w:r>
      <w:r>
        <w:rPr>
          <w:w w:val="110"/>
        </w:rPr>
        <w:t>for</w:t>
      </w:r>
      <w:r>
        <w:rPr>
          <w:spacing w:val="23"/>
          <w:w w:val="110"/>
        </w:rPr>
        <w:t xml:space="preserve"> </w:t>
      </w:r>
      <w:r>
        <w:rPr>
          <w:w w:val="110"/>
        </w:rPr>
        <w:t>a</w:t>
      </w:r>
      <w:r>
        <w:rPr>
          <w:spacing w:val="17"/>
          <w:w w:val="110"/>
        </w:rPr>
        <w:t xml:space="preserve"> </w:t>
      </w:r>
      <w:r>
        <w:rPr>
          <w:w w:val="110"/>
        </w:rPr>
        <w:t>project</w:t>
      </w:r>
      <w:r>
        <w:rPr>
          <w:spacing w:val="15"/>
          <w:w w:val="110"/>
        </w:rPr>
        <w:t xml:space="preserve"> </w:t>
      </w:r>
      <w:r w:rsidR="003A38A4">
        <w:rPr>
          <w:w w:val="110"/>
        </w:rPr>
        <w:t>requirement.</w:t>
      </w:r>
    </w:p>
    <w:p w14:paraId="270F94D3" w14:textId="0B3B5DC8" w:rsidR="7C5B123A" w:rsidRDefault="00FC1C71" w:rsidP="0365F470">
      <w:pPr>
        <w:pStyle w:val="BulletedlistNormal"/>
        <w:rPr>
          <w:szCs w:val="20"/>
        </w:rPr>
      </w:pPr>
      <w:r>
        <w:rPr>
          <w:w w:val="110"/>
        </w:rPr>
        <w:t>Successfully worked on Grievance</w:t>
      </w:r>
      <w:r>
        <w:rPr>
          <w:spacing w:val="1"/>
          <w:w w:val="110"/>
        </w:rPr>
        <w:t xml:space="preserve"> </w:t>
      </w:r>
      <w:r>
        <w:rPr>
          <w:w w:val="110"/>
        </w:rPr>
        <w:t>Management System (major</w:t>
      </w:r>
      <w:r>
        <w:rPr>
          <w:spacing w:val="1"/>
          <w:w w:val="110"/>
        </w:rPr>
        <w:t xml:space="preserve"> </w:t>
      </w:r>
      <w:r>
        <w:rPr>
          <w:w w:val="110"/>
        </w:rPr>
        <w:t>project) using SQL, Java, CSS, Bootstrap</w:t>
      </w:r>
      <w:r>
        <w:rPr>
          <w:spacing w:val="1"/>
          <w:w w:val="110"/>
        </w:rPr>
        <w:t xml:space="preserve"> </w:t>
      </w:r>
      <w:r>
        <w:rPr>
          <w:w w:val="110"/>
        </w:rPr>
        <w:t>and JSP</w:t>
      </w:r>
      <w:r w:rsidR="7C5B123A" w:rsidRPr="0365F470">
        <w:rPr>
          <w:szCs w:val="20"/>
        </w:rPr>
        <w:t>.</w:t>
      </w:r>
    </w:p>
    <w:p w14:paraId="7DF1FFA0" w14:textId="67A48A5B" w:rsidR="00FC1C71" w:rsidRDefault="0F61FA51" w:rsidP="00FC1C71">
      <w:pPr>
        <w:pStyle w:val="BulletedlistNormal"/>
      </w:pPr>
      <w:r>
        <w:t xml:space="preserve">Expertise in </w:t>
      </w:r>
      <w:r w:rsidR="00FC1C71">
        <w:t>C++.</w:t>
      </w:r>
    </w:p>
    <w:p w14:paraId="2DFDD570" w14:textId="17333C0B" w:rsidR="00FC1C71" w:rsidRDefault="00FC1C71" w:rsidP="00FC1C71">
      <w:pPr>
        <w:pStyle w:val="BulletedlistNormal"/>
      </w:pPr>
      <w:r>
        <w:t xml:space="preserve">Expertise in </w:t>
      </w:r>
      <w:r>
        <w:t>Java.</w:t>
      </w:r>
    </w:p>
    <w:p w14:paraId="1AB6C58C" w14:textId="61E86B8F" w:rsidR="00753F11" w:rsidRDefault="5E4D10DC">
      <w:pPr>
        <w:pStyle w:val="BulletedlistNormal"/>
      </w:pPr>
      <w:r>
        <w:t>Experience</w:t>
      </w:r>
      <w:r w:rsidR="00FC1C71">
        <w:t xml:space="preserve"> of</w:t>
      </w:r>
      <w:r>
        <w:t xml:space="preserve"> </w:t>
      </w:r>
      <w:r w:rsidR="3F2C568B">
        <w:t>working</w:t>
      </w:r>
      <w:r w:rsidR="00FC1C71">
        <w:t xml:space="preserve"> in</w:t>
      </w:r>
      <w:r w:rsidR="3F2C568B">
        <w:t xml:space="preserve"> </w:t>
      </w:r>
      <w:r w:rsidR="00FC1C71">
        <w:t>Bootstrap</w:t>
      </w:r>
      <w:r>
        <w:t>.</w:t>
      </w:r>
    </w:p>
    <w:p w14:paraId="24DDBEFA" w14:textId="615D27BE" w:rsidR="00FC1C71" w:rsidRDefault="00FC1C71" w:rsidP="00FC1C71">
      <w:pPr>
        <w:pStyle w:val="BulletedlistNormal"/>
      </w:pPr>
      <w:r>
        <w:t xml:space="preserve">Experience of working in </w:t>
      </w:r>
      <w:r>
        <w:t>CSS</w:t>
      </w:r>
      <w:r>
        <w:t>.</w:t>
      </w:r>
    </w:p>
    <w:p w14:paraId="315855BB" w14:textId="7E9E4019" w:rsidR="00FC1C71" w:rsidRDefault="00FC1C71" w:rsidP="00FC1C71">
      <w:pPr>
        <w:pStyle w:val="BulletedlistNormal"/>
      </w:pPr>
      <w:r>
        <w:t xml:space="preserve">Experience of working in </w:t>
      </w:r>
      <w:r>
        <w:t>JSP</w:t>
      </w:r>
      <w:r>
        <w:t>.</w:t>
      </w:r>
    </w:p>
    <w:p w14:paraId="0D23F9EF" w14:textId="7762496F" w:rsidR="004825D0" w:rsidRPr="004825D0" w:rsidRDefault="004825D0" w:rsidP="00FC1C71">
      <w:pPr>
        <w:pStyle w:val="BulletedlistNormal"/>
      </w:pPr>
      <w:r>
        <w:rPr>
          <w:w w:val="110"/>
        </w:rPr>
        <w:t>3</w:t>
      </w:r>
      <w:r>
        <w:rPr>
          <w:spacing w:val="20"/>
          <w:w w:val="110"/>
        </w:rPr>
        <w:t xml:space="preserve"> </w:t>
      </w:r>
      <w:r>
        <w:rPr>
          <w:w w:val="110"/>
        </w:rPr>
        <w:t>months</w:t>
      </w:r>
      <w:r>
        <w:rPr>
          <w:spacing w:val="14"/>
          <w:w w:val="110"/>
        </w:rPr>
        <w:t xml:space="preserve"> </w:t>
      </w:r>
      <w:r>
        <w:rPr>
          <w:w w:val="110"/>
        </w:rPr>
        <w:t>internship</w:t>
      </w:r>
      <w:r>
        <w:rPr>
          <w:spacing w:val="24"/>
          <w:w w:val="110"/>
        </w:rPr>
        <w:t xml:space="preserve"> </w:t>
      </w:r>
      <w:r>
        <w:rPr>
          <w:w w:val="110"/>
        </w:rPr>
        <w:t>in</w:t>
      </w:r>
      <w:r>
        <w:rPr>
          <w:spacing w:val="17"/>
          <w:w w:val="110"/>
        </w:rPr>
        <w:t xml:space="preserve"> </w:t>
      </w:r>
      <w:r>
        <w:rPr>
          <w:w w:val="110"/>
        </w:rPr>
        <w:t>Spring</w:t>
      </w:r>
      <w:r>
        <w:rPr>
          <w:spacing w:val="9"/>
          <w:w w:val="110"/>
        </w:rPr>
        <w:t xml:space="preserve"> </w:t>
      </w:r>
      <w:r>
        <w:rPr>
          <w:w w:val="110"/>
        </w:rPr>
        <w:t>framework</w:t>
      </w:r>
      <w:r>
        <w:rPr>
          <w:w w:val="110"/>
        </w:rPr>
        <w:t>.</w:t>
      </w:r>
    </w:p>
    <w:p w14:paraId="615F5809" w14:textId="201F4C13" w:rsidR="004825D0" w:rsidRPr="004825D0" w:rsidRDefault="004825D0" w:rsidP="00FC1C71">
      <w:pPr>
        <w:pStyle w:val="BulletedlistNormal"/>
      </w:pPr>
      <w:r>
        <w:rPr>
          <w:w w:val="110"/>
        </w:rPr>
        <w:t>Completed</w:t>
      </w:r>
      <w:r>
        <w:rPr>
          <w:spacing w:val="1"/>
          <w:w w:val="110"/>
        </w:rPr>
        <w:t xml:space="preserve"> </w:t>
      </w:r>
      <w:r>
        <w:rPr>
          <w:w w:val="110"/>
        </w:rPr>
        <w:t>a</w:t>
      </w:r>
      <w:r>
        <w:rPr>
          <w:spacing w:val="15"/>
          <w:w w:val="110"/>
        </w:rPr>
        <w:t xml:space="preserve"> </w:t>
      </w:r>
      <w:r>
        <w:rPr>
          <w:w w:val="110"/>
        </w:rPr>
        <w:t>model</w:t>
      </w:r>
      <w:r>
        <w:rPr>
          <w:spacing w:val="10"/>
          <w:w w:val="110"/>
        </w:rPr>
        <w:t xml:space="preserve"> </w:t>
      </w:r>
      <w:r>
        <w:rPr>
          <w:w w:val="110"/>
        </w:rPr>
        <w:t>for</w:t>
      </w:r>
      <w:r>
        <w:rPr>
          <w:spacing w:val="21"/>
          <w:w w:val="110"/>
        </w:rPr>
        <w:t xml:space="preserve"> </w:t>
      </w:r>
      <w:r>
        <w:rPr>
          <w:w w:val="110"/>
        </w:rPr>
        <w:t>storing</w:t>
      </w:r>
      <w:r>
        <w:rPr>
          <w:spacing w:val="5"/>
          <w:w w:val="110"/>
        </w:rPr>
        <w:t xml:space="preserve"> </w:t>
      </w:r>
      <w:r>
        <w:rPr>
          <w:w w:val="110"/>
        </w:rPr>
        <w:t>important</w:t>
      </w:r>
      <w:r>
        <w:rPr>
          <w:spacing w:val="12"/>
          <w:w w:val="110"/>
        </w:rPr>
        <w:t xml:space="preserve"> </w:t>
      </w:r>
      <w:r>
        <w:rPr>
          <w:w w:val="110"/>
        </w:rPr>
        <w:t>details</w:t>
      </w:r>
      <w:r>
        <w:rPr>
          <w:spacing w:val="9"/>
          <w:w w:val="110"/>
        </w:rPr>
        <w:t xml:space="preserve"> </w:t>
      </w:r>
      <w:r>
        <w:rPr>
          <w:w w:val="110"/>
        </w:rPr>
        <w:t>in</w:t>
      </w:r>
      <w:r>
        <w:rPr>
          <w:spacing w:val="12"/>
          <w:w w:val="110"/>
        </w:rPr>
        <w:t xml:space="preserve"> </w:t>
      </w:r>
      <w:r>
        <w:rPr>
          <w:w w:val="110"/>
        </w:rPr>
        <w:t>a</w:t>
      </w:r>
      <w:r>
        <w:rPr>
          <w:spacing w:val="15"/>
          <w:w w:val="110"/>
        </w:rPr>
        <w:t xml:space="preserve"> </w:t>
      </w:r>
      <w:r>
        <w:rPr>
          <w:w w:val="110"/>
        </w:rPr>
        <w:t>database</w:t>
      </w:r>
      <w:r>
        <w:rPr>
          <w:spacing w:val="19"/>
          <w:w w:val="110"/>
        </w:rPr>
        <w:t xml:space="preserve"> </w:t>
      </w:r>
      <w:r>
        <w:rPr>
          <w:w w:val="110"/>
        </w:rPr>
        <w:t>using</w:t>
      </w:r>
      <w:r>
        <w:rPr>
          <w:spacing w:val="5"/>
          <w:w w:val="110"/>
        </w:rPr>
        <w:t xml:space="preserve"> </w:t>
      </w:r>
      <w:r>
        <w:rPr>
          <w:w w:val="110"/>
        </w:rPr>
        <w:t>Spring</w:t>
      </w:r>
      <w:r>
        <w:rPr>
          <w:spacing w:val="5"/>
          <w:w w:val="110"/>
        </w:rPr>
        <w:t xml:space="preserve"> </w:t>
      </w:r>
      <w:r>
        <w:rPr>
          <w:w w:val="110"/>
        </w:rPr>
        <w:t>Framework</w:t>
      </w:r>
      <w:r>
        <w:rPr>
          <w:spacing w:val="6"/>
          <w:w w:val="110"/>
        </w:rPr>
        <w:t xml:space="preserve"> </w:t>
      </w:r>
      <w:r>
        <w:rPr>
          <w:w w:val="110"/>
        </w:rPr>
        <w:t>and</w:t>
      </w:r>
      <w:r>
        <w:rPr>
          <w:spacing w:val="1"/>
          <w:w w:val="110"/>
        </w:rPr>
        <w:t xml:space="preserve"> </w:t>
      </w:r>
      <w:r>
        <w:rPr>
          <w:w w:val="110"/>
        </w:rPr>
        <w:t>CSS</w:t>
      </w:r>
      <w:r>
        <w:rPr>
          <w:w w:val="110"/>
        </w:rPr>
        <w:t>.</w:t>
      </w:r>
    </w:p>
    <w:p w14:paraId="293682B0" w14:textId="0F615735" w:rsidR="004825D0" w:rsidRPr="004825D0" w:rsidRDefault="004825D0" w:rsidP="00FC1C71">
      <w:pPr>
        <w:pStyle w:val="BulletedlistNormal"/>
      </w:pPr>
      <w:r>
        <w:rPr>
          <w:w w:val="110"/>
        </w:rPr>
        <w:t>Experience in working in</w:t>
      </w:r>
      <w:r>
        <w:rPr>
          <w:spacing w:val="12"/>
          <w:w w:val="110"/>
        </w:rPr>
        <w:t xml:space="preserve"> </w:t>
      </w:r>
      <w:r>
        <w:rPr>
          <w:w w:val="110"/>
        </w:rPr>
        <w:t>project</w:t>
      </w:r>
      <w:r>
        <w:rPr>
          <w:w w:val="110"/>
        </w:rPr>
        <w:t xml:space="preserve"> </w:t>
      </w:r>
      <w:r>
        <w:rPr>
          <w:w w:val="110"/>
        </w:rPr>
        <w:t>under</w:t>
      </w:r>
      <w:r>
        <w:rPr>
          <w:spacing w:val="24"/>
          <w:w w:val="110"/>
        </w:rPr>
        <w:t xml:space="preserve"> </w:t>
      </w:r>
      <w:r>
        <w:rPr>
          <w:w w:val="110"/>
        </w:rPr>
        <w:t>MoU</w:t>
      </w:r>
      <w:r>
        <w:rPr>
          <w:spacing w:val="16"/>
          <w:w w:val="110"/>
        </w:rPr>
        <w:t xml:space="preserve"> </w:t>
      </w:r>
      <w:r>
        <w:rPr>
          <w:w w:val="110"/>
        </w:rPr>
        <w:t>with</w:t>
      </w:r>
      <w:r>
        <w:rPr>
          <w:spacing w:val="17"/>
          <w:w w:val="110"/>
        </w:rPr>
        <w:t xml:space="preserve"> </w:t>
      </w:r>
      <w:r>
        <w:rPr>
          <w:w w:val="110"/>
        </w:rPr>
        <w:t>an</w:t>
      </w:r>
      <w:r>
        <w:rPr>
          <w:spacing w:val="14"/>
          <w:w w:val="110"/>
        </w:rPr>
        <w:t xml:space="preserve"> </w:t>
      </w:r>
      <w:r>
        <w:rPr>
          <w:w w:val="110"/>
        </w:rPr>
        <w:t>agricultural</w:t>
      </w:r>
      <w:r>
        <w:rPr>
          <w:spacing w:val="14"/>
          <w:w w:val="110"/>
        </w:rPr>
        <w:t xml:space="preserve"> </w:t>
      </w:r>
      <w:r>
        <w:rPr>
          <w:w w:val="110"/>
        </w:rPr>
        <w:t>university</w:t>
      </w:r>
      <w:r>
        <w:rPr>
          <w:spacing w:val="16"/>
          <w:w w:val="110"/>
        </w:rPr>
        <w:t>.</w:t>
      </w:r>
    </w:p>
    <w:p w14:paraId="7A47281B" w14:textId="735545F1" w:rsidR="004825D0" w:rsidRPr="002545B4" w:rsidRDefault="004825D0" w:rsidP="00FC1C71">
      <w:pPr>
        <w:pStyle w:val="BulletedlistNormal"/>
      </w:pPr>
      <w:r>
        <w:rPr>
          <w:spacing w:val="16"/>
          <w:w w:val="110"/>
        </w:rPr>
        <w:t xml:space="preserve">Experience </w:t>
      </w:r>
      <w:r w:rsidR="002545B4">
        <w:rPr>
          <w:spacing w:val="16"/>
          <w:w w:val="110"/>
        </w:rPr>
        <w:t>in using Deep Learning.</w:t>
      </w:r>
    </w:p>
    <w:p w14:paraId="60CA4D51" w14:textId="09DB526E" w:rsidR="002545B4" w:rsidRPr="004825D0" w:rsidRDefault="002545B4" w:rsidP="00B52C57">
      <w:pPr>
        <w:pStyle w:val="BulletedlistNormal"/>
      </w:pPr>
      <w:r w:rsidRPr="002545B4">
        <w:rPr>
          <w:w w:val="110"/>
        </w:rPr>
        <w:t>Published</w:t>
      </w:r>
      <w:r w:rsidRPr="002545B4">
        <w:rPr>
          <w:spacing w:val="5"/>
          <w:w w:val="110"/>
        </w:rPr>
        <w:t xml:space="preserve"> </w:t>
      </w:r>
      <w:r w:rsidRPr="002545B4">
        <w:rPr>
          <w:w w:val="110"/>
        </w:rPr>
        <w:t>the</w:t>
      </w:r>
      <w:r w:rsidRPr="002545B4">
        <w:rPr>
          <w:spacing w:val="25"/>
          <w:w w:val="110"/>
        </w:rPr>
        <w:t xml:space="preserve"> </w:t>
      </w:r>
      <w:r w:rsidRPr="002545B4">
        <w:rPr>
          <w:w w:val="110"/>
        </w:rPr>
        <w:t>research</w:t>
      </w:r>
      <w:r w:rsidRPr="002545B4">
        <w:rPr>
          <w:spacing w:val="18"/>
          <w:w w:val="110"/>
        </w:rPr>
        <w:t xml:space="preserve"> </w:t>
      </w:r>
      <w:r w:rsidRPr="002545B4">
        <w:rPr>
          <w:w w:val="110"/>
        </w:rPr>
        <w:t>paper</w:t>
      </w:r>
      <w:r w:rsidRPr="002545B4">
        <w:rPr>
          <w:spacing w:val="27"/>
          <w:w w:val="110"/>
        </w:rPr>
        <w:t xml:space="preserve"> </w:t>
      </w:r>
      <w:r w:rsidRPr="002545B4">
        <w:rPr>
          <w:w w:val="110"/>
        </w:rPr>
        <w:t>for</w:t>
      </w:r>
      <w:r w:rsidRPr="002545B4">
        <w:rPr>
          <w:spacing w:val="26"/>
          <w:w w:val="110"/>
        </w:rPr>
        <w:t xml:space="preserve"> </w:t>
      </w:r>
      <w:r w:rsidRPr="002545B4">
        <w:rPr>
          <w:w w:val="110"/>
        </w:rPr>
        <w:t>the</w:t>
      </w:r>
      <w:r w:rsidRPr="002545B4">
        <w:rPr>
          <w:spacing w:val="25"/>
          <w:w w:val="110"/>
        </w:rPr>
        <w:t xml:space="preserve"> </w:t>
      </w:r>
      <w:r w:rsidRPr="002545B4">
        <w:rPr>
          <w:w w:val="110"/>
        </w:rPr>
        <w:t>same.</w:t>
      </w:r>
    </w:p>
    <w:p w14:paraId="2AAAF4EE" w14:textId="4FC3BB92" w:rsidR="00FC1C71" w:rsidRDefault="00FC1C71" w:rsidP="00FC1C71">
      <w:pPr>
        <w:pStyle w:val="BulletedlistNormal"/>
      </w:pPr>
      <w:r>
        <w:rPr>
          <w:w w:val="110"/>
        </w:rPr>
        <w:t>Thoroughly</w:t>
      </w:r>
      <w:r>
        <w:rPr>
          <w:spacing w:val="17"/>
          <w:w w:val="110"/>
        </w:rPr>
        <w:t xml:space="preserve"> </w:t>
      </w:r>
      <w:r>
        <w:rPr>
          <w:w w:val="110"/>
        </w:rPr>
        <w:t>dedicated,</w:t>
      </w:r>
      <w:r>
        <w:rPr>
          <w:spacing w:val="14"/>
          <w:w w:val="110"/>
        </w:rPr>
        <w:t xml:space="preserve"> </w:t>
      </w:r>
      <w:r>
        <w:rPr>
          <w:w w:val="110"/>
        </w:rPr>
        <w:t>reliable</w:t>
      </w:r>
      <w:r>
        <w:rPr>
          <w:spacing w:val="24"/>
          <w:w w:val="110"/>
        </w:rPr>
        <w:t xml:space="preserve"> </w:t>
      </w:r>
      <w:r>
        <w:rPr>
          <w:w w:val="110"/>
        </w:rPr>
        <w:t>and</w:t>
      </w:r>
      <w:r>
        <w:rPr>
          <w:spacing w:val="5"/>
          <w:w w:val="110"/>
        </w:rPr>
        <w:t xml:space="preserve"> </w:t>
      </w:r>
      <w:r>
        <w:rPr>
          <w:w w:val="110"/>
        </w:rPr>
        <w:t>hardworking</w:t>
      </w:r>
      <w:r>
        <w:rPr>
          <w:spacing w:val="8"/>
          <w:w w:val="110"/>
        </w:rPr>
        <w:t xml:space="preserve"> </w:t>
      </w:r>
      <w:r>
        <w:rPr>
          <w:w w:val="110"/>
        </w:rPr>
        <w:t>with</w:t>
      </w:r>
      <w:r>
        <w:rPr>
          <w:spacing w:val="18"/>
          <w:w w:val="110"/>
        </w:rPr>
        <w:t xml:space="preserve"> </w:t>
      </w:r>
      <w:r>
        <w:rPr>
          <w:w w:val="110"/>
        </w:rPr>
        <w:t>quick</w:t>
      </w:r>
      <w:r>
        <w:rPr>
          <w:spacing w:val="10"/>
          <w:w w:val="110"/>
        </w:rPr>
        <w:t xml:space="preserve"> </w:t>
      </w:r>
      <w:r>
        <w:rPr>
          <w:w w:val="110"/>
        </w:rPr>
        <w:t>thinking</w:t>
      </w:r>
      <w:r>
        <w:rPr>
          <w:spacing w:val="9"/>
          <w:w w:val="110"/>
        </w:rPr>
        <w:t xml:space="preserve"> </w:t>
      </w:r>
      <w:r>
        <w:rPr>
          <w:w w:val="110"/>
        </w:rPr>
        <w:t>and</w:t>
      </w:r>
      <w:r>
        <w:rPr>
          <w:spacing w:val="4"/>
          <w:w w:val="110"/>
        </w:rPr>
        <w:t xml:space="preserve"> </w:t>
      </w:r>
      <w:r>
        <w:rPr>
          <w:w w:val="110"/>
        </w:rPr>
        <w:t>good</w:t>
      </w:r>
      <w:r>
        <w:rPr>
          <w:spacing w:val="5"/>
          <w:w w:val="110"/>
        </w:rPr>
        <w:t xml:space="preserve"> </w:t>
      </w:r>
      <w:r>
        <w:rPr>
          <w:w w:val="110"/>
        </w:rPr>
        <w:t>communication</w:t>
      </w:r>
      <w:r>
        <w:rPr>
          <w:spacing w:val="15"/>
          <w:w w:val="110"/>
        </w:rPr>
        <w:t xml:space="preserve"> </w:t>
      </w:r>
      <w:r>
        <w:rPr>
          <w:w w:val="110"/>
        </w:rPr>
        <w:t>and</w:t>
      </w:r>
      <w:r>
        <w:rPr>
          <w:spacing w:val="5"/>
          <w:w w:val="110"/>
        </w:rPr>
        <w:t xml:space="preserve"> </w:t>
      </w:r>
      <w:r>
        <w:rPr>
          <w:w w:val="110"/>
        </w:rPr>
        <w:t>leadership</w:t>
      </w:r>
      <w:r>
        <w:rPr>
          <w:spacing w:val="24"/>
          <w:w w:val="110"/>
        </w:rPr>
        <w:t xml:space="preserve"> </w:t>
      </w:r>
      <w:r>
        <w:rPr>
          <w:w w:val="110"/>
        </w:rPr>
        <w:t>qualities.</w:t>
      </w:r>
    </w:p>
    <w:p w14:paraId="5E411E28" w14:textId="2845200C" w:rsidR="00FC1C71" w:rsidRDefault="00FC1C71" w:rsidP="00FC1C71">
      <w:pPr>
        <w:pStyle w:val="BulletedlistNormal"/>
      </w:pPr>
      <w:r>
        <w:rPr>
          <w:w w:val="110"/>
        </w:rPr>
        <w:t xml:space="preserve">During my </w:t>
      </w:r>
      <w:r w:rsidR="002545B4">
        <w:rPr>
          <w:w w:val="110"/>
        </w:rPr>
        <w:t>four</w:t>
      </w:r>
      <w:r w:rsidR="002545B4">
        <w:rPr>
          <w:spacing w:val="1"/>
          <w:w w:val="110"/>
        </w:rPr>
        <w:t>-month</w:t>
      </w:r>
      <w:r>
        <w:rPr>
          <w:w w:val="110"/>
        </w:rPr>
        <w:t xml:space="preserve"> training period </w:t>
      </w:r>
      <w:r w:rsidR="004825D0">
        <w:rPr>
          <w:w w:val="110"/>
        </w:rPr>
        <w:t>I</w:t>
      </w:r>
      <w:r>
        <w:rPr>
          <w:w w:val="110"/>
        </w:rPr>
        <w:t xml:space="preserve"> was the</w:t>
      </w:r>
      <w:r>
        <w:rPr>
          <w:spacing w:val="1"/>
          <w:w w:val="110"/>
        </w:rPr>
        <w:t xml:space="preserve"> </w:t>
      </w:r>
      <w:r>
        <w:rPr>
          <w:w w:val="110"/>
        </w:rPr>
        <w:t>P</w:t>
      </w:r>
      <w:r>
        <w:rPr>
          <w:w w:val="110"/>
        </w:rPr>
        <w:t>oint of Contact</w:t>
      </w:r>
      <w:r>
        <w:rPr>
          <w:w w:val="110"/>
        </w:rPr>
        <w:t xml:space="preserve"> of my whole</w:t>
      </w:r>
      <w:r>
        <w:rPr>
          <w:spacing w:val="1"/>
          <w:w w:val="110"/>
        </w:rPr>
        <w:t xml:space="preserve"> </w:t>
      </w:r>
      <w:r>
        <w:rPr>
          <w:w w:val="110"/>
        </w:rPr>
        <w:t xml:space="preserve">training batch and then </w:t>
      </w:r>
      <w:r w:rsidR="004825D0">
        <w:rPr>
          <w:w w:val="110"/>
        </w:rPr>
        <w:t xml:space="preserve">later </w:t>
      </w:r>
      <w:r w:rsidR="002545B4">
        <w:rPr>
          <w:w w:val="110"/>
        </w:rPr>
        <w:t>the team</w:t>
      </w:r>
      <w:r>
        <w:rPr>
          <w:w w:val="110"/>
        </w:rPr>
        <w:t xml:space="preserve"> lead for</w:t>
      </w:r>
      <w:r>
        <w:rPr>
          <w:spacing w:val="1"/>
          <w:w w:val="110"/>
        </w:rPr>
        <w:t xml:space="preserve"> </w:t>
      </w:r>
      <w:r>
        <w:rPr>
          <w:w w:val="115"/>
        </w:rPr>
        <w:t>all</w:t>
      </w:r>
      <w:r>
        <w:rPr>
          <w:spacing w:val="-6"/>
          <w:w w:val="115"/>
        </w:rPr>
        <w:t xml:space="preserve"> </w:t>
      </w:r>
      <w:r>
        <w:rPr>
          <w:w w:val="115"/>
        </w:rPr>
        <w:t>the</w:t>
      </w:r>
      <w:r>
        <w:rPr>
          <w:spacing w:val="1"/>
          <w:w w:val="115"/>
        </w:rPr>
        <w:t xml:space="preserve"> </w:t>
      </w:r>
      <w:r>
        <w:rPr>
          <w:w w:val="115"/>
        </w:rPr>
        <w:t>mini</w:t>
      </w:r>
      <w:r>
        <w:rPr>
          <w:spacing w:val="-6"/>
          <w:w w:val="115"/>
        </w:rPr>
        <w:t xml:space="preserve"> </w:t>
      </w:r>
      <w:r>
        <w:rPr>
          <w:w w:val="115"/>
        </w:rPr>
        <w:t>and</w:t>
      </w:r>
      <w:r>
        <w:rPr>
          <w:spacing w:val="-13"/>
          <w:w w:val="115"/>
        </w:rPr>
        <w:t xml:space="preserve"> </w:t>
      </w:r>
      <w:r>
        <w:rPr>
          <w:w w:val="115"/>
        </w:rPr>
        <w:t>major</w:t>
      </w:r>
      <w:r>
        <w:rPr>
          <w:spacing w:val="3"/>
          <w:w w:val="115"/>
        </w:rPr>
        <w:t xml:space="preserve"> </w:t>
      </w:r>
      <w:r>
        <w:rPr>
          <w:w w:val="115"/>
        </w:rPr>
        <w:t>projects</w:t>
      </w:r>
      <w:r>
        <w:rPr>
          <w:spacing w:val="-7"/>
          <w:w w:val="115"/>
        </w:rPr>
        <w:t xml:space="preserve"> </w:t>
      </w:r>
      <w:r>
        <w:rPr>
          <w:w w:val="115"/>
        </w:rPr>
        <w:t>in</w:t>
      </w:r>
      <w:r>
        <w:rPr>
          <w:spacing w:val="-5"/>
          <w:w w:val="115"/>
        </w:rPr>
        <w:t xml:space="preserve"> </w:t>
      </w:r>
      <w:r>
        <w:rPr>
          <w:w w:val="115"/>
        </w:rPr>
        <w:t>the</w:t>
      </w:r>
      <w:r>
        <w:rPr>
          <w:spacing w:val="1"/>
          <w:w w:val="115"/>
        </w:rPr>
        <w:t xml:space="preserve"> </w:t>
      </w:r>
      <w:r>
        <w:rPr>
          <w:w w:val="115"/>
        </w:rPr>
        <w:t>trainings.</w:t>
      </w:r>
    </w:p>
    <w:p w14:paraId="52022338" w14:textId="44DFF184" w:rsidR="6B190761" w:rsidRDefault="6B190761" w:rsidP="00FC1C71">
      <w:pPr>
        <w:pStyle w:val="BulletedlistNormal"/>
        <w:numPr>
          <w:ilvl w:val="0"/>
          <w:numId w:val="0"/>
        </w:numPr>
        <w:ind w:left="648" w:hanging="360"/>
        <w:rPr>
          <w:szCs w:val="20"/>
        </w:rPr>
      </w:pPr>
    </w:p>
    <w:p w14:paraId="71C2E104" w14:textId="77777777" w:rsidR="00A14BED" w:rsidRPr="00124CFA" w:rsidRDefault="002B328A" w:rsidP="00A50ED2">
      <w:pPr>
        <w:pStyle w:val="Heading1"/>
      </w:pPr>
      <w:r w:rsidRPr="00124CFA">
        <w:t>Onsite e</w:t>
      </w:r>
      <w:r w:rsidR="00A14BED" w:rsidRPr="00124CFA">
        <w:t>xperience</w:t>
      </w:r>
    </w:p>
    <w:p w14:paraId="5C3F4113" w14:textId="77777777" w:rsidR="00F72195" w:rsidRPr="00A50ED2" w:rsidRDefault="00F72195" w:rsidP="0000723B">
      <w:pPr>
        <w:pStyle w:val="BulletedlistNormal"/>
        <w:numPr>
          <w:ilvl w:val="0"/>
          <w:numId w:val="0"/>
        </w:numPr>
        <w:ind w:left="648" w:hanging="360"/>
      </w:pPr>
    </w:p>
    <w:p w14:paraId="01B06207" w14:textId="77777777" w:rsidR="004449E1" w:rsidRPr="00124CFA" w:rsidRDefault="002B328A" w:rsidP="00A50ED2">
      <w:pPr>
        <w:pStyle w:val="Heading1"/>
      </w:pPr>
      <w:r w:rsidRPr="00124CFA">
        <w:t>Skills</w:t>
      </w:r>
    </w:p>
    <w:p w14:paraId="66AD5E23" w14:textId="77777777" w:rsidR="00836E0F" w:rsidRPr="00074B41" w:rsidRDefault="00836E0F">
      <w:pPr>
        <w:rPr>
          <w:rStyle w:val="BlueItalicinstructions"/>
          <w:b/>
          <w:i w:val="0"/>
        </w:rPr>
      </w:pPr>
    </w:p>
    <w:tbl>
      <w:tblPr>
        <w:tblStyle w:val="TableGrid"/>
        <w:tblW w:w="0" w:type="auto"/>
        <w:tblInd w:w="468" w:type="dxa"/>
        <w:tblLook w:val="04A0" w:firstRow="1" w:lastRow="0" w:firstColumn="1" w:lastColumn="0" w:noHBand="0" w:noVBand="1"/>
      </w:tblPr>
      <w:tblGrid>
        <w:gridCol w:w="2250"/>
        <w:gridCol w:w="6570"/>
      </w:tblGrid>
      <w:tr w:rsidR="004449E1" w:rsidRPr="00124CFA" w14:paraId="6CDA9925" w14:textId="77777777" w:rsidTr="774327EC">
        <w:trPr>
          <w:trHeight w:hRule="exact" w:val="595"/>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vAlign w:val="center"/>
          </w:tcPr>
          <w:p w14:paraId="24015C61" w14:textId="77777777" w:rsidR="00F72195" w:rsidRPr="00A50ED2" w:rsidRDefault="00C9202A" w:rsidP="00A50ED2">
            <w:pPr>
              <w:rPr>
                <w:rStyle w:val="Boldnew"/>
              </w:rPr>
            </w:pPr>
            <w:r w:rsidRPr="00A50ED2">
              <w:rPr>
                <w:rStyle w:val="Boldnew"/>
                <w:rFonts w:eastAsiaTheme="minorHAnsi" w:cstheme="minorBidi"/>
                <w:szCs w:val="22"/>
              </w:rPr>
              <w:t>Operating s</w:t>
            </w:r>
            <w:r w:rsidR="004449E1" w:rsidRPr="00A50ED2">
              <w:rPr>
                <w:rStyle w:val="Boldnew"/>
                <w:rFonts w:eastAsiaTheme="minorHAnsi" w:cstheme="minorBidi"/>
                <w:szCs w:val="22"/>
              </w:rPr>
              <w:t>ystems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341C2CA" w14:textId="61BBC6A7" w:rsidR="004449E1" w:rsidRPr="00124CFA" w:rsidRDefault="138AF21D">
            <w:pPr>
              <w:pStyle w:val="BodyText"/>
            </w:pPr>
            <w:r w:rsidRPr="2731E522">
              <w:rPr>
                <w:szCs w:val="20"/>
              </w:rPr>
              <w:t>Windows 10, Unix</w:t>
            </w:r>
          </w:p>
        </w:tc>
      </w:tr>
      <w:tr w:rsidR="004449E1" w:rsidRPr="00124CFA" w14:paraId="30D85162" w14:textId="77777777" w:rsidTr="774327EC">
        <w:trPr>
          <w:trHeight w:hRule="exact" w:val="613"/>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14:paraId="19321183" w14:textId="77777777" w:rsidR="00E37023" w:rsidRPr="00A50ED2" w:rsidRDefault="004449E1" w:rsidP="00A50ED2">
            <w:pPr>
              <w:rPr>
                <w:rStyle w:val="Boldnew"/>
              </w:rPr>
            </w:pPr>
            <w:r w:rsidRPr="00A50ED2">
              <w:rPr>
                <w:rStyle w:val="Boldnew"/>
                <w:rFonts w:eastAsiaTheme="minorHAnsi" w:cstheme="minorBidi"/>
                <w:szCs w:val="22"/>
              </w:rPr>
              <w:lastRenderedPageBreak/>
              <w:t>Languages and technologies</w:t>
            </w:r>
          </w:p>
        </w:tc>
        <w:tc>
          <w:tcPr>
            <w:tcW w:w="6570" w:type="dxa"/>
            <w:tcBorders>
              <w:top w:val="single" w:sz="4" w:space="0" w:color="000000" w:themeColor="text1"/>
              <w:bottom w:val="single" w:sz="4" w:space="0" w:color="000000" w:themeColor="text1"/>
            </w:tcBorders>
            <w:vAlign w:val="center"/>
          </w:tcPr>
          <w:p w14:paraId="30D685D0" w14:textId="2B980101" w:rsidR="004449E1" w:rsidRPr="00124CFA" w:rsidRDefault="004825D0">
            <w:pPr>
              <w:pStyle w:val="BodyText"/>
            </w:pPr>
            <w:r>
              <w:rPr>
                <w:w w:val="110"/>
              </w:rPr>
              <w:t>SQL,</w:t>
            </w:r>
            <w:r>
              <w:rPr>
                <w:spacing w:val="5"/>
                <w:w w:val="110"/>
              </w:rPr>
              <w:t xml:space="preserve"> </w:t>
            </w:r>
            <w:r>
              <w:rPr>
                <w:w w:val="110"/>
              </w:rPr>
              <w:t>Angular,</w:t>
            </w:r>
            <w:r>
              <w:rPr>
                <w:spacing w:val="6"/>
                <w:w w:val="110"/>
              </w:rPr>
              <w:t xml:space="preserve"> </w:t>
            </w:r>
            <w:r>
              <w:rPr>
                <w:w w:val="110"/>
              </w:rPr>
              <w:t>C++,</w:t>
            </w:r>
            <w:r>
              <w:rPr>
                <w:spacing w:val="5"/>
                <w:w w:val="110"/>
              </w:rPr>
              <w:t xml:space="preserve"> </w:t>
            </w:r>
            <w:r>
              <w:rPr>
                <w:w w:val="110"/>
              </w:rPr>
              <w:t>CSS,</w:t>
            </w:r>
            <w:r>
              <w:rPr>
                <w:spacing w:val="5"/>
                <w:w w:val="110"/>
              </w:rPr>
              <w:t xml:space="preserve"> </w:t>
            </w:r>
            <w:r>
              <w:rPr>
                <w:w w:val="110"/>
              </w:rPr>
              <w:t>Java</w:t>
            </w:r>
            <w:r>
              <w:rPr>
                <w:spacing w:val="11"/>
                <w:w w:val="110"/>
              </w:rPr>
              <w:t xml:space="preserve"> </w:t>
            </w:r>
            <w:r>
              <w:rPr>
                <w:w w:val="110"/>
              </w:rPr>
              <w:t>Database</w:t>
            </w:r>
            <w:r>
              <w:rPr>
                <w:spacing w:val="13"/>
                <w:w w:val="110"/>
              </w:rPr>
              <w:t xml:space="preserve"> </w:t>
            </w:r>
            <w:r>
              <w:rPr>
                <w:w w:val="110"/>
              </w:rPr>
              <w:t>Connectivity,</w:t>
            </w:r>
            <w:r>
              <w:rPr>
                <w:spacing w:val="6"/>
                <w:w w:val="110"/>
              </w:rPr>
              <w:t xml:space="preserve"> </w:t>
            </w:r>
            <w:r>
              <w:rPr>
                <w:w w:val="110"/>
              </w:rPr>
              <w:t>Java,</w:t>
            </w:r>
            <w:r>
              <w:rPr>
                <w:spacing w:val="5"/>
                <w:w w:val="110"/>
              </w:rPr>
              <w:t xml:space="preserve"> </w:t>
            </w:r>
            <w:proofErr w:type="spellStart"/>
            <w:r>
              <w:rPr>
                <w:w w:val="110"/>
              </w:rPr>
              <w:t>JavaServer</w:t>
            </w:r>
            <w:proofErr w:type="spellEnd"/>
            <w:r>
              <w:rPr>
                <w:spacing w:val="15"/>
                <w:w w:val="110"/>
              </w:rPr>
              <w:t xml:space="preserve"> </w:t>
            </w:r>
            <w:r>
              <w:rPr>
                <w:w w:val="110"/>
              </w:rPr>
              <w:t>Pages</w:t>
            </w:r>
          </w:p>
        </w:tc>
      </w:tr>
      <w:tr w:rsidR="004449E1" w:rsidRPr="00124CFA" w14:paraId="7BD3662C" w14:textId="77777777" w:rsidTr="774327EC">
        <w:trPr>
          <w:trHeight w:hRule="exact" w:val="442"/>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14:paraId="75B6E7C0" w14:textId="77777777" w:rsidR="00E37023" w:rsidRPr="00A50ED2" w:rsidRDefault="004449E1" w:rsidP="00A50ED2">
            <w:pPr>
              <w:rPr>
                <w:rStyle w:val="Boldnew"/>
              </w:rPr>
            </w:pPr>
            <w:r w:rsidRPr="00A50ED2">
              <w:rPr>
                <w:rStyle w:val="Boldnew"/>
                <w:rFonts w:eastAsiaTheme="minorHAnsi" w:cstheme="minorBidi"/>
                <w:szCs w:val="22"/>
              </w:rPr>
              <w:t>Tools</w:t>
            </w:r>
          </w:p>
        </w:tc>
        <w:tc>
          <w:tcPr>
            <w:tcW w:w="6570" w:type="dxa"/>
            <w:tcBorders>
              <w:top w:val="single" w:sz="4" w:space="0" w:color="000000" w:themeColor="text1"/>
              <w:bottom w:val="single" w:sz="4" w:space="0" w:color="000000" w:themeColor="text1"/>
            </w:tcBorders>
            <w:vAlign w:val="center"/>
          </w:tcPr>
          <w:p w14:paraId="04E5B813" w14:textId="5A900279" w:rsidR="004449E1" w:rsidRPr="00124CFA" w:rsidRDefault="00FC1C71">
            <w:pPr>
              <w:pStyle w:val="BodyText"/>
            </w:pPr>
            <w:proofErr w:type="spellStart"/>
            <w:r>
              <w:t>VSCode</w:t>
            </w:r>
            <w:proofErr w:type="spellEnd"/>
            <w:r w:rsidR="138AF21D">
              <w:t>, Git, PyCharm</w:t>
            </w:r>
            <w:r>
              <w:t>, Eclipse</w:t>
            </w:r>
          </w:p>
        </w:tc>
      </w:tr>
      <w:tr w:rsidR="004449E1" w:rsidRPr="00124CFA" w14:paraId="7EDA3E2D" w14:textId="77777777" w:rsidTr="774327EC">
        <w:trPr>
          <w:trHeight w:hRule="exact" w:val="640"/>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14:paraId="7803ABCE" w14:textId="77777777" w:rsidR="00E37023" w:rsidRPr="00A50ED2" w:rsidRDefault="004449E1" w:rsidP="00A50ED2">
            <w:pPr>
              <w:rPr>
                <w:rStyle w:val="Boldnew"/>
              </w:rPr>
            </w:pPr>
            <w:r w:rsidRPr="00A50ED2">
              <w:rPr>
                <w:rStyle w:val="Boldnew"/>
                <w:rFonts w:eastAsiaTheme="minorHAnsi" w:cstheme="minorBidi"/>
                <w:szCs w:val="22"/>
              </w:rPr>
              <w:t>Databases</w:t>
            </w:r>
          </w:p>
        </w:tc>
        <w:tc>
          <w:tcPr>
            <w:tcW w:w="6570" w:type="dxa"/>
            <w:tcBorders>
              <w:top w:val="single" w:sz="4" w:space="0" w:color="000000" w:themeColor="text1"/>
              <w:bottom w:val="single" w:sz="4" w:space="0" w:color="000000" w:themeColor="text1"/>
            </w:tcBorders>
            <w:vAlign w:val="center"/>
          </w:tcPr>
          <w:p w14:paraId="3FE2E78F" w14:textId="127B9FCF" w:rsidR="004449E1" w:rsidRPr="00124CFA" w:rsidRDefault="00FC1C71" w:rsidP="138AF21D">
            <w:r>
              <w:rPr>
                <w:rFonts w:ascii="Arial" w:hAnsi="Arial"/>
              </w:rPr>
              <w:t>My</w:t>
            </w:r>
            <w:r w:rsidR="138AF21D" w:rsidRPr="774327EC">
              <w:rPr>
                <w:rFonts w:ascii="Arial" w:hAnsi="Arial"/>
              </w:rPr>
              <w:t xml:space="preserve"> SQL </w:t>
            </w:r>
            <w:r>
              <w:rPr>
                <w:rFonts w:ascii="Arial" w:hAnsi="Arial"/>
              </w:rPr>
              <w:t>Workbench</w:t>
            </w:r>
          </w:p>
        </w:tc>
      </w:tr>
    </w:tbl>
    <w:p w14:paraId="15902D66" w14:textId="77777777" w:rsidR="00727400" w:rsidRPr="00A50ED2" w:rsidRDefault="00727400"/>
    <w:p w14:paraId="572A6F01" w14:textId="77777777" w:rsidR="002B328A" w:rsidRPr="00124CFA" w:rsidRDefault="002B328A" w:rsidP="00A50ED2">
      <w:pPr>
        <w:pStyle w:val="Heading1"/>
      </w:pPr>
      <w:r w:rsidRPr="00124CFA">
        <w:t>Work experience</w:t>
      </w:r>
    </w:p>
    <w:p w14:paraId="11F1681C" w14:textId="77777777" w:rsidR="00EC6E3D" w:rsidRPr="00A50ED2" w:rsidRDefault="002B328A">
      <w:pPr>
        <w:pStyle w:val="BodyText"/>
        <w:rPr>
          <w:rStyle w:val="Hyperlink"/>
          <w:lang w:val="da-DK"/>
        </w:rPr>
      </w:pPr>
      <w:r w:rsidRPr="00A50ED2">
        <w:rPr>
          <w:rStyle w:val="Boldnew"/>
          <w:lang w:val="da-DK"/>
        </w:rPr>
        <w:t>Cybage Software Pvt. Ltd.</w:t>
      </w:r>
      <w:r w:rsidRPr="00A50ED2">
        <w:rPr>
          <w:lang w:val="da-DK"/>
        </w:rPr>
        <w:t xml:space="preserve"> | Pune | </w:t>
      </w:r>
      <w:r w:rsidR="00000000">
        <w:fldChar w:fldCharType="begin"/>
      </w:r>
      <w:r w:rsidR="00000000">
        <w:instrText>HYPERLINK "http://www.cybage.com"</w:instrText>
      </w:r>
      <w:r w:rsidR="00000000">
        <w:fldChar w:fldCharType="separate"/>
      </w:r>
      <w:r w:rsidR="00EC6E3D" w:rsidRPr="00A50ED2">
        <w:rPr>
          <w:rStyle w:val="Hyperlink"/>
          <w:lang w:val="da-DK"/>
        </w:rPr>
        <w:t>www.cybage.com</w:t>
      </w:r>
      <w:r w:rsidR="00000000">
        <w:rPr>
          <w:rStyle w:val="Hyperlink"/>
          <w:lang w:val="da-DK"/>
        </w:rPr>
        <w:fldChar w:fldCharType="end"/>
      </w:r>
    </w:p>
    <w:p w14:paraId="7533BF7A" w14:textId="77777777" w:rsidR="002B328A" w:rsidRPr="00A50ED2" w:rsidRDefault="006D5AF9" w:rsidP="00A50ED2">
      <w:pPr>
        <w:pStyle w:val="BodyText"/>
      </w:pPr>
      <w:r w:rsidRPr="00124CFA">
        <w:t>Software Engineer</w:t>
      </w:r>
    </w:p>
    <w:p w14:paraId="5D45AC32" w14:textId="5274DD02" w:rsidR="002B328A" w:rsidRDefault="002545B4" w:rsidP="00DA66C1">
      <w:pPr>
        <w:pStyle w:val="BodyText"/>
        <w:numPr>
          <w:ilvl w:val="0"/>
          <w:numId w:val="15"/>
        </w:numPr>
      </w:pPr>
      <w:r>
        <w:t>July 2021</w:t>
      </w:r>
      <w:r w:rsidR="006D5AF9" w:rsidRPr="00124CFA">
        <w:t xml:space="preserve"> – Till date</w:t>
      </w:r>
    </w:p>
    <w:p w14:paraId="789DE019" w14:textId="5B6FEA0F" w:rsidR="00A55D8D" w:rsidRDefault="00A55D8D" w:rsidP="2731E522">
      <w:pPr>
        <w:rPr>
          <w:rStyle w:val="Boldnew"/>
        </w:rPr>
      </w:pPr>
    </w:p>
    <w:p w14:paraId="5BAB170A" w14:textId="77777777" w:rsidR="00C9202A" w:rsidRDefault="00C9202A" w:rsidP="00A50ED2">
      <w:pPr>
        <w:rPr>
          <w:rStyle w:val="Boldnew"/>
        </w:rPr>
      </w:pPr>
      <w:r w:rsidRPr="00A50ED2">
        <w:rPr>
          <w:rStyle w:val="Boldnew"/>
        </w:rPr>
        <w:t>Responsibilities:</w:t>
      </w:r>
    </w:p>
    <w:p w14:paraId="4D15F1BB" w14:textId="77777777" w:rsidR="002545B4" w:rsidRDefault="002545B4" w:rsidP="002545B4">
      <w:pPr>
        <w:pStyle w:val="BodyText0"/>
        <w:numPr>
          <w:ilvl w:val="0"/>
          <w:numId w:val="15"/>
        </w:numPr>
        <w:spacing w:before="16"/>
        <w:rPr>
          <w:w w:val="110"/>
        </w:rPr>
      </w:pPr>
      <w:r>
        <w:rPr>
          <w:w w:val="110"/>
        </w:rPr>
        <w:t>Worked in Mobility and Insurance project on C++.</w:t>
      </w:r>
    </w:p>
    <w:p w14:paraId="6BF78749" w14:textId="5157F2EC" w:rsidR="002545B4" w:rsidRPr="002545B4" w:rsidRDefault="002545B4" w:rsidP="002545B4">
      <w:pPr>
        <w:pStyle w:val="BodyText0"/>
        <w:numPr>
          <w:ilvl w:val="0"/>
          <w:numId w:val="15"/>
        </w:numPr>
        <w:spacing w:before="16"/>
        <w:rPr>
          <w:w w:val="110"/>
        </w:rPr>
      </w:pPr>
      <w:r>
        <w:rPr>
          <w:w w:val="110"/>
        </w:rPr>
        <w:t>Learned</w:t>
      </w:r>
      <w:r>
        <w:rPr>
          <w:spacing w:val="2"/>
          <w:w w:val="110"/>
        </w:rPr>
        <w:t xml:space="preserve"> </w:t>
      </w:r>
      <w:r>
        <w:rPr>
          <w:w w:val="110"/>
        </w:rPr>
        <w:t>GO</w:t>
      </w:r>
      <w:r>
        <w:rPr>
          <w:spacing w:val="19"/>
          <w:w w:val="110"/>
        </w:rPr>
        <w:t xml:space="preserve"> </w:t>
      </w:r>
      <w:r>
        <w:rPr>
          <w:w w:val="110"/>
        </w:rPr>
        <w:t>Lang</w:t>
      </w:r>
      <w:r>
        <w:rPr>
          <w:spacing w:val="7"/>
          <w:w w:val="110"/>
        </w:rPr>
        <w:t xml:space="preserve"> </w:t>
      </w:r>
      <w:r>
        <w:rPr>
          <w:w w:val="110"/>
        </w:rPr>
        <w:t>for</w:t>
      </w:r>
      <w:r>
        <w:rPr>
          <w:spacing w:val="23"/>
          <w:w w:val="110"/>
        </w:rPr>
        <w:t xml:space="preserve"> </w:t>
      </w:r>
      <w:r>
        <w:rPr>
          <w:w w:val="110"/>
        </w:rPr>
        <w:t>a</w:t>
      </w:r>
      <w:r>
        <w:rPr>
          <w:spacing w:val="17"/>
          <w:w w:val="110"/>
        </w:rPr>
        <w:t xml:space="preserve"> </w:t>
      </w:r>
      <w:r>
        <w:rPr>
          <w:w w:val="110"/>
        </w:rPr>
        <w:t>project</w:t>
      </w:r>
      <w:r>
        <w:rPr>
          <w:spacing w:val="15"/>
          <w:w w:val="110"/>
        </w:rPr>
        <w:t xml:space="preserve"> </w:t>
      </w:r>
      <w:r w:rsidR="003A38A4">
        <w:rPr>
          <w:w w:val="110"/>
        </w:rPr>
        <w:t>requirement.</w:t>
      </w:r>
    </w:p>
    <w:p w14:paraId="120DEE2A" w14:textId="6CC94F4C" w:rsidR="002545B4" w:rsidRDefault="002545B4" w:rsidP="002545B4">
      <w:pPr>
        <w:pStyle w:val="BodyText0"/>
        <w:numPr>
          <w:ilvl w:val="0"/>
          <w:numId w:val="15"/>
        </w:numPr>
        <w:spacing w:before="51" w:line="300" w:lineRule="auto"/>
        <w:ind w:right="133"/>
      </w:pPr>
      <w:r>
        <w:rPr>
          <w:w w:val="110"/>
        </w:rPr>
        <w:t>Successfully worked on Grievance</w:t>
      </w:r>
      <w:r>
        <w:rPr>
          <w:spacing w:val="1"/>
          <w:w w:val="110"/>
        </w:rPr>
        <w:t xml:space="preserve"> </w:t>
      </w:r>
      <w:r>
        <w:rPr>
          <w:w w:val="110"/>
        </w:rPr>
        <w:t>Management System (major</w:t>
      </w:r>
      <w:r>
        <w:rPr>
          <w:spacing w:val="1"/>
          <w:w w:val="110"/>
        </w:rPr>
        <w:t xml:space="preserve"> </w:t>
      </w:r>
      <w:r>
        <w:rPr>
          <w:w w:val="110"/>
        </w:rPr>
        <w:t>project) using SQL, Java, CSS, Bootstrap</w:t>
      </w:r>
      <w:r>
        <w:rPr>
          <w:spacing w:val="1"/>
          <w:w w:val="110"/>
        </w:rPr>
        <w:t xml:space="preserve"> </w:t>
      </w:r>
      <w:r>
        <w:rPr>
          <w:w w:val="110"/>
        </w:rPr>
        <w:t>and JSP</w:t>
      </w:r>
      <w:r>
        <w:rPr>
          <w:spacing w:val="1"/>
          <w:w w:val="110"/>
        </w:rPr>
        <w:t xml:space="preserve"> </w:t>
      </w:r>
      <w:r>
        <w:rPr>
          <w:w w:val="110"/>
        </w:rPr>
        <w:t xml:space="preserve">During my </w:t>
      </w:r>
      <w:r w:rsidR="003A38A4">
        <w:rPr>
          <w:w w:val="110"/>
        </w:rPr>
        <w:t>four</w:t>
      </w:r>
      <w:r w:rsidR="003A38A4">
        <w:rPr>
          <w:spacing w:val="1"/>
          <w:w w:val="110"/>
        </w:rPr>
        <w:t>-month</w:t>
      </w:r>
      <w:r>
        <w:rPr>
          <w:w w:val="110"/>
        </w:rPr>
        <w:t xml:space="preserve"> training period </w:t>
      </w:r>
      <w:proofErr w:type="spellStart"/>
      <w:r>
        <w:rPr>
          <w:w w:val="110"/>
        </w:rPr>
        <w:t>i</w:t>
      </w:r>
      <w:proofErr w:type="spellEnd"/>
      <w:r>
        <w:rPr>
          <w:w w:val="110"/>
        </w:rPr>
        <w:t xml:space="preserve"> was the</w:t>
      </w:r>
      <w:r>
        <w:rPr>
          <w:spacing w:val="1"/>
          <w:w w:val="110"/>
        </w:rPr>
        <w:t xml:space="preserve"> </w:t>
      </w:r>
      <w:r>
        <w:rPr>
          <w:w w:val="110"/>
        </w:rPr>
        <w:t>POC of my whole</w:t>
      </w:r>
      <w:r>
        <w:rPr>
          <w:spacing w:val="1"/>
          <w:w w:val="110"/>
        </w:rPr>
        <w:t xml:space="preserve"> </w:t>
      </w:r>
      <w:r>
        <w:rPr>
          <w:w w:val="110"/>
        </w:rPr>
        <w:t xml:space="preserve">training batch and then </w:t>
      </w:r>
      <w:r w:rsidR="003A38A4">
        <w:rPr>
          <w:w w:val="110"/>
        </w:rPr>
        <w:t>later the team</w:t>
      </w:r>
      <w:r>
        <w:rPr>
          <w:w w:val="110"/>
        </w:rPr>
        <w:t xml:space="preserve"> lead for</w:t>
      </w:r>
      <w:r>
        <w:rPr>
          <w:spacing w:val="1"/>
          <w:w w:val="110"/>
        </w:rPr>
        <w:t xml:space="preserve"> </w:t>
      </w:r>
      <w:r>
        <w:rPr>
          <w:w w:val="115"/>
        </w:rPr>
        <w:t>all</w:t>
      </w:r>
      <w:r>
        <w:rPr>
          <w:spacing w:val="-6"/>
          <w:w w:val="115"/>
        </w:rPr>
        <w:t xml:space="preserve"> </w:t>
      </w:r>
      <w:r>
        <w:rPr>
          <w:w w:val="115"/>
        </w:rPr>
        <w:t>the</w:t>
      </w:r>
      <w:r>
        <w:rPr>
          <w:spacing w:val="1"/>
          <w:w w:val="115"/>
        </w:rPr>
        <w:t xml:space="preserve"> </w:t>
      </w:r>
      <w:r>
        <w:rPr>
          <w:w w:val="115"/>
        </w:rPr>
        <w:t>mini</w:t>
      </w:r>
      <w:r>
        <w:rPr>
          <w:spacing w:val="-6"/>
          <w:w w:val="115"/>
        </w:rPr>
        <w:t xml:space="preserve"> </w:t>
      </w:r>
      <w:r>
        <w:rPr>
          <w:w w:val="115"/>
        </w:rPr>
        <w:t>and</w:t>
      </w:r>
      <w:r>
        <w:rPr>
          <w:spacing w:val="-13"/>
          <w:w w:val="115"/>
        </w:rPr>
        <w:t xml:space="preserve"> </w:t>
      </w:r>
      <w:r>
        <w:rPr>
          <w:w w:val="115"/>
        </w:rPr>
        <w:t>major</w:t>
      </w:r>
      <w:r>
        <w:rPr>
          <w:spacing w:val="3"/>
          <w:w w:val="115"/>
        </w:rPr>
        <w:t xml:space="preserve"> </w:t>
      </w:r>
      <w:r>
        <w:rPr>
          <w:w w:val="115"/>
        </w:rPr>
        <w:t>projects</w:t>
      </w:r>
      <w:r>
        <w:rPr>
          <w:spacing w:val="-7"/>
          <w:w w:val="115"/>
        </w:rPr>
        <w:t xml:space="preserve"> </w:t>
      </w:r>
      <w:r>
        <w:rPr>
          <w:w w:val="115"/>
        </w:rPr>
        <w:t>in</w:t>
      </w:r>
      <w:r>
        <w:rPr>
          <w:spacing w:val="-5"/>
          <w:w w:val="115"/>
        </w:rPr>
        <w:t xml:space="preserve"> </w:t>
      </w:r>
      <w:r>
        <w:rPr>
          <w:w w:val="115"/>
        </w:rPr>
        <w:t>the</w:t>
      </w:r>
      <w:r>
        <w:rPr>
          <w:spacing w:val="1"/>
          <w:w w:val="115"/>
        </w:rPr>
        <w:t xml:space="preserve"> </w:t>
      </w:r>
      <w:r>
        <w:rPr>
          <w:w w:val="115"/>
        </w:rPr>
        <w:t>trainings.</w:t>
      </w:r>
    </w:p>
    <w:p w14:paraId="0E7AB1AA" w14:textId="77777777" w:rsidR="002545B4" w:rsidRPr="00A50ED2" w:rsidRDefault="002545B4" w:rsidP="00A50ED2">
      <w:pPr>
        <w:rPr>
          <w:rStyle w:val="Boldnew"/>
        </w:rPr>
      </w:pPr>
    </w:p>
    <w:p w14:paraId="3B172047" w14:textId="4F99515E" w:rsidR="138AF21D" w:rsidRDefault="138AF21D" w:rsidP="138AF21D">
      <w:pPr>
        <w:pStyle w:val="Heading1"/>
      </w:pPr>
      <w:r>
        <w:t>Project experience</w:t>
      </w:r>
    </w:p>
    <w:p w14:paraId="7F78F8C4" w14:textId="49019E03" w:rsidR="00E458F0" w:rsidRPr="0081287E" w:rsidRDefault="138AF21D" w:rsidP="2731E522">
      <w:pPr>
        <w:pStyle w:val="ProjectName"/>
        <w:spacing w:line="240" w:lineRule="auto"/>
      </w:pPr>
      <w:r>
        <w:t xml:space="preserve">Project name: </w:t>
      </w:r>
      <w:r w:rsidR="003A38A4">
        <w:t>Mobility and</w:t>
      </w:r>
      <w:r w:rsidR="002545B4">
        <w:t xml:space="preserve"> Insurance</w:t>
      </w:r>
    </w:p>
    <w:p w14:paraId="7E670A92" w14:textId="4E3B98FA" w:rsidR="70796DCD" w:rsidRDefault="70796DCD" w:rsidP="2731E522">
      <w:pPr>
        <w:pStyle w:val="ProjectDescBodyText"/>
        <w:ind w:left="0"/>
        <w:rPr>
          <w:rStyle w:val="Boldnew"/>
          <w:rFonts w:eastAsiaTheme="minorEastAsia"/>
        </w:rPr>
      </w:pPr>
      <w:r w:rsidRPr="2731E522">
        <w:rPr>
          <w:rStyle w:val="Boldnew"/>
          <w:rFonts w:eastAsiaTheme="minorEastAsia"/>
        </w:rPr>
        <w:t xml:space="preserve">Client: </w:t>
      </w:r>
      <w:r w:rsidR="002545B4">
        <w:rPr>
          <w:rStyle w:val="Boldnew"/>
          <w:rFonts w:eastAsiaTheme="minorEastAsia"/>
        </w:rPr>
        <w:t>Amadeus</w:t>
      </w:r>
    </w:p>
    <w:p w14:paraId="3EEAB7BF" w14:textId="7F2784F2" w:rsidR="138AF21D" w:rsidRDefault="138AF21D" w:rsidP="2731E522">
      <w:pPr>
        <w:pStyle w:val="ProjectDescBodyText"/>
        <w:ind w:left="0"/>
        <w:rPr>
          <w:rStyle w:val="Boldnew"/>
          <w:rFonts w:eastAsiaTheme="minorEastAsia"/>
        </w:rPr>
      </w:pPr>
      <w:r w:rsidRPr="1A7FD0E9">
        <w:rPr>
          <w:rStyle w:val="Boldnew"/>
          <w:rFonts w:eastAsiaTheme="minorEastAsia"/>
        </w:rPr>
        <w:t xml:space="preserve">Domain: </w:t>
      </w:r>
      <w:r w:rsidR="002545B4">
        <w:rPr>
          <w:rStyle w:val="Boldnew"/>
          <w:rFonts w:eastAsiaTheme="minorEastAsia"/>
          <w:b w:val="0"/>
          <w:bCs w:val="0"/>
        </w:rPr>
        <w:t>Software Development</w:t>
      </w:r>
    </w:p>
    <w:p w14:paraId="7CDDF636" w14:textId="5CFC7791" w:rsidR="1E75D541" w:rsidRDefault="1E75D541" w:rsidP="0365F470">
      <w:pPr>
        <w:pStyle w:val="ProjectDescBodyText"/>
        <w:ind w:left="0"/>
      </w:pPr>
      <w:r w:rsidRPr="774327EC">
        <w:rPr>
          <w:b/>
          <w:bCs/>
        </w:rPr>
        <w:t>Technologies used</w:t>
      </w:r>
      <w:r>
        <w:t xml:space="preserve">: </w:t>
      </w:r>
      <w:r w:rsidR="003A38A4">
        <w:t>C++.</w:t>
      </w:r>
    </w:p>
    <w:p w14:paraId="2907FD0B" w14:textId="4B62683C" w:rsidR="6FAEC345" w:rsidRDefault="6FAEC345" w:rsidP="1A7FD0E9">
      <w:pPr>
        <w:pStyle w:val="ProjectDescBodyText"/>
        <w:ind w:left="0"/>
      </w:pPr>
      <w:r w:rsidRPr="1A7FD0E9">
        <w:rPr>
          <w:b/>
          <w:bCs/>
        </w:rPr>
        <w:t>Duration worked</w:t>
      </w:r>
      <w:r w:rsidR="42B83B38" w:rsidRPr="1A7FD0E9">
        <w:rPr>
          <w:b/>
          <w:bCs/>
        </w:rPr>
        <w:t xml:space="preserve">: </w:t>
      </w:r>
      <w:r w:rsidR="00DC033E">
        <w:t>September</w:t>
      </w:r>
      <w:r w:rsidR="42B83B38">
        <w:t xml:space="preserve"> 20</w:t>
      </w:r>
      <w:r w:rsidR="60AF9302">
        <w:t>2</w:t>
      </w:r>
      <w:r w:rsidR="00DC033E">
        <w:t>2</w:t>
      </w:r>
      <w:r w:rsidR="42B83B38">
        <w:t xml:space="preserve"> to </w:t>
      </w:r>
      <w:r w:rsidR="00DC033E">
        <w:t>January 2023</w:t>
      </w:r>
    </w:p>
    <w:p w14:paraId="38FDDE6C" w14:textId="33824666" w:rsidR="1A7FD0E9" w:rsidRDefault="1A7FD0E9" w:rsidP="1A7FD0E9">
      <w:pPr>
        <w:pStyle w:val="ProjectDescBodyText"/>
        <w:ind w:left="0"/>
      </w:pPr>
    </w:p>
    <w:p w14:paraId="1843B1FE" w14:textId="7C5985D3" w:rsidR="138AF21D" w:rsidRDefault="138AF21D" w:rsidP="138AF21D">
      <w:pPr>
        <w:pStyle w:val="ProjectName"/>
      </w:pPr>
      <w:r>
        <w:t xml:space="preserve">Project name: </w:t>
      </w:r>
      <w:r w:rsidR="00DC033E">
        <w:t xml:space="preserve"> Disease detection and fertilizer suggestion using Deep Learning.</w:t>
      </w:r>
    </w:p>
    <w:p w14:paraId="5EEC7DFF" w14:textId="5802946F" w:rsidR="00166FF5" w:rsidRPr="00E36476" w:rsidRDefault="00166FF5" w:rsidP="00E36476">
      <w:pPr>
        <w:pStyle w:val="ProjectDescBodyText"/>
      </w:pPr>
      <w:r w:rsidRPr="1A7FD0E9">
        <w:rPr>
          <w:rStyle w:val="Boldnew"/>
          <w:rFonts w:eastAsiaTheme="minorEastAsia"/>
        </w:rPr>
        <w:t>Client</w:t>
      </w:r>
      <w:r w:rsidRPr="1A7FD0E9">
        <w:rPr>
          <w:rFonts w:eastAsiaTheme="minorEastAsia"/>
        </w:rPr>
        <w:t>:</w:t>
      </w:r>
      <w:r w:rsidR="00DC033E">
        <w:rPr>
          <w:rFonts w:eastAsiaTheme="minorEastAsia"/>
        </w:rPr>
        <w:t xml:space="preserve"> MoU with</w:t>
      </w:r>
      <w:r w:rsidR="00EB31F1" w:rsidRPr="1A7FD0E9">
        <w:rPr>
          <w:rFonts w:eastAsiaTheme="minorEastAsia"/>
        </w:rPr>
        <w:t xml:space="preserve"> </w:t>
      </w:r>
      <w:r w:rsidR="00DC033E">
        <w:rPr>
          <w:b/>
          <w:bCs/>
        </w:rPr>
        <w:t>Agriculture University</w:t>
      </w:r>
      <w:r w:rsidR="003A38A4">
        <w:rPr>
          <w:b/>
          <w:bCs/>
        </w:rPr>
        <w:t xml:space="preserve"> and Final Year </w:t>
      </w:r>
      <w:proofErr w:type="spellStart"/>
      <w:r w:rsidR="003A38A4">
        <w:rPr>
          <w:b/>
          <w:bCs/>
        </w:rPr>
        <w:t>Btech</w:t>
      </w:r>
      <w:proofErr w:type="spellEnd"/>
      <w:r w:rsidR="003A38A4">
        <w:rPr>
          <w:b/>
          <w:bCs/>
        </w:rPr>
        <w:t xml:space="preserve"> Project</w:t>
      </w:r>
    </w:p>
    <w:p w14:paraId="31AA9726" w14:textId="01B3BBBA" w:rsidR="00166FF5" w:rsidRPr="00E36476" w:rsidRDefault="00166FF5" w:rsidP="00E36476">
      <w:pPr>
        <w:pStyle w:val="ProjectDescBodyText"/>
      </w:pPr>
      <w:r w:rsidRPr="00E36476">
        <w:rPr>
          <w:rStyle w:val="Boldnew"/>
          <w:rFonts w:eastAsiaTheme="minorHAnsi"/>
        </w:rPr>
        <w:t>Domain</w:t>
      </w:r>
      <w:r w:rsidRPr="00E36476">
        <w:rPr>
          <w:rFonts w:eastAsiaTheme="minorHAnsi"/>
        </w:rPr>
        <w:t>:</w:t>
      </w:r>
      <w:r w:rsidR="00900035">
        <w:t xml:space="preserve"> </w:t>
      </w:r>
      <w:r w:rsidR="00DC033E">
        <w:t>Agriculture</w:t>
      </w:r>
      <w:r w:rsidR="003A38A4">
        <w:t xml:space="preserve"> </w:t>
      </w:r>
      <w:r w:rsidR="00DC033E">
        <w:t>technology</w:t>
      </w:r>
    </w:p>
    <w:p w14:paraId="03639B33" w14:textId="77777777" w:rsidR="00EB31F1" w:rsidRDefault="00EB31F1" w:rsidP="00EB31F1">
      <w:pPr>
        <w:pStyle w:val="ProjectDescBodyText"/>
      </w:pPr>
      <w:r w:rsidRPr="00FD2D57">
        <w:rPr>
          <w:rStyle w:val="Boldnew"/>
        </w:rPr>
        <w:t>Project Description:</w:t>
      </w:r>
      <w:r w:rsidRPr="00FD2D57">
        <w:t xml:space="preserve"> </w:t>
      </w:r>
    </w:p>
    <w:p w14:paraId="6B008D85" w14:textId="25B5438C" w:rsidR="00DC033E" w:rsidRDefault="00DC033E" w:rsidP="00EB31F1">
      <w:pPr>
        <w:pStyle w:val="ProjectDescBodyText"/>
        <w:rPr>
          <w:spacing w:val="1"/>
          <w:w w:val="110"/>
        </w:rPr>
      </w:pPr>
      <w:r>
        <w:rPr>
          <w:w w:val="110"/>
        </w:rPr>
        <w:t>This</w:t>
      </w:r>
      <w:r>
        <w:rPr>
          <w:spacing w:val="12"/>
          <w:w w:val="110"/>
        </w:rPr>
        <w:t xml:space="preserve"> </w:t>
      </w:r>
      <w:r>
        <w:rPr>
          <w:w w:val="110"/>
        </w:rPr>
        <w:t>project</w:t>
      </w:r>
      <w:r>
        <w:rPr>
          <w:spacing w:val="16"/>
          <w:w w:val="110"/>
        </w:rPr>
        <w:t xml:space="preserve"> </w:t>
      </w:r>
      <w:r>
        <w:rPr>
          <w:w w:val="110"/>
        </w:rPr>
        <w:t>was</w:t>
      </w:r>
      <w:r>
        <w:rPr>
          <w:spacing w:val="12"/>
          <w:w w:val="110"/>
        </w:rPr>
        <w:t xml:space="preserve"> </w:t>
      </w:r>
      <w:r>
        <w:rPr>
          <w:w w:val="110"/>
        </w:rPr>
        <w:t>under</w:t>
      </w:r>
      <w:r>
        <w:rPr>
          <w:spacing w:val="24"/>
          <w:w w:val="110"/>
        </w:rPr>
        <w:t xml:space="preserve"> </w:t>
      </w:r>
      <w:r>
        <w:rPr>
          <w:w w:val="110"/>
        </w:rPr>
        <w:t>MoU</w:t>
      </w:r>
      <w:r>
        <w:rPr>
          <w:spacing w:val="16"/>
          <w:w w:val="110"/>
        </w:rPr>
        <w:t xml:space="preserve"> </w:t>
      </w:r>
      <w:r>
        <w:rPr>
          <w:w w:val="110"/>
        </w:rPr>
        <w:t>with</w:t>
      </w:r>
      <w:r>
        <w:rPr>
          <w:spacing w:val="17"/>
          <w:w w:val="110"/>
        </w:rPr>
        <w:t xml:space="preserve"> </w:t>
      </w:r>
      <w:r>
        <w:rPr>
          <w:w w:val="110"/>
        </w:rPr>
        <w:t>an</w:t>
      </w:r>
      <w:r>
        <w:rPr>
          <w:spacing w:val="14"/>
          <w:w w:val="110"/>
        </w:rPr>
        <w:t xml:space="preserve"> </w:t>
      </w:r>
      <w:r>
        <w:rPr>
          <w:w w:val="110"/>
        </w:rPr>
        <w:t>agricultural</w:t>
      </w:r>
      <w:r>
        <w:rPr>
          <w:spacing w:val="14"/>
          <w:w w:val="110"/>
        </w:rPr>
        <w:t xml:space="preserve"> </w:t>
      </w:r>
      <w:r>
        <w:rPr>
          <w:w w:val="110"/>
        </w:rPr>
        <w:t>university</w:t>
      </w:r>
      <w:r>
        <w:rPr>
          <w:spacing w:val="16"/>
          <w:w w:val="110"/>
        </w:rPr>
        <w:t xml:space="preserve"> </w:t>
      </w:r>
      <w:r>
        <w:rPr>
          <w:w w:val="110"/>
        </w:rPr>
        <w:t>which</w:t>
      </w:r>
      <w:r>
        <w:rPr>
          <w:spacing w:val="16"/>
          <w:w w:val="110"/>
        </w:rPr>
        <w:t xml:space="preserve"> </w:t>
      </w:r>
      <w:r>
        <w:rPr>
          <w:w w:val="110"/>
        </w:rPr>
        <w:t>required</w:t>
      </w:r>
      <w:r>
        <w:rPr>
          <w:spacing w:val="4"/>
          <w:w w:val="110"/>
        </w:rPr>
        <w:t xml:space="preserve"> </w:t>
      </w:r>
      <w:r>
        <w:rPr>
          <w:w w:val="110"/>
        </w:rPr>
        <w:t>us</w:t>
      </w:r>
      <w:r>
        <w:rPr>
          <w:spacing w:val="12"/>
          <w:w w:val="110"/>
        </w:rPr>
        <w:t xml:space="preserve"> </w:t>
      </w:r>
      <w:r>
        <w:rPr>
          <w:w w:val="110"/>
        </w:rPr>
        <w:t>to</w:t>
      </w:r>
      <w:r>
        <w:rPr>
          <w:spacing w:val="8"/>
          <w:w w:val="110"/>
        </w:rPr>
        <w:t xml:space="preserve"> </w:t>
      </w:r>
      <w:r>
        <w:rPr>
          <w:w w:val="110"/>
        </w:rPr>
        <w:t>detect</w:t>
      </w:r>
      <w:r>
        <w:rPr>
          <w:spacing w:val="16"/>
          <w:w w:val="110"/>
        </w:rPr>
        <w:t xml:space="preserve"> </w:t>
      </w:r>
      <w:r>
        <w:rPr>
          <w:w w:val="110"/>
        </w:rPr>
        <w:t>diseases</w:t>
      </w:r>
      <w:r>
        <w:rPr>
          <w:spacing w:val="12"/>
          <w:w w:val="110"/>
        </w:rPr>
        <w:t xml:space="preserve"> </w:t>
      </w:r>
      <w:r>
        <w:rPr>
          <w:w w:val="110"/>
        </w:rPr>
        <w:t>in</w:t>
      </w:r>
      <w:r>
        <w:rPr>
          <w:spacing w:val="15"/>
          <w:w w:val="110"/>
        </w:rPr>
        <w:t xml:space="preserve"> </w:t>
      </w:r>
      <w:r>
        <w:rPr>
          <w:w w:val="110"/>
        </w:rPr>
        <w:t>crops</w:t>
      </w:r>
      <w:r>
        <w:rPr>
          <w:spacing w:val="12"/>
          <w:w w:val="110"/>
        </w:rPr>
        <w:t xml:space="preserve"> </w:t>
      </w:r>
      <w:r>
        <w:rPr>
          <w:w w:val="110"/>
        </w:rPr>
        <w:t>using</w:t>
      </w:r>
      <w:r>
        <w:rPr>
          <w:spacing w:val="8"/>
          <w:w w:val="110"/>
        </w:rPr>
        <w:t xml:space="preserve"> </w:t>
      </w:r>
      <w:r>
        <w:rPr>
          <w:w w:val="110"/>
        </w:rPr>
        <w:t>a</w:t>
      </w:r>
      <w:r>
        <w:rPr>
          <w:spacing w:val="1"/>
          <w:w w:val="110"/>
        </w:rPr>
        <w:t xml:space="preserve"> </w:t>
      </w:r>
      <w:r>
        <w:rPr>
          <w:w w:val="110"/>
        </w:rPr>
        <w:t>picture</w:t>
      </w:r>
      <w:r>
        <w:rPr>
          <w:spacing w:val="1"/>
          <w:w w:val="110"/>
        </w:rPr>
        <w:t xml:space="preserve"> </w:t>
      </w:r>
      <w:r>
        <w:rPr>
          <w:w w:val="110"/>
        </w:rPr>
        <w:t>uploaded by</w:t>
      </w:r>
      <w:r>
        <w:rPr>
          <w:spacing w:val="1"/>
          <w:w w:val="110"/>
        </w:rPr>
        <w:t xml:space="preserve"> </w:t>
      </w:r>
      <w:r>
        <w:rPr>
          <w:w w:val="110"/>
        </w:rPr>
        <w:t>the</w:t>
      </w:r>
      <w:r>
        <w:rPr>
          <w:spacing w:val="1"/>
          <w:w w:val="110"/>
        </w:rPr>
        <w:t xml:space="preserve"> </w:t>
      </w:r>
      <w:r>
        <w:rPr>
          <w:w w:val="110"/>
        </w:rPr>
        <w:t>farmers and then</w:t>
      </w:r>
      <w:r>
        <w:rPr>
          <w:spacing w:val="1"/>
          <w:w w:val="110"/>
        </w:rPr>
        <w:t xml:space="preserve"> </w:t>
      </w:r>
      <w:r>
        <w:rPr>
          <w:w w:val="110"/>
        </w:rPr>
        <w:t xml:space="preserve">suggesting </w:t>
      </w:r>
      <w:r w:rsidR="003A38A4">
        <w:rPr>
          <w:w w:val="110"/>
        </w:rPr>
        <w:t>the proper fertilizers</w:t>
      </w:r>
      <w:r>
        <w:rPr>
          <w:w w:val="110"/>
        </w:rPr>
        <w:t xml:space="preserve"> </w:t>
      </w:r>
      <w:proofErr w:type="gramStart"/>
      <w:r>
        <w:rPr>
          <w:w w:val="110"/>
        </w:rPr>
        <w:t>or  medicines</w:t>
      </w:r>
      <w:proofErr w:type="gramEnd"/>
      <w:r>
        <w:rPr>
          <w:w w:val="110"/>
        </w:rPr>
        <w:t xml:space="preserve"> </w:t>
      </w:r>
      <w:proofErr w:type="spellStart"/>
      <w:r>
        <w:rPr>
          <w:w w:val="110"/>
        </w:rPr>
        <w:t>inorder</w:t>
      </w:r>
      <w:proofErr w:type="spellEnd"/>
      <w:r>
        <w:rPr>
          <w:w w:val="110"/>
        </w:rPr>
        <w:t xml:space="preserve">  to treat  them.</w:t>
      </w:r>
      <w:r>
        <w:rPr>
          <w:spacing w:val="1"/>
          <w:w w:val="110"/>
        </w:rPr>
        <w:t xml:space="preserve"> </w:t>
      </w:r>
    </w:p>
    <w:p w14:paraId="76C518B7" w14:textId="77777777" w:rsidR="00DC033E" w:rsidRDefault="00DC033E" w:rsidP="00EB31F1">
      <w:pPr>
        <w:pStyle w:val="ProjectDescBodyText"/>
        <w:rPr>
          <w:spacing w:val="1"/>
          <w:w w:val="110"/>
        </w:rPr>
      </w:pPr>
    </w:p>
    <w:p w14:paraId="506C28C8" w14:textId="0F421FA8" w:rsidR="00EB31F1" w:rsidRDefault="00EB31F1" w:rsidP="00EB31F1">
      <w:pPr>
        <w:pStyle w:val="ProjectDescBodyText"/>
        <w:rPr>
          <w:rStyle w:val="Boldnew"/>
        </w:rPr>
      </w:pPr>
      <w:r>
        <w:rPr>
          <w:rStyle w:val="Boldnew"/>
        </w:rPr>
        <w:lastRenderedPageBreak/>
        <w:t>Performed Task</w:t>
      </w:r>
      <w:r w:rsidRPr="00E36476">
        <w:rPr>
          <w:rStyle w:val="Boldnew"/>
        </w:rPr>
        <w:t>:</w:t>
      </w:r>
    </w:p>
    <w:p w14:paraId="3C048257" w14:textId="1D1E97FB" w:rsidR="00DC033E" w:rsidRPr="00DC033E" w:rsidRDefault="00DC033E" w:rsidP="00EB31F1">
      <w:pPr>
        <w:pStyle w:val="ProjectDescBodyText"/>
        <w:numPr>
          <w:ilvl w:val="0"/>
          <w:numId w:val="15"/>
        </w:numPr>
        <w:rPr>
          <w:rStyle w:val="Boldnew"/>
          <w:b w:val="0"/>
          <w:bCs w:val="0"/>
          <w:color w:val="auto"/>
        </w:rPr>
      </w:pPr>
      <w:r>
        <w:rPr>
          <w:rStyle w:val="Boldnew"/>
        </w:rPr>
        <w:t xml:space="preserve">Deep </w:t>
      </w:r>
      <w:r w:rsidR="003A38A4">
        <w:rPr>
          <w:rStyle w:val="Boldnew"/>
        </w:rPr>
        <w:t>Learning</w:t>
      </w:r>
      <w:r w:rsidR="003A38A4" w:rsidRPr="2731E522">
        <w:rPr>
          <w:rStyle w:val="Boldnew"/>
        </w:rPr>
        <w:t>:</w:t>
      </w:r>
    </w:p>
    <w:p w14:paraId="60656176" w14:textId="5EB1B616" w:rsidR="00EB31F1" w:rsidRDefault="00DC033E" w:rsidP="00DC033E">
      <w:pPr>
        <w:pStyle w:val="ProjectDescBodyText"/>
        <w:ind w:left="720"/>
      </w:pPr>
      <w:r>
        <w:t xml:space="preserve">Using Deep Learning </w:t>
      </w:r>
      <w:r w:rsidR="003A38A4">
        <w:t>the model</w:t>
      </w:r>
      <w:r>
        <w:t xml:space="preserve"> was trained to identify diseases in plants such as Okra, Tomato, Potato using image detection</w:t>
      </w:r>
      <w:r w:rsidR="00EB31F1">
        <w:t>.</w:t>
      </w:r>
    </w:p>
    <w:p w14:paraId="0F58B86E" w14:textId="7F90836C" w:rsidR="00EB31F1" w:rsidRPr="00FD2D57" w:rsidRDefault="50D78EB1" w:rsidP="00DC033E">
      <w:pPr>
        <w:pStyle w:val="ProjectDescBodyText"/>
        <w:ind w:left="720"/>
      </w:pPr>
      <w:r w:rsidRPr="774327EC">
        <w:rPr>
          <w:b/>
          <w:bCs/>
        </w:rPr>
        <w:t>Technologies used</w:t>
      </w:r>
      <w:r>
        <w:t xml:space="preserve">: </w:t>
      </w:r>
      <w:r w:rsidR="003A38A4">
        <w:t>Python.</w:t>
      </w:r>
      <w:r w:rsidR="03DFDF7C">
        <w:t xml:space="preserve"> </w:t>
      </w:r>
    </w:p>
    <w:p w14:paraId="24415AF1" w14:textId="300E8A48" w:rsidR="00EB31F1" w:rsidRDefault="00EB31F1" w:rsidP="00EB31F1">
      <w:pPr>
        <w:pStyle w:val="ProjectDescBodyText"/>
        <w:numPr>
          <w:ilvl w:val="0"/>
          <w:numId w:val="15"/>
        </w:numPr>
        <w:rPr>
          <w:b/>
          <w:bCs/>
        </w:rPr>
      </w:pPr>
      <w:r w:rsidRPr="00182639">
        <w:rPr>
          <w:b/>
          <w:bCs/>
        </w:rPr>
        <w:t>Data</w:t>
      </w:r>
      <w:r w:rsidR="00DC033E">
        <w:rPr>
          <w:b/>
          <w:bCs/>
        </w:rPr>
        <w:t>base</w:t>
      </w:r>
      <w:r w:rsidRPr="00182639">
        <w:rPr>
          <w:b/>
          <w:bCs/>
        </w:rPr>
        <w:t xml:space="preserve"> </w:t>
      </w:r>
      <w:r w:rsidR="003A38A4" w:rsidRPr="00182639">
        <w:rPr>
          <w:b/>
          <w:bCs/>
        </w:rPr>
        <w:t>Management:</w:t>
      </w:r>
      <w:r w:rsidR="00DC033E">
        <w:rPr>
          <w:b/>
          <w:bCs/>
        </w:rPr>
        <w:t xml:space="preserve"> </w:t>
      </w:r>
    </w:p>
    <w:p w14:paraId="2527E6D6" w14:textId="49D1025A" w:rsidR="00DC033E" w:rsidRPr="00DC033E" w:rsidRDefault="00DC033E" w:rsidP="00DC033E">
      <w:pPr>
        <w:pStyle w:val="ProjectDescBodyText"/>
        <w:ind w:left="720"/>
      </w:pPr>
      <w:r>
        <w:t xml:space="preserve">Images were </w:t>
      </w:r>
      <w:r w:rsidR="003A38A4">
        <w:t>stored in an SQL database which were provided to us by the agricultural university itself directly from the farm which were used to make the dataset and used to train the model.</w:t>
      </w:r>
    </w:p>
    <w:p w14:paraId="181E4EE1" w14:textId="55371614" w:rsidR="00EB31F1" w:rsidRDefault="50D78EB1" w:rsidP="00EB31F1">
      <w:pPr>
        <w:pStyle w:val="ProjectDescBodyText"/>
        <w:ind w:left="720"/>
      </w:pPr>
      <w:r w:rsidRPr="774327EC">
        <w:rPr>
          <w:b/>
          <w:bCs/>
        </w:rPr>
        <w:t>Technologies used</w:t>
      </w:r>
      <w:r>
        <w:t xml:space="preserve">: </w:t>
      </w:r>
      <w:r w:rsidR="003A38A4">
        <w:t>Python, SQL</w:t>
      </w:r>
    </w:p>
    <w:p w14:paraId="5A5891CE" w14:textId="6D8BC19E" w:rsidR="0365F470" w:rsidRDefault="491ED19C" w:rsidP="003A38A4">
      <w:pPr>
        <w:pStyle w:val="ProjectDescBodyText"/>
        <w:ind w:left="720"/>
      </w:pPr>
      <w:r w:rsidRPr="1A7FD0E9">
        <w:rPr>
          <w:b/>
          <w:bCs/>
        </w:rPr>
        <w:t xml:space="preserve">Duration worked: </w:t>
      </w:r>
      <w:r w:rsidR="003A38A4">
        <w:t>May</w:t>
      </w:r>
      <w:r>
        <w:t xml:space="preserve"> 20</w:t>
      </w:r>
      <w:r w:rsidR="3B97EF91">
        <w:t>20</w:t>
      </w:r>
      <w:r>
        <w:t xml:space="preserve"> to </w:t>
      </w:r>
      <w:r w:rsidR="003A38A4">
        <w:t>June</w:t>
      </w:r>
      <w:r>
        <w:t xml:space="preserve"> 20</w:t>
      </w:r>
      <w:r w:rsidR="6EDA384A">
        <w:t>2</w:t>
      </w:r>
      <w:r w:rsidR="003A38A4">
        <w:t>1</w:t>
      </w:r>
    </w:p>
    <w:p w14:paraId="7A52ECC7" w14:textId="05D68F3C" w:rsidR="0365F470" w:rsidRDefault="0365F470" w:rsidP="0365F470">
      <w:pPr>
        <w:pStyle w:val="ProjectDescBodyText"/>
        <w:ind w:left="0"/>
        <w:rPr>
          <w:szCs w:val="20"/>
        </w:rPr>
      </w:pPr>
    </w:p>
    <w:p w14:paraId="647A1E10" w14:textId="775FCB7E" w:rsidR="6EA5A2FF" w:rsidRDefault="6EA5A2FF" w:rsidP="0365F470">
      <w:pPr>
        <w:pStyle w:val="ProjectDescBodyText"/>
        <w:ind w:left="0"/>
      </w:pPr>
    </w:p>
    <w:p w14:paraId="2A4482D7" w14:textId="05E1D9E9" w:rsidR="0365F470" w:rsidRDefault="0365F470" w:rsidP="0365F470">
      <w:pPr>
        <w:pStyle w:val="ProjectDescBodyText"/>
        <w:ind w:left="0"/>
      </w:pPr>
    </w:p>
    <w:p w14:paraId="3BA73C22" w14:textId="77777777" w:rsidR="00BA5D47" w:rsidRPr="0074583F" w:rsidRDefault="00BA5D47" w:rsidP="0074583F">
      <w:pPr>
        <w:pStyle w:val="Heading1"/>
      </w:pPr>
      <w:r w:rsidRPr="0074583F">
        <w:t>Academic/professional credentials</w:t>
      </w:r>
    </w:p>
    <w:p w14:paraId="19BAAEFC" w14:textId="77777777" w:rsidR="000426A3" w:rsidRPr="00112534" w:rsidRDefault="000426A3" w:rsidP="00112534">
      <w:pPr>
        <w:pStyle w:val="Heading2"/>
      </w:pPr>
      <w:r w:rsidRPr="00112534">
        <w:t>Education:</w:t>
      </w:r>
    </w:p>
    <w:p w14:paraId="29D7A9BA" w14:textId="3B4E6E32" w:rsidR="00166FF5" w:rsidRDefault="0F61FA51" w:rsidP="00A653BE">
      <w:pPr>
        <w:pStyle w:val="BulletedlistNormal"/>
        <w:rPr>
          <w:rFonts w:eastAsiaTheme="minorHAnsi"/>
        </w:rPr>
      </w:pPr>
      <w:r w:rsidRPr="1A7FD0E9">
        <w:rPr>
          <w:rFonts w:eastAsiaTheme="minorEastAsia"/>
        </w:rPr>
        <w:t>20</w:t>
      </w:r>
      <w:r w:rsidR="003A38A4">
        <w:rPr>
          <w:rFonts w:eastAsiaTheme="minorEastAsia"/>
        </w:rPr>
        <w:t>21</w:t>
      </w:r>
      <w:r w:rsidRPr="1A7FD0E9">
        <w:rPr>
          <w:rFonts w:eastAsiaTheme="minorEastAsia"/>
        </w:rPr>
        <w:t xml:space="preserve"> –</w:t>
      </w:r>
      <w:r w:rsidR="003A38A4">
        <w:rPr>
          <w:rFonts w:eastAsiaTheme="minorEastAsia"/>
        </w:rPr>
        <w:t xml:space="preserve"> Bachelor of Technology in Computer Science, Maharashtra Institute of Technology, Pune, Maharashtra.</w:t>
      </w:r>
    </w:p>
    <w:p w14:paraId="38B25E6F" w14:textId="77777777" w:rsidR="003A38A4" w:rsidRDefault="003A38A4" w:rsidP="003A38A4">
      <w:pPr>
        <w:pStyle w:val="BulletedlistNormal"/>
        <w:rPr>
          <w:rFonts w:eastAsiaTheme="minorHAnsi"/>
        </w:rPr>
      </w:pPr>
      <w:r w:rsidRPr="1A7FD0E9">
        <w:rPr>
          <w:rFonts w:eastAsiaTheme="minorEastAsia"/>
        </w:rPr>
        <w:t>201</w:t>
      </w:r>
      <w:r>
        <w:rPr>
          <w:rFonts w:eastAsiaTheme="minorEastAsia"/>
        </w:rPr>
        <w:t>7</w:t>
      </w:r>
      <w:r w:rsidRPr="1A7FD0E9">
        <w:rPr>
          <w:rFonts w:eastAsiaTheme="minorEastAsia"/>
        </w:rPr>
        <w:t xml:space="preserve"> –</w:t>
      </w:r>
      <w:r>
        <w:rPr>
          <w:rFonts w:eastAsiaTheme="minorEastAsia"/>
        </w:rPr>
        <w:t xml:space="preserve"> Completed High School with 90% aggregate from Delhi Public School Mathura Road, Delhi</w:t>
      </w:r>
    </w:p>
    <w:p w14:paraId="2020F65D" w14:textId="2986F003" w:rsidR="00E458F0" w:rsidRPr="00A429F4" w:rsidRDefault="00E458F0" w:rsidP="003A38A4">
      <w:pPr>
        <w:pStyle w:val="BulletedlistNormal"/>
        <w:numPr>
          <w:ilvl w:val="0"/>
          <w:numId w:val="0"/>
        </w:numPr>
        <w:ind w:left="648"/>
        <w:rPr>
          <w:rFonts w:eastAsiaTheme="minorEastAsia"/>
        </w:rPr>
      </w:pPr>
    </w:p>
    <w:sectPr w:rsidR="00E458F0" w:rsidRPr="00A429F4" w:rsidSect="00A50ED2">
      <w:headerReference w:type="default" r:id="rId8"/>
      <w:footerReference w:type="default" r:id="rId9"/>
      <w:pgSz w:w="12240" w:h="15840"/>
      <w:pgMar w:top="180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B355" w14:textId="77777777" w:rsidR="001246D9" w:rsidRDefault="001246D9" w:rsidP="00141FA8">
      <w:pPr>
        <w:spacing w:after="0" w:line="240" w:lineRule="auto"/>
      </w:pPr>
      <w:r>
        <w:separator/>
      </w:r>
    </w:p>
  </w:endnote>
  <w:endnote w:type="continuationSeparator" w:id="0">
    <w:p w14:paraId="0CC4E9E6" w14:textId="77777777" w:rsidR="001246D9" w:rsidRDefault="001246D9" w:rsidP="0014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Borders>
        <w:insideH w:val="single" w:sz="4" w:space="0" w:color="auto"/>
      </w:tblBorders>
      <w:tblLook w:val="04A0" w:firstRow="1" w:lastRow="0" w:firstColumn="1" w:lastColumn="0" w:noHBand="0" w:noVBand="1"/>
    </w:tblPr>
    <w:tblGrid>
      <w:gridCol w:w="4212"/>
      <w:gridCol w:w="936"/>
      <w:gridCol w:w="4212"/>
    </w:tblGrid>
    <w:tr w:rsidR="002C26C4" w14:paraId="474CE055" w14:textId="77777777" w:rsidTr="000F13E1">
      <w:trPr>
        <w:trHeight w:val="151"/>
      </w:trPr>
      <w:tc>
        <w:tcPr>
          <w:tcW w:w="2250" w:type="pct"/>
        </w:tcPr>
        <w:p w14:paraId="46BA0A7C" w14:textId="77777777" w:rsidR="002C26C4" w:rsidRDefault="002C26C4" w:rsidP="000F13E1">
          <w:pPr>
            <w:pStyle w:val="Header"/>
            <w:rPr>
              <w:rFonts w:asciiTheme="majorHAnsi" w:eastAsiaTheme="majorEastAsia" w:hAnsiTheme="majorHAnsi" w:cstheme="majorBidi"/>
              <w:b/>
              <w:bCs/>
            </w:rPr>
          </w:pPr>
        </w:p>
      </w:tc>
      <w:tc>
        <w:tcPr>
          <w:tcW w:w="500" w:type="pct"/>
          <w:vMerge w:val="restart"/>
          <w:noWrap/>
          <w:vAlign w:val="center"/>
        </w:tcPr>
        <w:p w14:paraId="6A310306" w14:textId="77777777" w:rsidR="002C26C4" w:rsidRPr="00790A2A" w:rsidRDefault="002C26C4" w:rsidP="00F25833">
          <w:pPr>
            <w:spacing w:after="0"/>
            <w:rPr>
              <w:rFonts w:ascii="Arial" w:eastAsiaTheme="majorEastAsia" w:hAnsi="Arial" w:cs="Arial"/>
              <w:color w:val="000000" w:themeColor="text1"/>
              <w:sz w:val="16"/>
              <w:szCs w:val="16"/>
            </w:rPr>
          </w:pPr>
          <w:r w:rsidRPr="00790A2A">
            <w:rPr>
              <w:rFonts w:ascii="Arial" w:eastAsiaTheme="majorEastAsia" w:hAnsi="Arial" w:cs="Arial"/>
              <w:bCs/>
              <w:color w:val="000000" w:themeColor="text1"/>
              <w:sz w:val="16"/>
              <w:szCs w:val="16"/>
            </w:rPr>
            <w:t xml:space="preserve">Page </w:t>
          </w:r>
          <w:r w:rsidRPr="00790A2A">
            <w:rPr>
              <w:rFonts w:ascii="Arial" w:eastAsiaTheme="minorEastAsia" w:hAnsi="Arial" w:cs="Arial"/>
              <w:color w:val="000000" w:themeColor="text1"/>
              <w:sz w:val="16"/>
              <w:szCs w:val="16"/>
            </w:rPr>
            <w:fldChar w:fldCharType="begin"/>
          </w:r>
          <w:r w:rsidRPr="00790A2A">
            <w:rPr>
              <w:rFonts w:ascii="Arial" w:hAnsi="Arial" w:cs="Arial"/>
              <w:color w:val="000000" w:themeColor="text1"/>
              <w:sz w:val="16"/>
              <w:szCs w:val="16"/>
            </w:rPr>
            <w:instrText xml:space="preserve"> PAGE  \* MERGEFORMAT </w:instrText>
          </w:r>
          <w:r w:rsidRPr="00790A2A">
            <w:rPr>
              <w:rFonts w:ascii="Arial" w:eastAsiaTheme="minorEastAsia" w:hAnsi="Arial" w:cs="Arial"/>
              <w:color w:val="000000" w:themeColor="text1"/>
              <w:sz w:val="16"/>
              <w:szCs w:val="16"/>
            </w:rPr>
            <w:fldChar w:fldCharType="separate"/>
          </w:r>
          <w:r w:rsidR="007B0663" w:rsidRPr="007B0663">
            <w:rPr>
              <w:rFonts w:ascii="Arial" w:eastAsiaTheme="majorEastAsia" w:hAnsi="Arial" w:cs="Arial"/>
              <w:bCs/>
              <w:noProof/>
              <w:color w:val="000000" w:themeColor="text1"/>
              <w:sz w:val="16"/>
              <w:szCs w:val="16"/>
            </w:rPr>
            <w:t>3</w:t>
          </w:r>
          <w:r w:rsidRPr="00790A2A">
            <w:rPr>
              <w:rFonts w:ascii="Arial" w:eastAsiaTheme="majorEastAsia" w:hAnsi="Arial" w:cs="Arial"/>
              <w:bCs/>
              <w:noProof/>
              <w:color w:val="000000" w:themeColor="text1"/>
              <w:sz w:val="16"/>
              <w:szCs w:val="16"/>
            </w:rPr>
            <w:fldChar w:fldCharType="end"/>
          </w:r>
        </w:p>
      </w:tc>
      <w:tc>
        <w:tcPr>
          <w:tcW w:w="2250" w:type="pct"/>
        </w:tcPr>
        <w:p w14:paraId="754DDE0F" w14:textId="77777777" w:rsidR="002C26C4" w:rsidRDefault="002C26C4" w:rsidP="000F13E1">
          <w:pPr>
            <w:pStyle w:val="Header"/>
            <w:rPr>
              <w:rFonts w:asciiTheme="majorHAnsi" w:eastAsiaTheme="majorEastAsia" w:hAnsiTheme="majorHAnsi" w:cstheme="majorBidi"/>
              <w:b/>
              <w:bCs/>
            </w:rPr>
          </w:pPr>
        </w:p>
      </w:tc>
    </w:tr>
    <w:tr w:rsidR="002C26C4" w14:paraId="204C0195" w14:textId="77777777" w:rsidTr="000F13E1">
      <w:trPr>
        <w:trHeight w:val="150"/>
      </w:trPr>
      <w:tc>
        <w:tcPr>
          <w:tcW w:w="2250" w:type="pct"/>
        </w:tcPr>
        <w:p w14:paraId="6B46F285" w14:textId="77777777" w:rsidR="002C26C4" w:rsidRDefault="002C26C4" w:rsidP="000F13E1">
          <w:pPr>
            <w:pStyle w:val="Header"/>
            <w:rPr>
              <w:rFonts w:asciiTheme="majorHAnsi" w:eastAsiaTheme="majorEastAsia" w:hAnsiTheme="majorHAnsi" w:cstheme="majorBidi"/>
              <w:b/>
              <w:bCs/>
            </w:rPr>
          </w:pPr>
        </w:p>
      </w:tc>
      <w:tc>
        <w:tcPr>
          <w:tcW w:w="500" w:type="pct"/>
          <w:vMerge/>
        </w:tcPr>
        <w:p w14:paraId="1BD2C9C3" w14:textId="77777777" w:rsidR="002C26C4" w:rsidRDefault="002C26C4" w:rsidP="000F13E1">
          <w:pPr>
            <w:pStyle w:val="Header"/>
            <w:jc w:val="center"/>
            <w:rPr>
              <w:rFonts w:asciiTheme="majorHAnsi" w:eastAsiaTheme="majorEastAsia" w:hAnsiTheme="majorHAnsi" w:cstheme="majorBidi"/>
              <w:b/>
              <w:bCs/>
            </w:rPr>
          </w:pPr>
        </w:p>
      </w:tc>
      <w:tc>
        <w:tcPr>
          <w:tcW w:w="2250" w:type="pct"/>
        </w:tcPr>
        <w:p w14:paraId="0092F19F" w14:textId="77777777" w:rsidR="002C26C4" w:rsidRDefault="002C26C4" w:rsidP="000F13E1">
          <w:pPr>
            <w:pStyle w:val="Header"/>
            <w:rPr>
              <w:rFonts w:asciiTheme="majorHAnsi" w:eastAsiaTheme="majorEastAsia" w:hAnsiTheme="majorHAnsi" w:cstheme="majorBidi"/>
              <w:b/>
              <w:bCs/>
            </w:rPr>
          </w:pPr>
        </w:p>
      </w:tc>
    </w:tr>
  </w:tbl>
  <w:p w14:paraId="1EE57A0A" w14:textId="77777777" w:rsidR="002C26C4" w:rsidRDefault="002C2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D8D3" w14:textId="77777777" w:rsidR="001246D9" w:rsidRDefault="001246D9" w:rsidP="00141FA8">
      <w:pPr>
        <w:spacing w:after="0" w:line="240" w:lineRule="auto"/>
      </w:pPr>
      <w:r>
        <w:separator/>
      </w:r>
    </w:p>
  </w:footnote>
  <w:footnote w:type="continuationSeparator" w:id="0">
    <w:p w14:paraId="121728D3" w14:textId="77777777" w:rsidR="001246D9" w:rsidRDefault="001246D9" w:rsidP="00141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A9F1" w14:textId="77777777" w:rsidR="00141FA8" w:rsidRDefault="000972AA" w:rsidP="00141FA8">
    <w:pPr>
      <w:pStyle w:val="Header"/>
      <w:ind w:left="-1260"/>
    </w:pPr>
    <w:r>
      <w:rPr>
        <w:noProof/>
      </w:rPr>
      <w:ptab w:relativeTo="margin" w:alignment="left" w:leader="none"/>
    </w:r>
    <w:r>
      <w:rPr>
        <w:noProof/>
      </w:rPr>
      <w:ptab w:relativeTo="margin" w:alignment="left" w:leader="none"/>
    </w:r>
    <w:r>
      <w:rPr>
        <w:noProof/>
      </w:rPr>
      <w:ptab w:relativeTo="indent" w:alignment="center" w:leader="none"/>
    </w:r>
    <w:r>
      <w:rPr>
        <w:noProof/>
      </w:rPr>
      <w:ptab w:relativeTo="margin" w:alignment="left" w:leader="none"/>
    </w:r>
    <w:r w:rsidR="00262BF3">
      <w:rPr>
        <w:noProof/>
      </w:rPr>
      <w:drawing>
        <wp:inline distT="0" distB="0" distL="0" distR="0" wp14:anchorId="257C62E0" wp14:editId="2FE9F0D6">
          <wp:extent cx="1768906" cy="5800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Cybage Logo-_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3709" cy="588163"/>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DKEnaEdtPFEQJX" int2:id="Ke9FWfTe">
      <int2:state int2:value="Rejected" int2:type="AugLoop_Text_Critique"/>
    </int2:textHash>
    <int2:textHash int2:hashCode="gfKR0MB8QFzI53" int2:id="GlVK9HTb">
      <int2:state int2:value="Rejected" int2:type="AugLoop_Text_Critique"/>
    </int2:textHash>
    <int2:textHash int2:hashCode="Ublo0UNn90ySYc" int2:id="kxfnZGoj">
      <int2:state int2:value="Rejected" int2:type="AugLoop_Text_Critique"/>
    </int2:textHash>
    <int2:textHash int2:hashCode="Dqo4nh/bOhkXwP" int2:id="txXKFwAM">
      <int2:state int2:value="Rejected" int2:type="AugLoop_Text_Critique"/>
    </int2:textHash>
    <int2:textHash int2:hashCode="eBMQvQUo7irDD2" int2:id="Qe3Ll3IH">
      <int2:state int2:value="Rejected" int2:type="AugLoop_Text_Critique"/>
    </int2:textHash>
    <int2:textHash int2:hashCode="2s8Ak4p2niDeWC" int2:id="M3gUxFwH">
      <int2:state int2:value="Rejected" int2:type="AugLoop_Text_Critique"/>
    </int2:textHash>
    <int2:textHash int2:hashCode="MqoHrMDdpKiSm0" int2:id="k7ZteqWj">
      <int2:state int2:value="Rejected" int2:type="AugLoop_Text_Critique"/>
    </int2:textHash>
    <int2:textHash int2:hashCode="O1zijp1waAiJdj" int2:id="b3QHGK3D">
      <int2:state int2:value="Rejected" int2:type="AugLoop_Text_Critique"/>
    </int2:textHash>
    <int2:textHash int2:hashCode="WhpFQlOc2SweyR" int2:id="QnregqoL">
      <int2:state int2:value="Rejected" int2:type="AugLoop_Text_Critique"/>
    </int2:textHash>
    <int2:textHash int2:hashCode="u6LvK0FR7HtZ9I" int2:id="Mj8tcYGy">
      <int2:state int2:value="Rejected" int2:type="AugLoop_Text_Critique"/>
    </int2:textHash>
    <int2:textHash int2:hashCode="AvkZFFrNV5Xyvj" int2:id="GFncBuDe">
      <int2:state int2:value="Rejected" int2:type="AugLoop_Text_Critique"/>
    </int2:textHash>
    <int2:textHash int2:hashCode="DhX4eJudYv6Q0f" int2:id="Jpr06q0R">
      <int2:state int2:value="Rejected" int2:type="AugLoop_Text_Critique"/>
    </int2:textHash>
    <int2:textHash int2:hashCode="H6eFWxqH+eYP/n" int2:id="X4F3gQt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380"/>
    <w:multiLevelType w:val="hybridMultilevel"/>
    <w:tmpl w:val="F11E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07E45"/>
    <w:multiLevelType w:val="hybridMultilevel"/>
    <w:tmpl w:val="D0747B30"/>
    <w:lvl w:ilvl="0" w:tplc="7BFE2820">
      <w:start w:val="1"/>
      <w:numFmt w:val="decimal"/>
      <w:lvlText w:val="%1."/>
      <w:lvlJc w:val="left"/>
      <w:pPr>
        <w:ind w:left="810" w:hanging="360"/>
      </w:pPr>
      <w:rPr>
        <w:rFonts w:hint="default"/>
        <w:b/>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3307DEF"/>
    <w:multiLevelType w:val="hybridMultilevel"/>
    <w:tmpl w:val="845C6594"/>
    <w:lvl w:ilvl="0" w:tplc="70F028EE">
      <w:start w:val="1"/>
      <w:numFmt w:val="bullet"/>
      <w:lvlText w:val=""/>
      <w:lvlJc w:val="left"/>
      <w:pPr>
        <w:ind w:left="720" w:hanging="360"/>
      </w:pPr>
      <w:rPr>
        <w:rFonts w:ascii="Symbol" w:hAnsi="Symbol" w:hint="default"/>
      </w:rPr>
    </w:lvl>
    <w:lvl w:ilvl="1" w:tplc="B004060A">
      <w:start w:val="1"/>
      <w:numFmt w:val="bullet"/>
      <w:lvlText w:val="o"/>
      <w:lvlJc w:val="left"/>
      <w:pPr>
        <w:ind w:left="1440" w:hanging="360"/>
      </w:pPr>
      <w:rPr>
        <w:rFonts w:ascii="Courier New" w:hAnsi="Courier New" w:hint="default"/>
      </w:rPr>
    </w:lvl>
    <w:lvl w:ilvl="2" w:tplc="195E72A2">
      <w:start w:val="1"/>
      <w:numFmt w:val="bullet"/>
      <w:lvlText w:val=""/>
      <w:lvlJc w:val="left"/>
      <w:pPr>
        <w:ind w:left="2160" w:hanging="360"/>
      </w:pPr>
      <w:rPr>
        <w:rFonts w:ascii="Wingdings" w:hAnsi="Wingdings" w:hint="default"/>
      </w:rPr>
    </w:lvl>
    <w:lvl w:ilvl="3" w:tplc="17F8F586">
      <w:start w:val="1"/>
      <w:numFmt w:val="bullet"/>
      <w:lvlText w:val=""/>
      <w:lvlJc w:val="left"/>
      <w:pPr>
        <w:ind w:left="2880" w:hanging="360"/>
      </w:pPr>
      <w:rPr>
        <w:rFonts w:ascii="Symbol" w:hAnsi="Symbol" w:hint="default"/>
      </w:rPr>
    </w:lvl>
    <w:lvl w:ilvl="4" w:tplc="D59AFFEC">
      <w:start w:val="1"/>
      <w:numFmt w:val="bullet"/>
      <w:lvlText w:val="o"/>
      <w:lvlJc w:val="left"/>
      <w:pPr>
        <w:ind w:left="3600" w:hanging="360"/>
      </w:pPr>
      <w:rPr>
        <w:rFonts w:ascii="Courier New" w:hAnsi="Courier New" w:hint="default"/>
      </w:rPr>
    </w:lvl>
    <w:lvl w:ilvl="5" w:tplc="A3CC6E5C">
      <w:start w:val="1"/>
      <w:numFmt w:val="bullet"/>
      <w:lvlText w:val=""/>
      <w:lvlJc w:val="left"/>
      <w:pPr>
        <w:ind w:left="4320" w:hanging="360"/>
      </w:pPr>
      <w:rPr>
        <w:rFonts w:ascii="Wingdings" w:hAnsi="Wingdings" w:hint="default"/>
      </w:rPr>
    </w:lvl>
    <w:lvl w:ilvl="6" w:tplc="27DC6BD4">
      <w:start w:val="1"/>
      <w:numFmt w:val="bullet"/>
      <w:lvlText w:val=""/>
      <w:lvlJc w:val="left"/>
      <w:pPr>
        <w:ind w:left="5040" w:hanging="360"/>
      </w:pPr>
      <w:rPr>
        <w:rFonts w:ascii="Symbol" w:hAnsi="Symbol" w:hint="default"/>
      </w:rPr>
    </w:lvl>
    <w:lvl w:ilvl="7" w:tplc="11E49878">
      <w:start w:val="1"/>
      <w:numFmt w:val="bullet"/>
      <w:lvlText w:val="o"/>
      <w:lvlJc w:val="left"/>
      <w:pPr>
        <w:ind w:left="5760" w:hanging="360"/>
      </w:pPr>
      <w:rPr>
        <w:rFonts w:ascii="Courier New" w:hAnsi="Courier New" w:hint="default"/>
      </w:rPr>
    </w:lvl>
    <w:lvl w:ilvl="8" w:tplc="D2CEA27E">
      <w:start w:val="1"/>
      <w:numFmt w:val="bullet"/>
      <w:lvlText w:val=""/>
      <w:lvlJc w:val="left"/>
      <w:pPr>
        <w:ind w:left="6480" w:hanging="360"/>
      </w:pPr>
      <w:rPr>
        <w:rFonts w:ascii="Wingdings" w:hAnsi="Wingdings" w:hint="default"/>
      </w:rPr>
    </w:lvl>
  </w:abstractNum>
  <w:abstractNum w:abstractNumId="3" w15:restartNumberingAfterBreak="0">
    <w:nsid w:val="1A735C40"/>
    <w:multiLevelType w:val="hybridMultilevel"/>
    <w:tmpl w:val="83327B4A"/>
    <w:lvl w:ilvl="0" w:tplc="B1442372">
      <w:start w:val="1"/>
      <w:numFmt w:val="decimal"/>
      <w:pStyle w:val="Heading2ProjectHeadings"/>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CB03"/>
    <w:multiLevelType w:val="hybridMultilevel"/>
    <w:tmpl w:val="450EA1A0"/>
    <w:lvl w:ilvl="0" w:tplc="2160AE00">
      <w:start w:val="1"/>
      <w:numFmt w:val="bullet"/>
      <w:lvlText w:val=""/>
      <w:lvlJc w:val="left"/>
      <w:pPr>
        <w:ind w:left="720" w:hanging="360"/>
      </w:pPr>
      <w:rPr>
        <w:rFonts w:ascii="Symbol" w:hAnsi="Symbol" w:hint="default"/>
      </w:rPr>
    </w:lvl>
    <w:lvl w:ilvl="1" w:tplc="E4ECD7C8">
      <w:start w:val="1"/>
      <w:numFmt w:val="bullet"/>
      <w:lvlText w:val="o"/>
      <w:lvlJc w:val="left"/>
      <w:pPr>
        <w:ind w:left="1440" w:hanging="360"/>
      </w:pPr>
      <w:rPr>
        <w:rFonts w:ascii="Courier New" w:hAnsi="Courier New" w:hint="default"/>
      </w:rPr>
    </w:lvl>
    <w:lvl w:ilvl="2" w:tplc="A5F677B2">
      <w:start w:val="1"/>
      <w:numFmt w:val="bullet"/>
      <w:lvlText w:val=""/>
      <w:lvlJc w:val="left"/>
      <w:pPr>
        <w:ind w:left="2160" w:hanging="360"/>
      </w:pPr>
      <w:rPr>
        <w:rFonts w:ascii="Wingdings" w:hAnsi="Wingdings" w:hint="default"/>
      </w:rPr>
    </w:lvl>
    <w:lvl w:ilvl="3" w:tplc="702E087E">
      <w:start w:val="1"/>
      <w:numFmt w:val="bullet"/>
      <w:lvlText w:val=""/>
      <w:lvlJc w:val="left"/>
      <w:pPr>
        <w:ind w:left="2880" w:hanging="360"/>
      </w:pPr>
      <w:rPr>
        <w:rFonts w:ascii="Symbol" w:hAnsi="Symbol" w:hint="default"/>
      </w:rPr>
    </w:lvl>
    <w:lvl w:ilvl="4" w:tplc="05B07A24">
      <w:start w:val="1"/>
      <w:numFmt w:val="bullet"/>
      <w:lvlText w:val="o"/>
      <w:lvlJc w:val="left"/>
      <w:pPr>
        <w:ind w:left="3600" w:hanging="360"/>
      </w:pPr>
      <w:rPr>
        <w:rFonts w:ascii="Courier New" w:hAnsi="Courier New" w:hint="default"/>
      </w:rPr>
    </w:lvl>
    <w:lvl w:ilvl="5" w:tplc="46C0A668">
      <w:start w:val="1"/>
      <w:numFmt w:val="bullet"/>
      <w:lvlText w:val=""/>
      <w:lvlJc w:val="left"/>
      <w:pPr>
        <w:ind w:left="4320" w:hanging="360"/>
      </w:pPr>
      <w:rPr>
        <w:rFonts w:ascii="Wingdings" w:hAnsi="Wingdings" w:hint="default"/>
      </w:rPr>
    </w:lvl>
    <w:lvl w:ilvl="6" w:tplc="4DFC35DA">
      <w:start w:val="1"/>
      <w:numFmt w:val="bullet"/>
      <w:lvlText w:val=""/>
      <w:lvlJc w:val="left"/>
      <w:pPr>
        <w:ind w:left="5040" w:hanging="360"/>
      </w:pPr>
      <w:rPr>
        <w:rFonts w:ascii="Symbol" w:hAnsi="Symbol" w:hint="default"/>
      </w:rPr>
    </w:lvl>
    <w:lvl w:ilvl="7" w:tplc="7D74483E">
      <w:start w:val="1"/>
      <w:numFmt w:val="bullet"/>
      <w:lvlText w:val="o"/>
      <w:lvlJc w:val="left"/>
      <w:pPr>
        <w:ind w:left="5760" w:hanging="360"/>
      </w:pPr>
      <w:rPr>
        <w:rFonts w:ascii="Courier New" w:hAnsi="Courier New" w:hint="default"/>
      </w:rPr>
    </w:lvl>
    <w:lvl w:ilvl="8" w:tplc="D6D4FA8C">
      <w:start w:val="1"/>
      <w:numFmt w:val="bullet"/>
      <w:lvlText w:val=""/>
      <w:lvlJc w:val="left"/>
      <w:pPr>
        <w:ind w:left="6480" w:hanging="360"/>
      </w:pPr>
      <w:rPr>
        <w:rFonts w:ascii="Wingdings" w:hAnsi="Wingdings" w:hint="default"/>
      </w:rPr>
    </w:lvl>
  </w:abstractNum>
  <w:abstractNum w:abstractNumId="5" w15:restartNumberingAfterBreak="0">
    <w:nsid w:val="2B3CEA9F"/>
    <w:multiLevelType w:val="hybridMultilevel"/>
    <w:tmpl w:val="4B36BF7A"/>
    <w:lvl w:ilvl="0" w:tplc="2A80B434">
      <w:start w:val="1"/>
      <w:numFmt w:val="decimal"/>
      <w:lvlText w:val="%1."/>
      <w:lvlJc w:val="left"/>
      <w:pPr>
        <w:ind w:left="720" w:hanging="360"/>
      </w:pPr>
    </w:lvl>
    <w:lvl w:ilvl="1" w:tplc="AF88625E">
      <w:start w:val="1"/>
      <w:numFmt w:val="lowerLetter"/>
      <w:lvlText w:val="%2."/>
      <w:lvlJc w:val="left"/>
      <w:pPr>
        <w:ind w:left="1440" w:hanging="360"/>
      </w:pPr>
    </w:lvl>
    <w:lvl w:ilvl="2" w:tplc="33BAC34A">
      <w:start w:val="1"/>
      <w:numFmt w:val="lowerRoman"/>
      <w:lvlText w:val="%3."/>
      <w:lvlJc w:val="right"/>
      <w:pPr>
        <w:ind w:left="2160" w:hanging="180"/>
      </w:pPr>
    </w:lvl>
    <w:lvl w:ilvl="3" w:tplc="7E02A82C">
      <w:start w:val="1"/>
      <w:numFmt w:val="decimal"/>
      <w:lvlText w:val="%4."/>
      <w:lvlJc w:val="left"/>
      <w:pPr>
        <w:ind w:left="2880" w:hanging="360"/>
      </w:pPr>
    </w:lvl>
    <w:lvl w:ilvl="4" w:tplc="0BB696CE">
      <w:start w:val="1"/>
      <w:numFmt w:val="lowerLetter"/>
      <w:lvlText w:val="%5."/>
      <w:lvlJc w:val="left"/>
      <w:pPr>
        <w:ind w:left="3600" w:hanging="360"/>
      </w:pPr>
    </w:lvl>
    <w:lvl w:ilvl="5" w:tplc="FD36A876">
      <w:start w:val="1"/>
      <w:numFmt w:val="lowerRoman"/>
      <w:lvlText w:val="%6."/>
      <w:lvlJc w:val="right"/>
      <w:pPr>
        <w:ind w:left="4320" w:hanging="180"/>
      </w:pPr>
    </w:lvl>
    <w:lvl w:ilvl="6" w:tplc="23CE2160">
      <w:start w:val="1"/>
      <w:numFmt w:val="decimal"/>
      <w:lvlText w:val="%7."/>
      <w:lvlJc w:val="left"/>
      <w:pPr>
        <w:ind w:left="5040" w:hanging="360"/>
      </w:pPr>
    </w:lvl>
    <w:lvl w:ilvl="7" w:tplc="DD4C3AD4">
      <w:start w:val="1"/>
      <w:numFmt w:val="lowerLetter"/>
      <w:lvlText w:val="%8."/>
      <w:lvlJc w:val="left"/>
      <w:pPr>
        <w:ind w:left="5760" w:hanging="360"/>
      </w:pPr>
    </w:lvl>
    <w:lvl w:ilvl="8" w:tplc="4822CF5E">
      <w:start w:val="1"/>
      <w:numFmt w:val="lowerRoman"/>
      <w:lvlText w:val="%9."/>
      <w:lvlJc w:val="right"/>
      <w:pPr>
        <w:ind w:left="6480" w:hanging="180"/>
      </w:pPr>
    </w:lvl>
  </w:abstractNum>
  <w:abstractNum w:abstractNumId="6" w15:restartNumberingAfterBreak="0">
    <w:nsid w:val="2F4F2FDD"/>
    <w:multiLevelType w:val="hybridMultilevel"/>
    <w:tmpl w:val="6FC67C6E"/>
    <w:lvl w:ilvl="0" w:tplc="EF80C7C8">
      <w:start w:val="1"/>
      <w:numFmt w:val="bullet"/>
      <w:pStyle w:val="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22F7D"/>
    <w:multiLevelType w:val="hybridMultilevel"/>
    <w:tmpl w:val="D9EEFC52"/>
    <w:lvl w:ilvl="0" w:tplc="DAC8D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04754"/>
    <w:multiLevelType w:val="hybridMultilevel"/>
    <w:tmpl w:val="D5CEDDB6"/>
    <w:lvl w:ilvl="0" w:tplc="FFFFFFFF">
      <w:start w:val="1"/>
      <w:numFmt w:val="decimal"/>
      <w:pStyle w:val="ProjectName"/>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05D85"/>
    <w:multiLevelType w:val="hybridMultilevel"/>
    <w:tmpl w:val="164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74885"/>
    <w:multiLevelType w:val="hybridMultilevel"/>
    <w:tmpl w:val="DA58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46B97"/>
    <w:multiLevelType w:val="hybridMultilevel"/>
    <w:tmpl w:val="A01603AE"/>
    <w:lvl w:ilvl="0" w:tplc="A2EEFA5C">
      <w:start w:val="1"/>
      <w:numFmt w:val="bullet"/>
      <w:pStyle w:val="BulletedlistNormal"/>
      <w:lvlText w:val=""/>
      <w:lvlJc w:val="left"/>
      <w:pPr>
        <w:ind w:left="45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E1234B"/>
    <w:multiLevelType w:val="hybridMultilevel"/>
    <w:tmpl w:val="9176DB26"/>
    <w:lvl w:ilvl="0" w:tplc="C1C657A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863E6"/>
    <w:multiLevelType w:val="hybridMultilevel"/>
    <w:tmpl w:val="E4FE9B42"/>
    <w:lvl w:ilvl="0" w:tplc="C1C42544">
      <w:start w:val="1"/>
      <w:numFmt w:val="decimal"/>
      <w:lvlText w:val="%1."/>
      <w:lvlJc w:val="left"/>
      <w:pPr>
        <w:ind w:left="720" w:hanging="360"/>
      </w:pPr>
    </w:lvl>
    <w:lvl w:ilvl="1" w:tplc="26A87978">
      <w:start w:val="1"/>
      <w:numFmt w:val="decimal"/>
      <w:lvlText w:val="%2."/>
      <w:lvlJc w:val="left"/>
      <w:pPr>
        <w:ind w:left="1440" w:hanging="360"/>
      </w:pPr>
    </w:lvl>
    <w:lvl w:ilvl="2" w:tplc="615EE390">
      <w:start w:val="1"/>
      <w:numFmt w:val="lowerRoman"/>
      <w:lvlText w:val="%3."/>
      <w:lvlJc w:val="right"/>
      <w:pPr>
        <w:ind w:left="2160" w:hanging="180"/>
      </w:pPr>
    </w:lvl>
    <w:lvl w:ilvl="3" w:tplc="A976B4B4">
      <w:start w:val="1"/>
      <w:numFmt w:val="decimal"/>
      <w:lvlText w:val="%4."/>
      <w:lvlJc w:val="left"/>
      <w:pPr>
        <w:ind w:left="2880" w:hanging="360"/>
      </w:pPr>
    </w:lvl>
    <w:lvl w:ilvl="4" w:tplc="EC342232">
      <w:start w:val="1"/>
      <w:numFmt w:val="lowerLetter"/>
      <w:lvlText w:val="%5."/>
      <w:lvlJc w:val="left"/>
      <w:pPr>
        <w:ind w:left="3600" w:hanging="360"/>
      </w:pPr>
    </w:lvl>
    <w:lvl w:ilvl="5" w:tplc="37426D1E">
      <w:start w:val="1"/>
      <w:numFmt w:val="lowerRoman"/>
      <w:lvlText w:val="%6."/>
      <w:lvlJc w:val="right"/>
      <w:pPr>
        <w:ind w:left="4320" w:hanging="180"/>
      </w:pPr>
    </w:lvl>
    <w:lvl w:ilvl="6" w:tplc="8E0CE974">
      <w:start w:val="1"/>
      <w:numFmt w:val="decimal"/>
      <w:lvlText w:val="%7."/>
      <w:lvlJc w:val="left"/>
      <w:pPr>
        <w:ind w:left="5040" w:hanging="360"/>
      </w:pPr>
    </w:lvl>
    <w:lvl w:ilvl="7" w:tplc="A35EC064">
      <w:start w:val="1"/>
      <w:numFmt w:val="lowerLetter"/>
      <w:lvlText w:val="%8."/>
      <w:lvlJc w:val="left"/>
      <w:pPr>
        <w:ind w:left="5760" w:hanging="360"/>
      </w:pPr>
    </w:lvl>
    <w:lvl w:ilvl="8" w:tplc="41362084">
      <w:start w:val="1"/>
      <w:numFmt w:val="lowerRoman"/>
      <w:lvlText w:val="%9."/>
      <w:lvlJc w:val="right"/>
      <w:pPr>
        <w:ind w:left="6480" w:hanging="180"/>
      </w:pPr>
    </w:lvl>
  </w:abstractNum>
  <w:abstractNum w:abstractNumId="14" w15:restartNumberingAfterBreak="0">
    <w:nsid w:val="6ECD78DB"/>
    <w:multiLevelType w:val="multilevel"/>
    <w:tmpl w:val="7988CC6A"/>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pStyle w:val="Heading3"/>
      <w:suff w:val="space"/>
      <w:lvlText w:val="%1.%2.%3"/>
      <w:lvlJc w:val="right"/>
      <w:pPr>
        <w:ind w:left="180" w:hanging="180"/>
      </w:pPr>
      <w:rPr>
        <w:rFonts w:hint="default"/>
      </w:rPr>
    </w:lvl>
    <w:lvl w:ilvl="3">
      <w:start w:val="1"/>
      <w:numFmt w:val="decimal"/>
      <w:pStyle w:val="Heading4"/>
      <w:suff w:val="space"/>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16cid:durableId="1908150859">
    <w:abstractNumId w:val="4"/>
  </w:num>
  <w:num w:numId="2" w16cid:durableId="79720968">
    <w:abstractNumId w:val="2"/>
  </w:num>
  <w:num w:numId="3" w16cid:durableId="1281691183">
    <w:abstractNumId w:val="5"/>
  </w:num>
  <w:num w:numId="4" w16cid:durableId="1071537315">
    <w:abstractNumId w:val="13"/>
  </w:num>
  <w:num w:numId="5" w16cid:durableId="1125586786">
    <w:abstractNumId w:val="14"/>
  </w:num>
  <w:num w:numId="6" w16cid:durableId="130947702">
    <w:abstractNumId w:val="11"/>
  </w:num>
  <w:num w:numId="7" w16cid:durableId="815143326">
    <w:abstractNumId w:val="15"/>
  </w:num>
  <w:num w:numId="8" w16cid:durableId="310642156">
    <w:abstractNumId w:val="12"/>
  </w:num>
  <w:num w:numId="9" w16cid:durableId="562836179">
    <w:abstractNumId w:val="9"/>
  </w:num>
  <w:num w:numId="10" w16cid:durableId="134184267">
    <w:abstractNumId w:val="7"/>
  </w:num>
  <w:num w:numId="11" w16cid:durableId="1000425021">
    <w:abstractNumId w:val="6"/>
  </w:num>
  <w:num w:numId="12" w16cid:durableId="1530337281">
    <w:abstractNumId w:val="1"/>
  </w:num>
  <w:num w:numId="13" w16cid:durableId="431972149">
    <w:abstractNumId w:val="8"/>
  </w:num>
  <w:num w:numId="14" w16cid:durableId="1599554725">
    <w:abstractNumId w:val="3"/>
  </w:num>
  <w:num w:numId="15" w16cid:durableId="960497894">
    <w:abstractNumId w:val="0"/>
  </w:num>
  <w:num w:numId="16" w16cid:durableId="411203488">
    <w:abstractNumId w:val="11"/>
  </w:num>
  <w:num w:numId="17" w16cid:durableId="1710959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F3"/>
    <w:rsid w:val="00000771"/>
    <w:rsid w:val="0000723B"/>
    <w:rsid w:val="00011FC9"/>
    <w:rsid w:val="00031E2B"/>
    <w:rsid w:val="000426A3"/>
    <w:rsid w:val="00063015"/>
    <w:rsid w:val="00065890"/>
    <w:rsid w:val="000663D8"/>
    <w:rsid w:val="00071358"/>
    <w:rsid w:val="00073758"/>
    <w:rsid w:val="00074B41"/>
    <w:rsid w:val="00081BE4"/>
    <w:rsid w:val="000972AA"/>
    <w:rsid w:val="000A4B4C"/>
    <w:rsid w:val="000B09FE"/>
    <w:rsid w:val="000B44B2"/>
    <w:rsid w:val="000C082A"/>
    <w:rsid w:val="000C0BEA"/>
    <w:rsid w:val="000C2E1B"/>
    <w:rsid w:val="00101BC4"/>
    <w:rsid w:val="00110A7D"/>
    <w:rsid w:val="00112534"/>
    <w:rsid w:val="00117DBB"/>
    <w:rsid w:val="001246D9"/>
    <w:rsid w:val="00124CFA"/>
    <w:rsid w:val="00131BB7"/>
    <w:rsid w:val="00137B16"/>
    <w:rsid w:val="00141FA8"/>
    <w:rsid w:val="00166FF5"/>
    <w:rsid w:val="00174645"/>
    <w:rsid w:val="00175223"/>
    <w:rsid w:val="00180783"/>
    <w:rsid w:val="00182846"/>
    <w:rsid w:val="00183B4D"/>
    <w:rsid w:val="00197966"/>
    <w:rsid w:val="001C0FB6"/>
    <w:rsid w:val="001D33FC"/>
    <w:rsid w:val="002027A0"/>
    <w:rsid w:val="00210FAE"/>
    <w:rsid w:val="00244D3C"/>
    <w:rsid w:val="002545B4"/>
    <w:rsid w:val="002550FC"/>
    <w:rsid w:val="002568A4"/>
    <w:rsid w:val="00262BF3"/>
    <w:rsid w:val="00265A07"/>
    <w:rsid w:val="002741DC"/>
    <w:rsid w:val="002875CF"/>
    <w:rsid w:val="002B0530"/>
    <w:rsid w:val="002B1202"/>
    <w:rsid w:val="002B328A"/>
    <w:rsid w:val="002C26C4"/>
    <w:rsid w:val="002C34B9"/>
    <w:rsid w:val="002D0DAB"/>
    <w:rsid w:val="002D211F"/>
    <w:rsid w:val="002D439D"/>
    <w:rsid w:val="002F2DA9"/>
    <w:rsid w:val="002F574C"/>
    <w:rsid w:val="00312918"/>
    <w:rsid w:val="003340DB"/>
    <w:rsid w:val="00351AF1"/>
    <w:rsid w:val="00361630"/>
    <w:rsid w:val="003A38A4"/>
    <w:rsid w:val="003A79E0"/>
    <w:rsid w:val="003D2BF0"/>
    <w:rsid w:val="003D78DC"/>
    <w:rsid w:val="003E2224"/>
    <w:rsid w:val="003E3246"/>
    <w:rsid w:val="00400227"/>
    <w:rsid w:val="00425A54"/>
    <w:rsid w:val="00432D41"/>
    <w:rsid w:val="00441652"/>
    <w:rsid w:val="004449E1"/>
    <w:rsid w:val="00446DD3"/>
    <w:rsid w:val="00472F7A"/>
    <w:rsid w:val="00474BB1"/>
    <w:rsid w:val="004825D0"/>
    <w:rsid w:val="00483ABE"/>
    <w:rsid w:val="00490E98"/>
    <w:rsid w:val="00494A19"/>
    <w:rsid w:val="004A0597"/>
    <w:rsid w:val="004B17BD"/>
    <w:rsid w:val="004C0AEA"/>
    <w:rsid w:val="004C2F16"/>
    <w:rsid w:val="004C4CEA"/>
    <w:rsid w:val="004D6280"/>
    <w:rsid w:val="004F2E41"/>
    <w:rsid w:val="004F63ED"/>
    <w:rsid w:val="00516FA8"/>
    <w:rsid w:val="0052038C"/>
    <w:rsid w:val="00524834"/>
    <w:rsid w:val="0054319A"/>
    <w:rsid w:val="00551CD2"/>
    <w:rsid w:val="005554C7"/>
    <w:rsid w:val="005663D3"/>
    <w:rsid w:val="005674CF"/>
    <w:rsid w:val="005708A7"/>
    <w:rsid w:val="005747BA"/>
    <w:rsid w:val="00583E4F"/>
    <w:rsid w:val="00597764"/>
    <w:rsid w:val="005B538D"/>
    <w:rsid w:val="005C119C"/>
    <w:rsid w:val="005C5E11"/>
    <w:rsid w:val="005D6AF1"/>
    <w:rsid w:val="005E0336"/>
    <w:rsid w:val="00640921"/>
    <w:rsid w:val="006506DB"/>
    <w:rsid w:val="006524CB"/>
    <w:rsid w:val="006818DC"/>
    <w:rsid w:val="00691FA1"/>
    <w:rsid w:val="006937B1"/>
    <w:rsid w:val="00697EC5"/>
    <w:rsid w:val="006B3AAF"/>
    <w:rsid w:val="006D5AF9"/>
    <w:rsid w:val="007249B8"/>
    <w:rsid w:val="00725C89"/>
    <w:rsid w:val="00727400"/>
    <w:rsid w:val="007322A0"/>
    <w:rsid w:val="00742E79"/>
    <w:rsid w:val="00743DD6"/>
    <w:rsid w:val="0074583F"/>
    <w:rsid w:val="00753F11"/>
    <w:rsid w:val="0077146E"/>
    <w:rsid w:val="007920C8"/>
    <w:rsid w:val="007924EF"/>
    <w:rsid w:val="007B0663"/>
    <w:rsid w:val="007C2CBC"/>
    <w:rsid w:val="007D0498"/>
    <w:rsid w:val="007D210D"/>
    <w:rsid w:val="007D632B"/>
    <w:rsid w:val="007E66B8"/>
    <w:rsid w:val="0081287E"/>
    <w:rsid w:val="00836E0F"/>
    <w:rsid w:val="0086314E"/>
    <w:rsid w:val="00875EC8"/>
    <w:rsid w:val="00894628"/>
    <w:rsid w:val="008A2D86"/>
    <w:rsid w:val="008B18A9"/>
    <w:rsid w:val="008B4376"/>
    <w:rsid w:val="008D3932"/>
    <w:rsid w:val="008D63BA"/>
    <w:rsid w:val="008E0EB9"/>
    <w:rsid w:val="008F2383"/>
    <w:rsid w:val="00900035"/>
    <w:rsid w:val="0092492F"/>
    <w:rsid w:val="00925EDB"/>
    <w:rsid w:val="00937550"/>
    <w:rsid w:val="0096467C"/>
    <w:rsid w:val="00971DE0"/>
    <w:rsid w:val="00981C1C"/>
    <w:rsid w:val="009832F1"/>
    <w:rsid w:val="00995882"/>
    <w:rsid w:val="009B5553"/>
    <w:rsid w:val="009C11D9"/>
    <w:rsid w:val="009C3178"/>
    <w:rsid w:val="009C4ADA"/>
    <w:rsid w:val="009D6DFB"/>
    <w:rsid w:val="009E2F4E"/>
    <w:rsid w:val="009F0C15"/>
    <w:rsid w:val="00A14BED"/>
    <w:rsid w:val="00A15672"/>
    <w:rsid w:val="00A15E10"/>
    <w:rsid w:val="00A22935"/>
    <w:rsid w:val="00A410A5"/>
    <w:rsid w:val="00A429F4"/>
    <w:rsid w:val="00A475A0"/>
    <w:rsid w:val="00A50ED2"/>
    <w:rsid w:val="00A52661"/>
    <w:rsid w:val="00A52A74"/>
    <w:rsid w:val="00A55D8D"/>
    <w:rsid w:val="00A635DB"/>
    <w:rsid w:val="00A653BE"/>
    <w:rsid w:val="00A73A5D"/>
    <w:rsid w:val="00A826AE"/>
    <w:rsid w:val="00AB430A"/>
    <w:rsid w:val="00AB72CE"/>
    <w:rsid w:val="00AB7568"/>
    <w:rsid w:val="00AD1908"/>
    <w:rsid w:val="00AD2D2A"/>
    <w:rsid w:val="00AE5CC1"/>
    <w:rsid w:val="00AE63FA"/>
    <w:rsid w:val="00AE7E66"/>
    <w:rsid w:val="00AF06D0"/>
    <w:rsid w:val="00AF7BB3"/>
    <w:rsid w:val="00B000F9"/>
    <w:rsid w:val="00B05E0A"/>
    <w:rsid w:val="00B11363"/>
    <w:rsid w:val="00B565DF"/>
    <w:rsid w:val="00B62E9D"/>
    <w:rsid w:val="00B704E6"/>
    <w:rsid w:val="00B76096"/>
    <w:rsid w:val="00BA5D47"/>
    <w:rsid w:val="00BB7AFA"/>
    <w:rsid w:val="00BD100A"/>
    <w:rsid w:val="00BD31DB"/>
    <w:rsid w:val="00BF0DC1"/>
    <w:rsid w:val="00C249AD"/>
    <w:rsid w:val="00C32B8E"/>
    <w:rsid w:val="00C349DE"/>
    <w:rsid w:val="00C36734"/>
    <w:rsid w:val="00C45BC7"/>
    <w:rsid w:val="00C51F16"/>
    <w:rsid w:val="00C61114"/>
    <w:rsid w:val="00C71280"/>
    <w:rsid w:val="00C83D83"/>
    <w:rsid w:val="00C9202A"/>
    <w:rsid w:val="00C9286C"/>
    <w:rsid w:val="00C93F1A"/>
    <w:rsid w:val="00CB0BC4"/>
    <w:rsid w:val="00CC25E4"/>
    <w:rsid w:val="00CD074B"/>
    <w:rsid w:val="00CE38E2"/>
    <w:rsid w:val="00CF751B"/>
    <w:rsid w:val="00D05DC8"/>
    <w:rsid w:val="00D27068"/>
    <w:rsid w:val="00D33F35"/>
    <w:rsid w:val="00D53B89"/>
    <w:rsid w:val="00D56EE9"/>
    <w:rsid w:val="00D66229"/>
    <w:rsid w:val="00D81835"/>
    <w:rsid w:val="00D938E5"/>
    <w:rsid w:val="00D97EBC"/>
    <w:rsid w:val="00DA66C1"/>
    <w:rsid w:val="00DA6B45"/>
    <w:rsid w:val="00DC033E"/>
    <w:rsid w:val="00DC304F"/>
    <w:rsid w:val="00DC62DF"/>
    <w:rsid w:val="00E13F17"/>
    <w:rsid w:val="00E20545"/>
    <w:rsid w:val="00E26B85"/>
    <w:rsid w:val="00E353FE"/>
    <w:rsid w:val="00E36476"/>
    <w:rsid w:val="00E37023"/>
    <w:rsid w:val="00E44070"/>
    <w:rsid w:val="00E458F0"/>
    <w:rsid w:val="00E64A3C"/>
    <w:rsid w:val="00E67E27"/>
    <w:rsid w:val="00E70558"/>
    <w:rsid w:val="00E94522"/>
    <w:rsid w:val="00EA36D8"/>
    <w:rsid w:val="00EA637C"/>
    <w:rsid w:val="00EB21C5"/>
    <w:rsid w:val="00EB31F1"/>
    <w:rsid w:val="00EC6E3D"/>
    <w:rsid w:val="00EE1849"/>
    <w:rsid w:val="00EE50F4"/>
    <w:rsid w:val="00F00466"/>
    <w:rsid w:val="00F0702E"/>
    <w:rsid w:val="00F25833"/>
    <w:rsid w:val="00F40854"/>
    <w:rsid w:val="00F42B92"/>
    <w:rsid w:val="00F47FA9"/>
    <w:rsid w:val="00F555B2"/>
    <w:rsid w:val="00F72195"/>
    <w:rsid w:val="00F75545"/>
    <w:rsid w:val="00F772E9"/>
    <w:rsid w:val="00F901C2"/>
    <w:rsid w:val="00F92594"/>
    <w:rsid w:val="00F92B67"/>
    <w:rsid w:val="00FA21EA"/>
    <w:rsid w:val="00FB4D48"/>
    <w:rsid w:val="00FC1C71"/>
    <w:rsid w:val="00FC2477"/>
    <w:rsid w:val="00FC7E45"/>
    <w:rsid w:val="00FF23CE"/>
    <w:rsid w:val="00FF76AF"/>
    <w:rsid w:val="01B2C274"/>
    <w:rsid w:val="0206B8FF"/>
    <w:rsid w:val="0365F470"/>
    <w:rsid w:val="03DFDF7C"/>
    <w:rsid w:val="0669F5B6"/>
    <w:rsid w:val="071FDC15"/>
    <w:rsid w:val="07D7A040"/>
    <w:rsid w:val="07FEB1B2"/>
    <w:rsid w:val="0804891C"/>
    <w:rsid w:val="0840F80F"/>
    <w:rsid w:val="084CC945"/>
    <w:rsid w:val="085F7D41"/>
    <w:rsid w:val="08A1713E"/>
    <w:rsid w:val="0A0FED10"/>
    <w:rsid w:val="0A6AD99B"/>
    <w:rsid w:val="0AB5DA67"/>
    <w:rsid w:val="0AF421E5"/>
    <w:rsid w:val="0B0BB270"/>
    <w:rsid w:val="0B3FF197"/>
    <w:rsid w:val="0B5919F4"/>
    <w:rsid w:val="0B7D7EDA"/>
    <w:rsid w:val="0B837AB4"/>
    <w:rsid w:val="0B92B037"/>
    <w:rsid w:val="0C108C9D"/>
    <w:rsid w:val="0CF3AE59"/>
    <w:rsid w:val="0E7D21D9"/>
    <w:rsid w:val="0EC83289"/>
    <w:rsid w:val="0F61FA51"/>
    <w:rsid w:val="0FB45D26"/>
    <w:rsid w:val="101362BA"/>
    <w:rsid w:val="103A37A5"/>
    <w:rsid w:val="104E7327"/>
    <w:rsid w:val="112D7620"/>
    <w:rsid w:val="11CB4E5C"/>
    <w:rsid w:val="11E95BF7"/>
    <w:rsid w:val="122330AB"/>
    <w:rsid w:val="1325E674"/>
    <w:rsid w:val="13671EBD"/>
    <w:rsid w:val="138AF21D"/>
    <w:rsid w:val="143C76F0"/>
    <w:rsid w:val="14443C54"/>
    <w:rsid w:val="1449E138"/>
    <w:rsid w:val="151469AE"/>
    <w:rsid w:val="1534E4CE"/>
    <w:rsid w:val="17716F62"/>
    <w:rsid w:val="183A8FE0"/>
    <w:rsid w:val="188EA12F"/>
    <w:rsid w:val="190FE813"/>
    <w:rsid w:val="19BA8958"/>
    <w:rsid w:val="19D61541"/>
    <w:rsid w:val="19D6B216"/>
    <w:rsid w:val="1A7FD0E9"/>
    <w:rsid w:val="1A90ECBF"/>
    <w:rsid w:val="1AAE07F3"/>
    <w:rsid w:val="1B5C8244"/>
    <w:rsid w:val="1BA42652"/>
    <w:rsid w:val="1C9433AE"/>
    <w:rsid w:val="1CEC4422"/>
    <w:rsid w:val="1E75D541"/>
    <w:rsid w:val="1F6142FD"/>
    <w:rsid w:val="1FDEE36B"/>
    <w:rsid w:val="22031835"/>
    <w:rsid w:val="2226C6DC"/>
    <w:rsid w:val="22B919D8"/>
    <w:rsid w:val="23387888"/>
    <w:rsid w:val="238C41AA"/>
    <w:rsid w:val="238C9CC4"/>
    <w:rsid w:val="24E6144D"/>
    <w:rsid w:val="25DFD9D2"/>
    <w:rsid w:val="261360A5"/>
    <w:rsid w:val="26D68958"/>
    <w:rsid w:val="26FAF1E8"/>
    <w:rsid w:val="2731E522"/>
    <w:rsid w:val="278F7DDF"/>
    <w:rsid w:val="27922902"/>
    <w:rsid w:val="27DA9BEC"/>
    <w:rsid w:val="287E1847"/>
    <w:rsid w:val="2938707B"/>
    <w:rsid w:val="2947DA39"/>
    <w:rsid w:val="2949D4EB"/>
    <w:rsid w:val="29F2D80E"/>
    <w:rsid w:val="2B747D26"/>
    <w:rsid w:val="2C659A25"/>
    <w:rsid w:val="2D53BF11"/>
    <w:rsid w:val="2D873C14"/>
    <w:rsid w:val="2EAAA790"/>
    <w:rsid w:val="2EBFCD98"/>
    <w:rsid w:val="2F472B1D"/>
    <w:rsid w:val="2F6600AE"/>
    <w:rsid w:val="2FBF0943"/>
    <w:rsid w:val="2FCC8574"/>
    <w:rsid w:val="30689853"/>
    <w:rsid w:val="30FC008E"/>
    <w:rsid w:val="337563AE"/>
    <w:rsid w:val="379173EE"/>
    <w:rsid w:val="37FB3BF7"/>
    <w:rsid w:val="38611827"/>
    <w:rsid w:val="392849AD"/>
    <w:rsid w:val="39631819"/>
    <w:rsid w:val="3A3659F6"/>
    <w:rsid w:val="3A6FE64E"/>
    <w:rsid w:val="3AC960FD"/>
    <w:rsid w:val="3B97EF91"/>
    <w:rsid w:val="3C637085"/>
    <w:rsid w:val="3C64E511"/>
    <w:rsid w:val="3C8BB9FC"/>
    <w:rsid w:val="3C9AB8DB"/>
    <w:rsid w:val="3CA65D91"/>
    <w:rsid w:val="3D0E0770"/>
    <w:rsid w:val="3D52D8BA"/>
    <w:rsid w:val="3D565885"/>
    <w:rsid w:val="3E36893C"/>
    <w:rsid w:val="3F2C568B"/>
    <w:rsid w:val="3FD52D0D"/>
    <w:rsid w:val="3FD9864F"/>
    <w:rsid w:val="41839974"/>
    <w:rsid w:val="418A4AD5"/>
    <w:rsid w:val="41AD7893"/>
    <w:rsid w:val="4203ABE8"/>
    <w:rsid w:val="429A0F15"/>
    <w:rsid w:val="42B83B38"/>
    <w:rsid w:val="42EEE613"/>
    <w:rsid w:val="42F60106"/>
    <w:rsid w:val="43AA58B9"/>
    <w:rsid w:val="44929D01"/>
    <w:rsid w:val="4560934F"/>
    <w:rsid w:val="459C6123"/>
    <w:rsid w:val="45D1AFD7"/>
    <w:rsid w:val="45E8FFD7"/>
    <w:rsid w:val="4680B288"/>
    <w:rsid w:val="4698FACB"/>
    <w:rsid w:val="491ED19C"/>
    <w:rsid w:val="49DDFCAA"/>
    <w:rsid w:val="4A1E02AF"/>
    <w:rsid w:val="4A56A9E9"/>
    <w:rsid w:val="4A670A89"/>
    <w:rsid w:val="4D8E4AAB"/>
    <w:rsid w:val="4DAF2CC2"/>
    <w:rsid w:val="4E3F4337"/>
    <w:rsid w:val="4EF173D2"/>
    <w:rsid w:val="4F19E21C"/>
    <w:rsid w:val="4F772EE6"/>
    <w:rsid w:val="4FDB1398"/>
    <w:rsid w:val="50D78EB1"/>
    <w:rsid w:val="51B76B7B"/>
    <w:rsid w:val="524100F5"/>
    <w:rsid w:val="5261BBCE"/>
    <w:rsid w:val="53442C86"/>
    <w:rsid w:val="5356DB89"/>
    <w:rsid w:val="537375DB"/>
    <w:rsid w:val="53AEF85C"/>
    <w:rsid w:val="53F00304"/>
    <w:rsid w:val="53FD8C2F"/>
    <w:rsid w:val="56D768AF"/>
    <w:rsid w:val="5792C701"/>
    <w:rsid w:val="584A98B0"/>
    <w:rsid w:val="592761E9"/>
    <w:rsid w:val="59D7CFEC"/>
    <w:rsid w:val="59FCDD13"/>
    <w:rsid w:val="5ABEA2D2"/>
    <w:rsid w:val="5AD27CA0"/>
    <w:rsid w:val="5B3BF76A"/>
    <w:rsid w:val="5B93066A"/>
    <w:rsid w:val="5BE90BDA"/>
    <w:rsid w:val="5D87E27C"/>
    <w:rsid w:val="5DFAD30C"/>
    <w:rsid w:val="5E4D10DC"/>
    <w:rsid w:val="5E87F878"/>
    <w:rsid w:val="5F55A88D"/>
    <w:rsid w:val="5FDE3F5B"/>
    <w:rsid w:val="5FF5969F"/>
    <w:rsid w:val="60652298"/>
    <w:rsid w:val="60AF9302"/>
    <w:rsid w:val="61D54A6C"/>
    <w:rsid w:val="62422B42"/>
    <w:rsid w:val="62DA3AED"/>
    <w:rsid w:val="632195CE"/>
    <w:rsid w:val="6388C5FA"/>
    <w:rsid w:val="64B5A355"/>
    <w:rsid w:val="65D492CA"/>
    <w:rsid w:val="66825C43"/>
    <w:rsid w:val="66C168A5"/>
    <w:rsid w:val="670EF908"/>
    <w:rsid w:val="67162966"/>
    <w:rsid w:val="678169FC"/>
    <w:rsid w:val="6A662A85"/>
    <w:rsid w:val="6AA42C6A"/>
    <w:rsid w:val="6AAD54B1"/>
    <w:rsid w:val="6AE6D75E"/>
    <w:rsid w:val="6B190761"/>
    <w:rsid w:val="6B4D5323"/>
    <w:rsid w:val="6B94D9C8"/>
    <w:rsid w:val="6B95A8E1"/>
    <w:rsid w:val="6BE558E8"/>
    <w:rsid w:val="6BE90D88"/>
    <w:rsid w:val="6BFCE3A8"/>
    <w:rsid w:val="6C243D23"/>
    <w:rsid w:val="6C2E1CCE"/>
    <w:rsid w:val="6C31E52E"/>
    <w:rsid w:val="6D42B4BE"/>
    <w:rsid w:val="6D9860CF"/>
    <w:rsid w:val="6E952CD5"/>
    <w:rsid w:val="6EA5A2FF"/>
    <w:rsid w:val="6EDA384A"/>
    <w:rsid w:val="6F25A8EC"/>
    <w:rsid w:val="6F3A6153"/>
    <w:rsid w:val="6FAEC345"/>
    <w:rsid w:val="6FBE09A0"/>
    <w:rsid w:val="70796DCD"/>
    <w:rsid w:val="70E41F58"/>
    <w:rsid w:val="72688B79"/>
    <w:rsid w:val="72DBA93C"/>
    <w:rsid w:val="73251900"/>
    <w:rsid w:val="73A3F998"/>
    <w:rsid w:val="7423B9B1"/>
    <w:rsid w:val="74CE03D0"/>
    <w:rsid w:val="7526BFA7"/>
    <w:rsid w:val="755AD2F0"/>
    <w:rsid w:val="75B12A8A"/>
    <w:rsid w:val="75E8BDF6"/>
    <w:rsid w:val="7722778E"/>
    <w:rsid w:val="774327EC"/>
    <w:rsid w:val="780905E8"/>
    <w:rsid w:val="792765AF"/>
    <w:rsid w:val="79739A0D"/>
    <w:rsid w:val="79A1BAF4"/>
    <w:rsid w:val="7A155AEA"/>
    <w:rsid w:val="7B03BF3D"/>
    <w:rsid w:val="7B2F1E83"/>
    <w:rsid w:val="7BB3BA31"/>
    <w:rsid w:val="7BFCE3F9"/>
    <w:rsid w:val="7C0AFF5C"/>
    <w:rsid w:val="7C5B123A"/>
    <w:rsid w:val="7CDFCDDB"/>
    <w:rsid w:val="7EA791F9"/>
    <w:rsid w:val="7EEB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4BDCD"/>
  <w15:docId w15:val="{8894E168-D229-4B5B-AFF0-9AAE044B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locked="1" w:semiHidden="1" w:uiPriority="0" w:unhideWhenUsed="1"/>
    <w:lsdException w:name="heading 4" w:locked="1" w:semiHidden="1" w:uiPriority="0" w:unhideWhenUsed="1"/>
    <w:lsdException w:name="heading 5" w:locked="1" w:semiHidden="1" w:uiPriority="9" w:unhideWhenUsed="1"/>
    <w:lsdException w:name="heading 6" w:locked="1"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E44070"/>
  </w:style>
  <w:style w:type="paragraph" w:styleId="Heading1">
    <w:name w:val="heading 1"/>
    <w:basedOn w:val="Normal"/>
    <w:next w:val="Normal"/>
    <w:link w:val="Heading1Char"/>
    <w:qFormat/>
    <w:rsid w:val="005D6AF1"/>
    <w:pPr>
      <w:keepNext/>
      <w:keepLines/>
      <w:pBdr>
        <w:bottom w:val="single" w:sz="12" w:space="1" w:color="000000" w:themeColor="text1"/>
      </w:pBdr>
      <w:spacing w:before="360" w:line="280" w:lineRule="atLeast"/>
      <w:outlineLvl w:val="0"/>
    </w:pPr>
    <w:rPr>
      <w:rFonts w:ascii="Arial" w:eastAsia="Times New Roman" w:hAnsi="Arial" w:cs="Times New Roman"/>
      <w:b/>
      <w:bCs/>
      <w:color w:val="000000" w:themeColor="text1"/>
      <w:sz w:val="24"/>
      <w:szCs w:val="28"/>
    </w:rPr>
  </w:style>
  <w:style w:type="paragraph" w:styleId="Heading2">
    <w:name w:val="heading 2"/>
    <w:basedOn w:val="Normal"/>
    <w:next w:val="Normal"/>
    <w:link w:val="Heading2Char"/>
    <w:qFormat/>
    <w:rsid w:val="00F555B2"/>
    <w:pPr>
      <w:keepNext/>
      <w:keepLines/>
      <w:spacing w:before="120" w:after="120" w:line="280" w:lineRule="atLeast"/>
      <w:outlineLvl w:val="1"/>
    </w:pPr>
    <w:rPr>
      <w:rFonts w:ascii="Arial" w:eastAsia="Times New Roman" w:hAnsi="Arial"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5"/>
      </w:numPr>
      <w:spacing w:before="200" w:line="280" w:lineRule="atLeast"/>
      <w:ind w:left="1728" w:firstLine="0"/>
      <w:outlineLvl w:val="2"/>
    </w:pPr>
    <w:rPr>
      <w:rFonts w:ascii="Arial" w:eastAsia="Times New Roman" w:hAnsi="Arial"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5"/>
      </w:numPr>
      <w:spacing w:before="200" w:line="280" w:lineRule="atLeast"/>
      <w:ind w:left="1080"/>
      <w:outlineLvl w:val="3"/>
    </w:pPr>
    <w:rPr>
      <w:rFonts w:ascii="Arial" w:eastAsia="Times New Roman" w:hAnsi="Arial"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eastAsiaTheme="majorEastAsia" w:hAnsi="Arial"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A8"/>
    <w:rPr>
      <w:rFonts w:ascii="Tahoma" w:hAnsi="Tahoma" w:cs="Tahoma"/>
      <w:sz w:val="16"/>
      <w:szCs w:val="16"/>
    </w:rPr>
  </w:style>
  <w:style w:type="paragraph" w:styleId="Title">
    <w:name w:val="Title"/>
    <w:aliases w:val="CandidateName"/>
    <w:basedOn w:val="Normal"/>
    <w:next w:val="Normal"/>
    <w:link w:val="TitleChar"/>
    <w:uiPriority w:val="10"/>
    <w:qFormat/>
    <w:rsid w:val="00E26B85"/>
    <w:pPr>
      <w:spacing w:after="120" w:line="240" w:lineRule="auto"/>
      <w:contextualSpacing/>
      <w:jc w:val="right"/>
    </w:pPr>
    <w:rPr>
      <w:rFonts w:ascii="Arial" w:eastAsiaTheme="majorEastAsia" w:hAnsi="Arial" w:cstheme="majorBidi"/>
      <w:b/>
      <w:spacing w:val="5"/>
      <w:kern w:val="28"/>
      <w:sz w:val="36"/>
      <w:szCs w:val="52"/>
    </w:rPr>
  </w:style>
  <w:style w:type="character" w:customStyle="1" w:styleId="TitleChar">
    <w:name w:val="Title Char"/>
    <w:aliases w:val="CandidateName Char"/>
    <w:basedOn w:val="DefaultParagraphFont"/>
    <w:link w:val="Title"/>
    <w:uiPriority w:val="10"/>
    <w:rsid w:val="00E26B85"/>
    <w:rPr>
      <w:rFonts w:ascii="Arial" w:eastAsiaTheme="majorEastAsia" w:hAnsi="Arial" w:cstheme="majorBidi"/>
      <w:b/>
      <w:spacing w:val="5"/>
      <w:kern w:val="28"/>
      <w:sz w:val="36"/>
      <w:szCs w:val="52"/>
    </w:rPr>
  </w:style>
  <w:style w:type="paragraph" w:styleId="Subtitle">
    <w:name w:val="Subtitle"/>
    <w:aliases w:val="Address"/>
    <w:basedOn w:val="Normal"/>
    <w:next w:val="Normal"/>
    <w:link w:val="SubtitleChar"/>
    <w:uiPriority w:val="11"/>
    <w:qFormat/>
    <w:rsid w:val="00141FA8"/>
    <w:pPr>
      <w:numPr>
        <w:ilvl w:val="1"/>
      </w:numPr>
      <w:spacing w:after="0"/>
      <w:jc w:val="right"/>
    </w:pPr>
    <w:rPr>
      <w:rFonts w:ascii="Arial" w:eastAsiaTheme="majorEastAsia" w:hAnsi="Arial" w:cstheme="majorBidi"/>
      <w:iCs/>
      <w:color w:val="000000" w:themeColor="text1"/>
      <w:spacing w:val="15"/>
      <w:sz w:val="18"/>
      <w:szCs w:val="24"/>
    </w:rPr>
  </w:style>
  <w:style w:type="character" w:customStyle="1" w:styleId="SubtitleChar">
    <w:name w:val="Subtitle Char"/>
    <w:aliases w:val="Address Char"/>
    <w:basedOn w:val="DefaultParagraphFont"/>
    <w:link w:val="Subtitle"/>
    <w:uiPriority w:val="11"/>
    <w:rsid w:val="00141FA8"/>
    <w:rPr>
      <w:rFonts w:ascii="Arial" w:eastAsiaTheme="majorEastAsia" w:hAnsi="Arial"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customStyle="1" w:styleId="Heading1Char">
    <w:name w:val="Heading 1 Char"/>
    <w:basedOn w:val="DefaultParagraphFont"/>
    <w:link w:val="Heading1"/>
    <w:rsid w:val="00727400"/>
    <w:rPr>
      <w:rFonts w:ascii="Arial" w:eastAsia="Times New Roman" w:hAnsi="Arial" w:cs="Times New Roman"/>
      <w:b/>
      <w:bCs/>
      <w:color w:val="000000" w:themeColor="text1"/>
      <w:sz w:val="24"/>
      <w:szCs w:val="28"/>
    </w:rPr>
  </w:style>
  <w:style w:type="character" w:customStyle="1" w:styleId="Heading2Char">
    <w:name w:val="Heading 2 Char"/>
    <w:basedOn w:val="DefaultParagraphFont"/>
    <w:link w:val="Heading2"/>
    <w:rsid w:val="00F555B2"/>
    <w:rPr>
      <w:rFonts w:ascii="Arial" w:eastAsia="Times New Roman" w:hAnsi="Arial" w:cs="Times New Roman"/>
      <w:b/>
      <w:bCs/>
      <w:color w:val="000000" w:themeColor="text1"/>
      <w:sz w:val="20"/>
      <w:szCs w:val="26"/>
    </w:rPr>
  </w:style>
  <w:style w:type="character" w:customStyle="1" w:styleId="Heading3Char">
    <w:name w:val="Heading 3 Char"/>
    <w:basedOn w:val="DefaultParagraphFont"/>
    <w:link w:val="Heading3"/>
    <w:semiHidden/>
    <w:rsid w:val="004A0597"/>
    <w:rPr>
      <w:rFonts w:ascii="Arial" w:eastAsia="Times New Roman" w:hAnsi="Arial" w:cs="Times New Roman"/>
      <w:b/>
      <w:bCs/>
      <w:color w:val="005D86"/>
      <w:sz w:val="20"/>
      <w:szCs w:val="20"/>
    </w:rPr>
  </w:style>
  <w:style w:type="character" w:customStyle="1" w:styleId="Heading4Char">
    <w:name w:val="Heading 4 Char"/>
    <w:basedOn w:val="DefaultParagraphFont"/>
    <w:link w:val="Heading4"/>
    <w:semiHidden/>
    <w:rsid w:val="004A0597"/>
    <w:rPr>
      <w:rFonts w:ascii="Arial" w:eastAsia="Times New Roman" w:hAnsi="Arial" w:cs="Times New Roman"/>
      <w:b/>
      <w:bCs/>
      <w:i/>
      <w:iCs/>
      <w:color w:val="005D86"/>
      <w:sz w:val="20"/>
      <w:szCs w:val="20"/>
    </w:rPr>
  </w:style>
  <w:style w:type="character" w:customStyle="1" w:styleId="Heading5Char">
    <w:name w:val="Heading 5 Char"/>
    <w:basedOn w:val="DefaultParagraphFont"/>
    <w:link w:val="Heading5"/>
    <w:uiPriority w:val="9"/>
    <w:semiHidden/>
    <w:rsid w:val="004A0597"/>
    <w:rPr>
      <w:rFonts w:ascii="Arial" w:eastAsiaTheme="majorEastAsia" w:hAnsi="Arial" w:cstheme="majorBidi"/>
      <w:b/>
      <w:color w:val="000000" w:themeColor="text1"/>
      <w:sz w:val="20"/>
    </w:rPr>
  </w:style>
  <w:style w:type="paragraph" w:customStyle="1" w:styleId="BulletedlistNormal">
    <w:name w:val="Bulleted list_Normal"/>
    <w:basedOn w:val="Normal"/>
    <w:qFormat/>
    <w:rsid w:val="00A52A74"/>
    <w:pPr>
      <w:numPr>
        <w:numId w:val="6"/>
      </w:numPr>
      <w:spacing w:before="60" w:after="60" w:line="240" w:lineRule="auto"/>
      <w:ind w:left="648"/>
      <w:jc w:val="both"/>
    </w:pPr>
    <w:rPr>
      <w:rFonts w:ascii="Arial" w:eastAsia="Times New Roman" w:hAnsi="Arial" w:cs="Times New Roman"/>
      <w:sz w:val="20"/>
      <w:szCs w:val="24"/>
    </w:rPr>
  </w:style>
  <w:style w:type="character" w:customStyle="1" w:styleId="BlueBoldtext">
    <w:name w:val="Blue Bold_text"/>
    <w:semiHidden/>
    <w:qFormat/>
    <w:rsid w:val="00A14BED"/>
    <w:rPr>
      <w:rFonts w:ascii="Arial" w:hAnsi="Arial"/>
      <w:b/>
      <w:color w:val="0075B0"/>
      <w:sz w:val="20"/>
    </w:rPr>
  </w:style>
  <w:style w:type="paragraph" w:customStyle="1" w:styleId="BodyText">
    <w:name w:val="BodyText"/>
    <w:basedOn w:val="Normal"/>
    <w:next w:val="Normal"/>
    <w:link w:val="BodyTextChar"/>
    <w:rsid w:val="00F555B2"/>
    <w:pPr>
      <w:spacing w:before="120" w:after="120" w:line="240" w:lineRule="auto"/>
    </w:pPr>
    <w:rPr>
      <w:rFonts w:ascii="Arial" w:eastAsia="Times New Roman" w:hAnsi="Arial" w:cs="Times New Roman"/>
      <w:sz w:val="20"/>
      <w:szCs w:val="24"/>
    </w:rPr>
  </w:style>
  <w:style w:type="table" w:styleId="TableGrid">
    <w:name w:val="Table Grid"/>
    <w:basedOn w:val="TableNormal"/>
    <w:uiPriority w:val="59"/>
    <w:rsid w:val="004449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semiHidden/>
    <w:locked/>
    <w:rsid w:val="004449E1"/>
    <w:pPr>
      <w:spacing w:after="0" w:line="240" w:lineRule="auto"/>
    </w:pPr>
    <w:rPr>
      <w:rFonts w:ascii="Arial" w:eastAsia="Times New Roman" w:hAnsi="Arial" w:cs="Times New Roman"/>
      <w:sz w:val="20"/>
      <w:szCs w:val="24"/>
    </w:rPr>
  </w:style>
  <w:style w:type="character" w:customStyle="1" w:styleId="Boldnew">
    <w:name w:val="Bold_new"/>
    <w:basedOn w:val="Strong"/>
    <w:qFormat/>
    <w:rsid w:val="004449E1"/>
    <w:rPr>
      <w:rFonts w:ascii="Arial" w:hAnsi="Arial"/>
      <w:b/>
      <w:bCs/>
      <w:i w:val="0"/>
      <w:color w:val="000000" w:themeColor="text1"/>
      <w:sz w:val="20"/>
    </w:rPr>
  </w:style>
  <w:style w:type="character" w:customStyle="1" w:styleId="BlueItalicinstructions">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customStyle="1" w:styleId="BlueBoldItalicguidelinesintropages">
    <w:name w:val="Blue Bold Italic_guidelines_intropages"/>
    <w:qFormat/>
    <w:rsid w:val="004449E1"/>
    <w:rPr>
      <w:rFonts w:ascii="Arial" w:hAnsi="Arial"/>
      <w:b/>
      <w:i/>
      <w:color w:val="0075B0"/>
      <w:sz w:val="20"/>
    </w:rPr>
  </w:style>
  <w:style w:type="paragraph" w:customStyle="1" w:styleId="Body1">
    <w:name w:val="Body1"/>
    <w:basedOn w:val="Normal"/>
    <w:semiHidden/>
    <w:locked/>
    <w:rsid w:val="00E458F0"/>
    <w:pPr>
      <w:spacing w:before="120" w:after="120" w:line="240" w:lineRule="auto"/>
      <w:ind w:left="432"/>
      <w:jc w:val="both"/>
    </w:pPr>
    <w:rPr>
      <w:rFonts w:ascii="Arial" w:eastAsia="Times New Roman" w:hAnsi="Arial" w:cs="Times New Roman"/>
      <w:bCs/>
      <w:sz w:val="20"/>
      <w:szCs w:val="24"/>
    </w:rPr>
  </w:style>
  <w:style w:type="paragraph" w:customStyle="1" w:styleId="Body">
    <w:name w:val="Body"/>
    <w:basedOn w:val="Normal"/>
    <w:semiHidden/>
    <w:locked/>
    <w:rsid w:val="00E458F0"/>
    <w:pPr>
      <w:spacing w:before="80" w:after="80" w:line="240" w:lineRule="auto"/>
      <w:ind w:left="432"/>
    </w:pPr>
    <w:rPr>
      <w:rFonts w:ascii="Arial" w:eastAsia="Times New Roman" w:hAnsi="Arial" w:cs="Times New Roman"/>
      <w:sz w:val="20"/>
      <w:szCs w:val="24"/>
    </w:rPr>
  </w:style>
  <w:style w:type="paragraph" w:customStyle="1" w:styleId="Bulletedlist1">
    <w:name w:val="Bulleted list 1"/>
    <w:basedOn w:val="ListParagraph"/>
    <w:semiHidden/>
    <w:locked/>
    <w:rsid w:val="004A0597"/>
    <w:pPr>
      <w:numPr>
        <w:numId w:val="11"/>
      </w:numPr>
    </w:pPr>
    <w:rPr>
      <w:rFonts w:ascii="Arial" w:hAnsi="Arial"/>
      <w:sz w:val="20"/>
    </w:rPr>
  </w:style>
  <w:style w:type="paragraph" w:customStyle="1" w:styleId="TableCellBody">
    <w:name w:val="Table Cell Body"/>
    <w:basedOn w:val="Normal"/>
    <w:semiHidden/>
    <w:locked/>
    <w:rsid w:val="00B76096"/>
    <w:pPr>
      <w:spacing w:before="40" w:after="40" w:line="280" w:lineRule="atLeast"/>
    </w:pPr>
    <w:rPr>
      <w:rFonts w:ascii="Arial" w:eastAsia="Calibri" w:hAnsi="Arial" w:cs="Arial"/>
      <w:snapToGrid w:val="0"/>
      <w:color w:val="000000"/>
      <w:w w:val="0"/>
      <w:sz w:val="20"/>
      <w:szCs w:val="20"/>
    </w:rPr>
  </w:style>
  <w:style w:type="paragraph" w:styleId="ListParagraph">
    <w:name w:val="List Paragraph"/>
    <w:basedOn w:val="Normal"/>
    <w:uiPriority w:val="34"/>
    <w:qFormat/>
    <w:rsid w:val="00A15E10"/>
    <w:pPr>
      <w:ind w:left="720"/>
      <w:contextualSpacing/>
    </w:pPr>
  </w:style>
  <w:style w:type="paragraph" w:customStyle="1" w:styleId="ProjectName">
    <w:name w:val="Project Name"/>
    <w:basedOn w:val="Heading2"/>
    <w:qFormat/>
    <w:rsid w:val="00351AF1"/>
    <w:pPr>
      <w:keepNext w:val="0"/>
      <w:numPr>
        <w:numId w:val="13"/>
      </w:numPr>
      <w:pBdr>
        <w:bottom w:val="single" w:sz="12" w:space="1" w:color="auto"/>
      </w:pBdr>
      <w:spacing w:before="300" w:line="0" w:lineRule="atLeast"/>
    </w:pPr>
    <w:rPr>
      <w:rFonts w:cs="Arial"/>
      <w:szCs w:val="20"/>
    </w:rPr>
  </w:style>
  <w:style w:type="paragraph" w:customStyle="1" w:styleId="BulletedListForProjects">
    <w:name w:val="BulletedListForProjects"/>
    <w:basedOn w:val="BulletedlistNormal"/>
    <w:rsid w:val="00A52A74"/>
    <w:pPr>
      <w:ind w:left="1440"/>
    </w:pPr>
  </w:style>
  <w:style w:type="paragraph" w:customStyle="1" w:styleId="ProjectDescBodyText">
    <w:name w:val="ProjectDescBodyText"/>
    <w:basedOn w:val="BodyText"/>
    <w:link w:val="ProjectDescBodyTextChar"/>
    <w:rsid w:val="00A50ED2"/>
    <w:pPr>
      <w:ind w:left="360"/>
    </w:pPr>
  </w:style>
  <w:style w:type="paragraph" w:customStyle="1" w:styleId="Heading2ProjectHeadings">
    <w:name w:val="Heading2_ProjectHeadings"/>
    <w:basedOn w:val="Heading3"/>
    <w:autoRedefine/>
    <w:rsid w:val="0081287E"/>
    <w:pPr>
      <w:numPr>
        <w:ilvl w:val="0"/>
        <w:numId w:val="14"/>
      </w:numPr>
    </w:pPr>
    <w:rPr>
      <w:rFonts w:cs="Arial"/>
      <w:color w:val="auto"/>
    </w:rPr>
  </w:style>
  <w:style w:type="paragraph" w:customStyle="1" w:styleId="ProjectHeadingsBold">
    <w:name w:val="Project_Headings_Bold"/>
    <w:basedOn w:val="ProjectDescBodyText"/>
    <w:link w:val="ProjectHeadingsBoldChar"/>
    <w:rsid w:val="00F0702E"/>
    <w:rPr>
      <w:rFonts w:eastAsiaTheme="minorHAnsi"/>
      <w:b/>
    </w:rPr>
  </w:style>
  <w:style w:type="character" w:customStyle="1" w:styleId="BodyTextChar">
    <w:name w:val="BodyText Char"/>
    <w:basedOn w:val="DefaultParagraphFont"/>
    <w:link w:val="BodyText"/>
    <w:rsid w:val="00FC7E45"/>
    <w:rPr>
      <w:rFonts w:ascii="Arial" w:eastAsia="Times New Roman" w:hAnsi="Arial" w:cs="Times New Roman"/>
      <w:sz w:val="20"/>
      <w:szCs w:val="24"/>
    </w:rPr>
  </w:style>
  <w:style w:type="character" w:customStyle="1" w:styleId="ProjectDescBodyTextChar">
    <w:name w:val="ProjectDescBodyText Char"/>
    <w:basedOn w:val="BodyTextChar"/>
    <w:link w:val="ProjectDescBodyText"/>
    <w:rsid w:val="00FC7E45"/>
    <w:rPr>
      <w:rFonts w:ascii="Arial" w:eastAsia="Times New Roman" w:hAnsi="Arial" w:cs="Times New Roman"/>
      <w:sz w:val="20"/>
      <w:szCs w:val="24"/>
    </w:rPr>
  </w:style>
  <w:style w:type="character" w:customStyle="1" w:styleId="ProjectHeadingsBoldChar">
    <w:name w:val="Project_Headings_Bold Char"/>
    <w:basedOn w:val="ProjectDescBodyTextChar"/>
    <w:link w:val="ProjectHeadingsBold"/>
    <w:rsid w:val="00FC7E45"/>
    <w:rPr>
      <w:rFonts w:ascii="Arial" w:eastAsia="Times New Roman" w:hAnsi="Arial" w:cs="Times New Roman"/>
      <w:b/>
      <w:sz w:val="20"/>
      <w:szCs w:val="24"/>
    </w:rPr>
  </w:style>
  <w:style w:type="paragraph" w:styleId="BodyText0">
    <w:name w:val="Body Text"/>
    <w:basedOn w:val="Normal"/>
    <w:link w:val="BodyTextChar0"/>
    <w:uiPriority w:val="1"/>
    <w:qFormat/>
    <w:rsid w:val="00312918"/>
    <w:pPr>
      <w:widowControl w:val="0"/>
      <w:autoSpaceDE w:val="0"/>
      <w:autoSpaceDN w:val="0"/>
      <w:spacing w:after="0" w:line="240" w:lineRule="auto"/>
      <w:ind w:left="700"/>
    </w:pPr>
    <w:rPr>
      <w:rFonts w:ascii="Georgia" w:eastAsia="Georgia" w:hAnsi="Georgia" w:cs="Georgia"/>
      <w:sz w:val="18"/>
      <w:szCs w:val="18"/>
    </w:rPr>
  </w:style>
  <w:style w:type="character" w:customStyle="1" w:styleId="BodyTextChar0">
    <w:name w:val="Body Text Char"/>
    <w:basedOn w:val="DefaultParagraphFont"/>
    <w:link w:val="BodyText0"/>
    <w:uiPriority w:val="1"/>
    <w:rsid w:val="00312918"/>
    <w:rPr>
      <w:rFonts w:ascii="Georgia" w:eastAsia="Georgia" w:hAnsi="Georgia" w:cs="Georg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Cybage_Resume_Format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C9C51-9FD3-49D6-9B66-2D70E4DF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Cybage_Resume_Format_Template_New</Template>
  <TotalTime>3</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Divyanjana Nikam</dc:creator>
  <cp:lastModifiedBy>Divyanjana Nikam</cp:lastModifiedBy>
  <cp:revision>2</cp:revision>
  <dcterms:created xsi:type="dcterms:W3CDTF">2023-11-29T07:22:00Z</dcterms:created>
  <dcterms:modified xsi:type="dcterms:W3CDTF">2023-11-29T07:22:00Z</dcterms:modified>
</cp:coreProperties>
</file>