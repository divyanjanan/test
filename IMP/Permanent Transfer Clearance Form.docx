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539D" w14:textId="42D0CE8A" w:rsidR="0027451C" w:rsidRPr="003B56B6" w:rsidRDefault="00311031" w:rsidP="00D15CF1">
      <w:pPr>
        <w:pStyle w:val="Heading5"/>
        <w:tabs>
          <w:tab w:val="left" w:pos="10350"/>
        </w:tabs>
        <w:jc w:val="left"/>
        <w:rPr>
          <w:rFonts w:ascii="Segoe UI" w:hAnsi="Segoe UI" w:cs="Segoe UI"/>
          <w:color w:val="FFFFFF" w:themeColor="background1"/>
        </w:rPr>
      </w:pPr>
      <w:bookmarkStart w:id="0" w:name="_Toc257889024"/>
      <w:r w:rsidRPr="0061684F">
        <w:rPr>
          <w:rFonts w:ascii="Segoe UI" w:hAnsi="Segoe UI" w:cs="Segoe U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F2617FD" wp14:editId="6457A3E0">
                <wp:simplePos x="0" y="0"/>
                <wp:positionH relativeFrom="margin">
                  <wp:posOffset>-246491</wp:posOffset>
                </wp:positionH>
                <wp:positionV relativeFrom="paragraph">
                  <wp:posOffset>1407381</wp:posOffset>
                </wp:positionV>
                <wp:extent cx="5605669" cy="8382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5669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29E2F" w14:textId="5D2A0903" w:rsidR="009E6B58" w:rsidRPr="00DB165A" w:rsidRDefault="00311031" w:rsidP="009E6B58">
                            <w:pPr>
                              <w:spacing w:line="240" w:lineRule="auto"/>
                              <w:rPr>
                                <w:color w:val="00B8F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2B3B4C"/>
                                <w:sz w:val="46"/>
                                <w:szCs w:val="46"/>
                              </w:rPr>
                              <w:t>Permanent Transfer Clearance</w:t>
                            </w:r>
                            <w:r w:rsidR="007F435E">
                              <w:rPr>
                                <w:rFonts w:ascii="Tahoma" w:hAnsi="Tahoma" w:cs="Tahoma"/>
                                <w:b/>
                                <w:color w:val="2B3B4C"/>
                                <w:sz w:val="46"/>
                                <w:szCs w:val="46"/>
                              </w:rPr>
                              <w:t xml:space="preserve"> Form</w:t>
                            </w:r>
                            <w:r w:rsidR="00F709FF" w:rsidRPr="00F709FF">
                              <w:rPr>
                                <w:rFonts w:ascii="Tahoma" w:hAnsi="Tahoma" w:cs="Tahoma"/>
                                <w:b/>
                                <w:color w:val="2B3B4C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617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4pt;margin-top:110.8pt;width:441.4pt;height:66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" filled="f" stroked="f">
                <v:textbox>
                  <w:txbxContent>
                    <w:p w14:paraId="5F029E2F" w14:textId="5D2A0903" w:rsidR="009E6B58" w:rsidRPr="00DB165A" w:rsidRDefault="00311031" w:rsidP="009E6B58">
                      <w:pPr>
                        <w:spacing w:line="240" w:lineRule="auto"/>
                        <w:rPr>
                          <w:color w:val="00B8F1"/>
                          <w:sz w:val="46"/>
                          <w:szCs w:val="46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2B3B4C"/>
                          <w:sz w:val="46"/>
                          <w:szCs w:val="46"/>
                        </w:rPr>
                        <w:t>Permanent Transfer Clearance</w:t>
                      </w:r>
                      <w:r w:rsidR="007F435E">
                        <w:rPr>
                          <w:rFonts w:ascii="Tahoma" w:hAnsi="Tahoma" w:cs="Tahoma"/>
                          <w:b/>
                          <w:color w:val="2B3B4C"/>
                          <w:sz w:val="46"/>
                          <w:szCs w:val="46"/>
                        </w:rPr>
                        <w:t xml:space="preserve"> Form</w:t>
                      </w:r>
                      <w:r w:rsidR="00F709FF" w:rsidRPr="00F709FF">
                        <w:rPr>
                          <w:rFonts w:ascii="Tahoma" w:hAnsi="Tahoma" w:cs="Tahoma"/>
                          <w:b/>
                          <w:color w:val="2B3B4C"/>
                          <w:sz w:val="46"/>
                          <w:szCs w:val="4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292" w:rsidRPr="0061684F">
        <w:rPr>
          <w:rFonts w:ascii="Segoe UI" w:hAnsi="Segoe UI" w:cs="Segoe U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DCC52D5" wp14:editId="50BF2F1B">
                <wp:simplePos x="0" y="0"/>
                <wp:positionH relativeFrom="margin">
                  <wp:posOffset>-95250</wp:posOffset>
                </wp:positionH>
                <wp:positionV relativeFrom="paragraph">
                  <wp:posOffset>5772150</wp:posOffset>
                </wp:positionV>
                <wp:extent cx="5333365" cy="2362200"/>
                <wp:effectExtent l="57150" t="38100" r="57785" b="762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2362200"/>
                        </a:xfrm>
                        <a:prstGeom prst="rect">
                          <a:avLst/>
                        </a:prstGeom>
                        <a:solidFill>
                          <a:srgbClr val="00B8F1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8010" w:type="dxa"/>
                              <w:tblBorders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900"/>
                              <w:gridCol w:w="5110"/>
                            </w:tblGrid>
                            <w:tr w:rsidR="00F709FF" w:rsidRPr="00237FB2" w14:paraId="4D60EB12" w14:textId="77777777" w:rsidTr="00B54292">
                              <w:trPr>
                                <w:trHeight w:val="781"/>
                              </w:trPr>
                              <w:tc>
                                <w:tcPr>
                                  <w:tcW w:w="2900" w:type="dxa"/>
                                  <w:shd w:val="clear" w:color="auto" w:fill="auto"/>
                                  <w:tcMar>
                                    <w:top w:w="29" w:type="dxa"/>
                                    <w:left w:w="29" w:type="dxa"/>
                                    <w:right w:w="0" w:type="dxa"/>
                                  </w:tcMar>
                                </w:tcPr>
                                <w:p w14:paraId="027B4BF7" w14:textId="1CAE174C" w:rsidR="00F709FF" w:rsidRPr="00237FB2" w:rsidRDefault="00F709FF" w:rsidP="00F709FF">
                                  <w:pPr>
                                    <w:pStyle w:val="BulletContinuedLevel1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 w:rsidRPr="00237FB2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>DOCUMENT NAME</w:t>
                                  </w:r>
                                </w:p>
                              </w:tc>
                              <w:tc>
                                <w:tcPr>
                                  <w:tcW w:w="5110" w:type="dxa"/>
                                  <w:shd w:val="clear" w:color="auto" w:fill="auto"/>
                                </w:tcPr>
                                <w:p w14:paraId="4F1E02DE" w14:textId="02B19E18" w:rsidR="00F709FF" w:rsidRPr="00237FB2" w:rsidRDefault="00311031" w:rsidP="00F709FF">
                                  <w:pPr>
                                    <w:pStyle w:val="BulletContinuedLevel1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>PERMANENT TRANSFER CLEARANCE</w:t>
                                  </w:r>
                                  <w:r w:rsidR="007F435E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 FORM</w:t>
                                  </w:r>
                                  <w:r w:rsidR="00237FB2" w:rsidRPr="00237FB2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B03FE2" w:rsidRPr="00237FB2" w14:paraId="3D98CCC3" w14:textId="77777777" w:rsidTr="00B54292">
                              <w:trPr>
                                <w:trHeight w:val="498"/>
                              </w:trPr>
                              <w:tc>
                                <w:tcPr>
                                  <w:tcW w:w="2900" w:type="dxa"/>
                                  <w:shd w:val="clear" w:color="auto" w:fill="auto"/>
                                  <w:tcMar>
                                    <w:top w:w="29" w:type="dxa"/>
                                    <w:left w:w="29" w:type="dxa"/>
                                    <w:right w:w="0" w:type="dxa"/>
                                  </w:tcMar>
                                </w:tcPr>
                                <w:p w14:paraId="1A26FC04" w14:textId="0B083FF5" w:rsidR="00B03FE2" w:rsidRPr="00237FB2" w:rsidRDefault="00B03FE2" w:rsidP="00B03FE2">
                                  <w:pPr>
                                    <w:pStyle w:val="BulletContinuedLevel1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 w:rsidRPr="00237FB2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>VERSION NO.</w:t>
                                  </w:r>
                                </w:p>
                              </w:tc>
                              <w:tc>
                                <w:tcPr>
                                  <w:tcW w:w="5110" w:type="dxa"/>
                                  <w:shd w:val="clear" w:color="auto" w:fill="auto"/>
                                </w:tcPr>
                                <w:p w14:paraId="649EDD33" w14:textId="4EF2C4B4" w:rsidR="00B03FE2" w:rsidRPr="00237FB2" w:rsidRDefault="00404810" w:rsidP="00B03FE2">
                                  <w:pPr>
                                    <w:pStyle w:val="BulletContinuedLevel1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>2.0</w:t>
                                  </w:r>
                                </w:p>
                              </w:tc>
                            </w:tr>
                            <w:tr w:rsidR="00B03FE2" w:rsidRPr="00237FB2" w14:paraId="0DDB1F0A" w14:textId="77777777" w:rsidTr="00B54292">
                              <w:trPr>
                                <w:trHeight w:val="768"/>
                              </w:trPr>
                              <w:tc>
                                <w:tcPr>
                                  <w:tcW w:w="2900" w:type="dxa"/>
                                  <w:shd w:val="clear" w:color="auto" w:fill="auto"/>
                                  <w:tcMar>
                                    <w:top w:w="29" w:type="dxa"/>
                                    <w:left w:w="29" w:type="dxa"/>
                                    <w:right w:w="0" w:type="dxa"/>
                                  </w:tcMar>
                                </w:tcPr>
                                <w:p w14:paraId="29F42983" w14:textId="0CD64C7B" w:rsidR="00B03FE2" w:rsidRPr="00237FB2" w:rsidRDefault="00B03FE2" w:rsidP="00B03FE2">
                                  <w:pPr>
                                    <w:pStyle w:val="BulletContinuedLevel1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 w:rsidRPr="00237FB2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>RELEASE DATE</w:t>
                                  </w:r>
                                </w:p>
                              </w:tc>
                              <w:tc>
                                <w:tcPr>
                                  <w:tcW w:w="5110" w:type="dxa"/>
                                  <w:shd w:val="clear" w:color="auto" w:fill="auto"/>
                                </w:tcPr>
                                <w:p w14:paraId="16E943CF" w14:textId="34C67AC6" w:rsidR="00B03FE2" w:rsidRPr="00237FB2" w:rsidRDefault="00404810" w:rsidP="00B03FE2">
                                  <w:pPr>
                                    <w:pStyle w:val="BulletContinuedLevel1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>30-MAR-2021</w:t>
                                  </w:r>
                                </w:p>
                              </w:tc>
                            </w:tr>
                            <w:tr w:rsidR="00F709FF" w:rsidRPr="00237FB2" w14:paraId="397C03C4" w14:textId="77777777" w:rsidTr="009E6B58">
                              <w:trPr>
                                <w:trHeight w:val="1365"/>
                              </w:trPr>
                              <w:tc>
                                <w:tcPr>
                                  <w:tcW w:w="2900" w:type="dxa"/>
                                  <w:shd w:val="clear" w:color="auto" w:fill="auto"/>
                                  <w:tcMar>
                                    <w:top w:w="29" w:type="dxa"/>
                                    <w:left w:w="29" w:type="dxa"/>
                                    <w:right w:w="0" w:type="dxa"/>
                                  </w:tcMar>
                                </w:tcPr>
                                <w:p w14:paraId="62F7B9D4" w14:textId="084D03F4" w:rsidR="00F709FF" w:rsidRPr="00237FB2" w:rsidRDefault="00F709FF" w:rsidP="00B03FE2">
                                  <w:pPr>
                                    <w:pStyle w:val="BulletContinuedLevel1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37FB2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>CLASSIFICATION</w:t>
                                  </w:r>
                                  <w:r w:rsidRPr="00237FB2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5110" w:type="dxa"/>
                                  <w:shd w:val="clear" w:color="auto" w:fill="auto"/>
                                </w:tcPr>
                                <w:p w14:paraId="54A0D79A" w14:textId="11267F96" w:rsidR="00F709FF" w:rsidRPr="00237FB2" w:rsidRDefault="007F435E" w:rsidP="00B03FE2">
                                  <w:pPr>
                                    <w:pStyle w:val="BulletContinuedLevel1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>INTERNAL</w:t>
                                  </w:r>
                                </w:p>
                              </w:tc>
                            </w:tr>
                          </w:tbl>
                          <w:p w14:paraId="2A427702" w14:textId="77777777" w:rsidR="009E6B58" w:rsidRPr="0015218D" w:rsidRDefault="009E6B58" w:rsidP="009E6B58">
                            <w:pPr>
                              <w:pStyle w:val="BulletContinuedLevel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C52D5" id="Rectangle 12" o:spid="_x0000_s1027" style="position:absolute;margin-left:-7.5pt;margin-top:454.5pt;width:419.95pt;height:186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" fillcolor="#00b8f1" stroked="f" strokeweight="3pt">
                <v:shadow on="t" color="black" opacity="24903f" origin=",.5" offset="0,.55556mm"/>
                <v:textbox>
                  <w:txbxContent>
                    <w:tbl>
                      <w:tblPr>
                        <w:tblW w:w="8010" w:type="dxa"/>
                        <w:tblBorders>
                          <w:insideH w:val="single" w:sz="4" w:space="0" w:color="FFFFFF"/>
                          <w:insideV w:val="single" w:sz="4" w:space="0" w:color="FFFFFF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900"/>
                        <w:gridCol w:w="5110"/>
                      </w:tblGrid>
                      <w:tr w:rsidR="00F709FF" w:rsidRPr="00237FB2" w14:paraId="4D60EB12" w14:textId="77777777" w:rsidTr="00B54292">
                        <w:trPr>
                          <w:trHeight w:val="781"/>
                        </w:trPr>
                        <w:tc>
                          <w:tcPr>
                            <w:tcW w:w="2900" w:type="dxa"/>
                            <w:shd w:val="clear" w:color="auto" w:fill="auto"/>
                            <w:tcMar>
                              <w:top w:w="29" w:type="dxa"/>
                              <w:left w:w="29" w:type="dxa"/>
                              <w:right w:w="0" w:type="dxa"/>
                            </w:tcMar>
                          </w:tcPr>
                          <w:p w14:paraId="027B4BF7" w14:textId="1CAE174C" w:rsidR="00F709FF" w:rsidRPr="00237FB2" w:rsidRDefault="00F709FF" w:rsidP="00F709FF">
                            <w:pPr>
                              <w:pStyle w:val="BulletContinuedLevel1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37FB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>DOCUMENT NAME</w:t>
                            </w:r>
                          </w:p>
                        </w:tc>
                        <w:tc>
                          <w:tcPr>
                            <w:tcW w:w="5110" w:type="dxa"/>
                            <w:shd w:val="clear" w:color="auto" w:fill="auto"/>
                          </w:tcPr>
                          <w:p w14:paraId="4F1E02DE" w14:textId="02B19E18" w:rsidR="00F709FF" w:rsidRPr="00237FB2" w:rsidRDefault="00311031" w:rsidP="00F709FF">
                            <w:pPr>
                              <w:pStyle w:val="BulletContinuedLevel1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>PERMANENT TRANSFER CLEARANCE</w:t>
                            </w:r>
                            <w:r w:rsidR="007F435E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 xml:space="preserve"> FORM</w:t>
                            </w:r>
                            <w:r w:rsidR="00237FB2" w:rsidRPr="00237FB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c>
                      </w:tr>
                      <w:tr w:rsidR="00B03FE2" w:rsidRPr="00237FB2" w14:paraId="3D98CCC3" w14:textId="77777777" w:rsidTr="00B54292">
                        <w:trPr>
                          <w:trHeight w:val="498"/>
                        </w:trPr>
                        <w:tc>
                          <w:tcPr>
                            <w:tcW w:w="2900" w:type="dxa"/>
                            <w:shd w:val="clear" w:color="auto" w:fill="auto"/>
                            <w:tcMar>
                              <w:top w:w="29" w:type="dxa"/>
                              <w:left w:w="29" w:type="dxa"/>
                              <w:right w:w="0" w:type="dxa"/>
                            </w:tcMar>
                          </w:tcPr>
                          <w:p w14:paraId="1A26FC04" w14:textId="0B083FF5" w:rsidR="00B03FE2" w:rsidRPr="00237FB2" w:rsidRDefault="00B03FE2" w:rsidP="00B03FE2">
                            <w:pPr>
                              <w:pStyle w:val="BulletContinuedLevel1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37FB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>VERSION NO.</w:t>
                            </w:r>
                          </w:p>
                        </w:tc>
                        <w:tc>
                          <w:tcPr>
                            <w:tcW w:w="5110" w:type="dxa"/>
                            <w:shd w:val="clear" w:color="auto" w:fill="auto"/>
                          </w:tcPr>
                          <w:p w14:paraId="649EDD33" w14:textId="4EF2C4B4" w:rsidR="00B03FE2" w:rsidRPr="00237FB2" w:rsidRDefault="00404810" w:rsidP="00B03FE2">
                            <w:pPr>
                              <w:pStyle w:val="BulletContinuedLevel1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>2.0</w:t>
                            </w:r>
                          </w:p>
                        </w:tc>
                      </w:tr>
                      <w:tr w:rsidR="00B03FE2" w:rsidRPr="00237FB2" w14:paraId="0DDB1F0A" w14:textId="77777777" w:rsidTr="00B54292">
                        <w:trPr>
                          <w:trHeight w:val="768"/>
                        </w:trPr>
                        <w:tc>
                          <w:tcPr>
                            <w:tcW w:w="2900" w:type="dxa"/>
                            <w:shd w:val="clear" w:color="auto" w:fill="auto"/>
                            <w:tcMar>
                              <w:top w:w="29" w:type="dxa"/>
                              <w:left w:w="29" w:type="dxa"/>
                              <w:right w:w="0" w:type="dxa"/>
                            </w:tcMar>
                          </w:tcPr>
                          <w:p w14:paraId="29F42983" w14:textId="0CD64C7B" w:rsidR="00B03FE2" w:rsidRPr="00237FB2" w:rsidRDefault="00B03FE2" w:rsidP="00B03FE2">
                            <w:pPr>
                              <w:pStyle w:val="BulletContinuedLevel1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37FB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>RELEASE DATE</w:t>
                            </w:r>
                          </w:p>
                        </w:tc>
                        <w:tc>
                          <w:tcPr>
                            <w:tcW w:w="5110" w:type="dxa"/>
                            <w:shd w:val="clear" w:color="auto" w:fill="auto"/>
                          </w:tcPr>
                          <w:p w14:paraId="16E943CF" w14:textId="34C67AC6" w:rsidR="00B03FE2" w:rsidRPr="00237FB2" w:rsidRDefault="00404810" w:rsidP="00B03FE2">
                            <w:pPr>
                              <w:pStyle w:val="BulletContinuedLevel1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>30-MAR-2021</w:t>
                            </w:r>
                          </w:p>
                        </w:tc>
                      </w:tr>
                      <w:tr w:rsidR="00F709FF" w:rsidRPr="00237FB2" w14:paraId="397C03C4" w14:textId="77777777" w:rsidTr="009E6B58">
                        <w:trPr>
                          <w:trHeight w:val="1365"/>
                        </w:trPr>
                        <w:tc>
                          <w:tcPr>
                            <w:tcW w:w="2900" w:type="dxa"/>
                            <w:shd w:val="clear" w:color="auto" w:fill="auto"/>
                            <w:tcMar>
                              <w:top w:w="29" w:type="dxa"/>
                              <w:left w:w="29" w:type="dxa"/>
                              <w:right w:w="0" w:type="dxa"/>
                            </w:tcMar>
                          </w:tcPr>
                          <w:p w14:paraId="62F7B9D4" w14:textId="084D03F4" w:rsidR="00F709FF" w:rsidRPr="00237FB2" w:rsidRDefault="00F709FF" w:rsidP="00B03FE2">
                            <w:pPr>
                              <w:pStyle w:val="BulletContinuedLevel1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37FB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>CLASSIFICATION</w:t>
                            </w:r>
                            <w:r w:rsidRPr="00237FB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5110" w:type="dxa"/>
                            <w:shd w:val="clear" w:color="auto" w:fill="auto"/>
                          </w:tcPr>
                          <w:p w14:paraId="54A0D79A" w14:textId="11267F96" w:rsidR="00F709FF" w:rsidRPr="00237FB2" w:rsidRDefault="007F435E" w:rsidP="00B03FE2">
                            <w:pPr>
                              <w:pStyle w:val="BulletContinuedLevel1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>INTERNAL</w:t>
                            </w:r>
                          </w:p>
                        </w:tc>
                      </w:tr>
                    </w:tbl>
                    <w:p w14:paraId="2A427702" w14:textId="77777777" w:rsidR="009E6B58" w:rsidRPr="0015218D" w:rsidRDefault="009E6B58" w:rsidP="009E6B58">
                      <w:pPr>
                        <w:pStyle w:val="BulletContinuedLevel1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93629" w:rsidRPr="0061684F">
        <w:rPr>
          <w:rFonts w:ascii="Segoe UI" w:hAnsi="Segoe UI" w:cs="Segoe U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6C9E5F" wp14:editId="1C5D6FC1">
                <wp:simplePos x="0" y="0"/>
                <wp:positionH relativeFrom="column">
                  <wp:posOffset>-184795</wp:posOffset>
                </wp:positionH>
                <wp:positionV relativeFrom="paragraph">
                  <wp:posOffset>8290607</wp:posOffset>
                </wp:positionV>
                <wp:extent cx="5465701" cy="55273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5701" cy="552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BC339" w14:textId="7DF844EA" w:rsidR="00193629" w:rsidRPr="00237FB2" w:rsidRDefault="00193629" w:rsidP="00193629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sz w:val="13"/>
                                <w:szCs w:val="13"/>
                              </w:rPr>
                            </w:pPr>
                            <w:r w:rsidRPr="00237FB2">
                              <w:rPr>
                                <w:rFonts w:ascii="Segoe UI" w:hAnsi="Segoe UI" w:cs="Segoe UI"/>
                                <w:color w:val="404040" w:themeColor="text1" w:themeTint="BF"/>
                                <w:sz w:val="13"/>
                                <w:szCs w:val="13"/>
                              </w:rPr>
                              <w:t xml:space="preserve">This document of Cybage Software Pvt. Ltd. is for restricted circulation. No part of this publication may be reproduced, stored in a retrieval </w:t>
                            </w:r>
                            <w:r w:rsidR="008F273E" w:rsidRPr="00237FB2">
                              <w:rPr>
                                <w:rFonts w:ascii="Segoe UI" w:hAnsi="Segoe UI" w:cs="Segoe UI"/>
                                <w:color w:val="404040" w:themeColor="text1" w:themeTint="BF"/>
                                <w:sz w:val="13"/>
                                <w:szCs w:val="13"/>
                              </w:rPr>
                              <w:t>system,</w:t>
                            </w:r>
                            <w:r w:rsidRPr="00237FB2">
                              <w:rPr>
                                <w:rFonts w:ascii="Segoe UI" w:hAnsi="Segoe UI" w:cs="Segoe UI"/>
                                <w:color w:val="404040" w:themeColor="text1" w:themeTint="BF"/>
                                <w:sz w:val="13"/>
                                <w:szCs w:val="13"/>
                              </w:rPr>
                              <w:t xml:space="preserve"> or transmitted in any form or by any means – recording, photocopying, electronic and mechanical, without prior written permission of Cybage Software Pvt.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C9E5F" id="_x0000_s1028" type="#_x0000_t202" style="position:absolute;margin-left:-14.55pt;margin-top:652.8pt;width:430.35pt;height:43.5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" filled="f" stroked="f" strokeweight=".5pt">
                <v:textbox>
                  <w:txbxContent>
                    <w:p w14:paraId="018BC339" w14:textId="7DF844EA" w:rsidR="00193629" w:rsidRPr="00237FB2" w:rsidRDefault="00193629" w:rsidP="00193629">
                      <w:pPr>
                        <w:spacing w:line="276" w:lineRule="auto"/>
                        <w:rPr>
                          <w:rFonts w:ascii="Segoe UI" w:hAnsi="Segoe UI" w:cs="Segoe UI"/>
                          <w:color w:val="404040" w:themeColor="text1" w:themeTint="BF"/>
                          <w:sz w:val="13"/>
                          <w:szCs w:val="13"/>
                        </w:rPr>
                      </w:pPr>
                      <w:r w:rsidRPr="00237FB2">
                        <w:rPr>
                          <w:rFonts w:ascii="Segoe UI" w:hAnsi="Segoe UI" w:cs="Segoe UI"/>
                          <w:color w:val="404040" w:themeColor="text1" w:themeTint="BF"/>
                          <w:sz w:val="13"/>
                          <w:szCs w:val="13"/>
                        </w:rPr>
                        <w:t xml:space="preserve">This document of Cybage Software Pvt. Ltd. is for restricted circulation. No part of this publication may be reproduced, stored in a retrieval </w:t>
                      </w:r>
                      <w:r w:rsidR="008F273E" w:rsidRPr="00237FB2">
                        <w:rPr>
                          <w:rFonts w:ascii="Segoe UI" w:hAnsi="Segoe UI" w:cs="Segoe UI"/>
                          <w:color w:val="404040" w:themeColor="text1" w:themeTint="BF"/>
                          <w:sz w:val="13"/>
                          <w:szCs w:val="13"/>
                        </w:rPr>
                        <w:t>system,</w:t>
                      </w:r>
                      <w:r w:rsidRPr="00237FB2">
                        <w:rPr>
                          <w:rFonts w:ascii="Segoe UI" w:hAnsi="Segoe UI" w:cs="Segoe UI"/>
                          <w:color w:val="404040" w:themeColor="text1" w:themeTint="BF"/>
                          <w:sz w:val="13"/>
                          <w:szCs w:val="13"/>
                        </w:rPr>
                        <w:t xml:space="preserve"> or transmitted in any form or by any means – recording, photocopying, electronic and mechanical, without prior written permission of Cybage Software Pvt. Ltd.</w:t>
                      </w:r>
                    </w:p>
                  </w:txbxContent>
                </v:textbox>
              </v:shape>
            </w:pict>
          </mc:Fallback>
        </mc:AlternateContent>
      </w:r>
      <w:r w:rsidR="002B104C" w:rsidRPr="0061684F">
        <w:rPr>
          <w:rFonts w:ascii="Segoe UI" w:hAnsi="Segoe UI" w:cs="Segoe U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7405E88" wp14:editId="117F9E21">
                <wp:simplePos x="0" y="0"/>
                <wp:positionH relativeFrom="column">
                  <wp:posOffset>-1085215</wp:posOffset>
                </wp:positionH>
                <wp:positionV relativeFrom="paragraph">
                  <wp:posOffset>2005965</wp:posOffset>
                </wp:positionV>
                <wp:extent cx="3474720" cy="26984"/>
                <wp:effectExtent l="0" t="0" r="3048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4720" cy="2698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8F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D23CB" id="Straight Connector 17" o:spid="_x0000_s1026" style="position:absolute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45pt,157.95pt" to="188.15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" strokecolor="#00b8f1" strokeweight="1pt"/>
            </w:pict>
          </mc:Fallback>
        </mc:AlternateContent>
      </w:r>
      <w:r w:rsidR="002B104C" w:rsidRPr="0061684F">
        <w:rPr>
          <w:rFonts w:ascii="Segoe UI" w:hAnsi="Segoe UI" w:cs="Segoe U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8CB1E5F" wp14:editId="2C3E45B8">
                <wp:simplePos x="0" y="0"/>
                <wp:positionH relativeFrom="margin">
                  <wp:posOffset>-266700</wp:posOffset>
                </wp:positionH>
                <wp:positionV relativeFrom="paragraph">
                  <wp:posOffset>163830</wp:posOffset>
                </wp:positionV>
                <wp:extent cx="1802921" cy="586316"/>
                <wp:effectExtent l="0" t="0" r="698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921" cy="586316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4101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69247" id="Rectangle 25" o:spid="_x0000_s1026" style="position:absolute;margin-left:-21pt;margin-top:12.9pt;width:141.95pt;height:46.1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" stroked="f" strokeweight="2pt">
                <v:fill r:id="rId9" o:title="" recolor="t" rotate="t" type="frame"/>
                <w10:wrap anchorx="margin"/>
              </v:rect>
            </w:pict>
          </mc:Fallback>
        </mc:AlternateContent>
      </w:r>
      <w:r w:rsidR="005934A1" w:rsidRPr="0061684F">
        <w:rPr>
          <w:rFonts w:ascii="Segoe UI" w:hAnsi="Segoe UI" w:cs="Segoe UI"/>
          <w:b w:val="0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243520" behindDoc="1" locked="0" layoutInCell="1" allowOverlap="1" wp14:anchorId="46620474" wp14:editId="4AEC4738">
                <wp:simplePos x="0" y="0"/>
                <wp:positionH relativeFrom="column">
                  <wp:posOffset>-923925</wp:posOffset>
                </wp:positionH>
                <wp:positionV relativeFrom="page">
                  <wp:posOffset>0</wp:posOffset>
                </wp:positionV>
                <wp:extent cx="7771130" cy="10072370"/>
                <wp:effectExtent l="0" t="0" r="1270" b="5080"/>
                <wp:wrapNone/>
                <wp:docPr id="7" name="Text Box 152" descr="iStock_000009179287Small_F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1130" cy="1007237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stretch>
                            <a:fillRect r="-4101"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3CE45F84" w14:textId="77777777" w:rsidR="006F634F" w:rsidRDefault="006F634F" w:rsidP="00E457F8">
                            <w:r>
                              <w:t xml:space="preserve"> </w:t>
                            </w:r>
                          </w:p>
                          <w:p w14:paraId="7321E008" w14:textId="0D3500D0" w:rsidR="009E6B58" w:rsidRPr="0061684F" w:rsidRDefault="009E6B58" w:rsidP="00D377E5">
                            <w:pPr>
                              <w:tabs>
                                <w:tab w:val="left" w:pos="0"/>
                              </w:tabs>
                              <w:ind w:left="1080" w:hanging="117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20474" id="Text Box 152" o:spid="_x0000_s1029" type="#_x0000_t202" alt="iStock_000009179287Small_F1" style="position:absolute;margin-left:-72.75pt;margin-top:0;width:611.9pt;height:793.1pt;z-index:-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" stroked="f">
                <v:fill r:id="rId11" o:title="iStock_000009179287Small_F1" recolor="t" type="frame"/>
                <v:textbox>
                  <w:txbxContent>
                    <w:p w14:paraId="3CE45F84" w14:textId="77777777" w:rsidR="006F634F" w:rsidRDefault="006F634F" w:rsidP="00E457F8">
                      <w:r>
                        <w:t xml:space="preserve"> </w:t>
                      </w:r>
                    </w:p>
                    <w:p w14:paraId="7321E008" w14:textId="0D3500D0" w:rsidR="009E6B58" w:rsidRPr="0061684F" w:rsidRDefault="009E6B58" w:rsidP="00D377E5">
                      <w:pPr>
                        <w:tabs>
                          <w:tab w:val="left" w:pos="0"/>
                        </w:tabs>
                        <w:ind w:left="1080" w:hanging="117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D7CCB" w:rsidRPr="0061684F">
        <w:rPr>
          <w:rFonts w:ascii="Segoe UI" w:hAnsi="Segoe UI" w:cs="Segoe UI"/>
          <w:color w:val="FFFFFF" w:themeColor="background1"/>
        </w:rPr>
        <w:t xml:space="preserve"> </w:t>
      </w:r>
      <w:r w:rsidR="003D7CCB" w:rsidRPr="00E915C4">
        <w:rPr>
          <w:color w:val="FFFFFF" w:themeColor="background1"/>
        </w:rPr>
        <w:t xml:space="preserve">                                                                                  </w:t>
      </w:r>
      <w:r w:rsidR="002670AF" w:rsidRPr="00E915C4">
        <w:rPr>
          <w:color w:val="FFFFFF" w:themeColor="background1"/>
        </w:rPr>
        <w:br w:type="page"/>
      </w:r>
      <w:r w:rsidR="00E915C4" w:rsidRPr="003B56B6">
        <w:rPr>
          <w:rFonts w:ascii="Segoe UI" w:hAnsi="Segoe UI" w:cs="Segoe UI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6F0C54F1" wp14:editId="0BD78D99">
                <wp:simplePos x="0" y="0"/>
                <wp:positionH relativeFrom="page">
                  <wp:posOffset>0</wp:posOffset>
                </wp:positionH>
                <wp:positionV relativeFrom="paragraph">
                  <wp:posOffset>-48260</wp:posOffset>
                </wp:positionV>
                <wp:extent cx="7772400" cy="3048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04800"/>
                        </a:xfrm>
                        <a:prstGeom prst="rect">
                          <a:avLst/>
                        </a:prstGeom>
                        <a:solidFill>
                          <a:srgbClr val="2B3B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DF7B3F" id="Rectangle 29" o:spid="_x0000_s1026" style="position:absolute;margin-left:0;margin-top:-3.8pt;width:612pt;height:24pt;z-index:-2513623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" fillcolor="#2b3b4c" stroked="f" strokeweight="2pt">
                <w10:wrap anchorx="page"/>
              </v:rect>
            </w:pict>
          </mc:Fallback>
        </mc:AlternateContent>
      </w:r>
      <w:r w:rsidR="00B2370D">
        <w:rPr>
          <w:rFonts w:ascii="Segoe UI" w:hAnsi="Segoe UI" w:cs="Segoe UI"/>
          <w:color w:val="FFFFFF" w:themeColor="background1"/>
        </w:rPr>
        <w:t>Revision</w:t>
      </w:r>
      <w:r w:rsidR="0027451C" w:rsidRPr="003B56B6">
        <w:rPr>
          <w:rFonts w:ascii="Segoe UI" w:hAnsi="Segoe UI" w:cs="Segoe UI"/>
          <w:color w:val="FFFFFF" w:themeColor="background1"/>
        </w:rPr>
        <w:t xml:space="preserve"> History</w:t>
      </w:r>
    </w:p>
    <w:p w14:paraId="48D373DE" w14:textId="77777777" w:rsidR="0027451C" w:rsidRPr="003B56B6" w:rsidRDefault="0027451C" w:rsidP="0027451C">
      <w:pPr>
        <w:rPr>
          <w:rFonts w:ascii="Segoe UI" w:hAnsi="Segoe UI" w:cs="Segoe UI"/>
        </w:rPr>
      </w:pPr>
    </w:p>
    <w:tbl>
      <w:tblPr>
        <w:tblStyle w:val="ListTable3"/>
        <w:tblW w:w="1025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20" w:firstRow="1" w:lastRow="0" w:firstColumn="0" w:lastColumn="0" w:noHBand="0" w:noVBand="0"/>
      </w:tblPr>
      <w:tblGrid>
        <w:gridCol w:w="805"/>
        <w:gridCol w:w="1440"/>
        <w:gridCol w:w="1714"/>
        <w:gridCol w:w="1796"/>
        <w:gridCol w:w="1522"/>
        <w:gridCol w:w="2973"/>
      </w:tblGrid>
      <w:tr w:rsidR="00C14859" w:rsidRPr="003B56B6" w14:paraId="6EC2DA88" w14:textId="77777777" w:rsidTr="00C14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left w:val="none" w:sz="0" w:space="0" w:color="auto"/>
              <w:right w:val="none" w:sz="0" w:space="0" w:color="auto"/>
            </w:tcBorders>
            <w:shd w:val="clear" w:color="auto" w:fill="00B8F1"/>
          </w:tcPr>
          <w:p w14:paraId="2ED6B569" w14:textId="080FCAD0" w:rsidR="00C14859" w:rsidRPr="003B56B6" w:rsidRDefault="00C14859" w:rsidP="009D6E1C">
            <w:pPr>
              <w:pStyle w:val="TableHeading"/>
              <w:rPr>
                <w:rFonts w:ascii="Segoe UI" w:hAnsi="Segoe UI" w:cs="Segoe UI"/>
                <w:b/>
                <w:bCs w:val="0"/>
                <w:color w:val="FFFFFF" w:themeColor="background1"/>
              </w:rPr>
            </w:pPr>
            <w:r w:rsidRPr="003B56B6">
              <w:rPr>
                <w:rFonts w:ascii="Segoe UI" w:hAnsi="Segoe UI" w:cs="Segoe UI"/>
                <w:b/>
                <w:bCs w:val="0"/>
                <w:color w:val="FFFFFF" w:themeColor="background1"/>
              </w:rPr>
              <w:t>Ver</w:t>
            </w:r>
            <w:r w:rsidR="00A85FE3">
              <w:rPr>
                <w:rFonts w:ascii="Segoe UI" w:hAnsi="Segoe UI" w:cs="Segoe UI"/>
                <w:b/>
                <w:bCs w:val="0"/>
                <w:color w:val="FFFFFF" w:themeColor="background1"/>
              </w:rPr>
              <w:t>.</w:t>
            </w:r>
            <w:r w:rsidRPr="003B56B6">
              <w:rPr>
                <w:rFonts w:ascii="Segoe UI" w:hAnsi="Segoe UI" w:cs="Segoe UI"/>
                <w:b/>
                <w:bCs w:val="0"/>
                <w:color w:val="FFFFFF" w:themeColor="background1"/>
              </w:rPr>
              <w:t xml:space="preserve"> No.</w:t>
            </w:r>
          </w:p>
        </w:tc>
        <w:tc>
          <w:tcPr>
            <w:tcW w:w="1440" w:type="dxa"/>
            <w:shd w:val="clear" w:color="auto" w:fill="00B8F1"/>
          </w:tcPr>
          <w:p w14:paraId="32FD7664" w14:textId="55A5F7F7" w:rsidR="00C14859" w:rsidRPr="00C14859" w:rsidRDefault="00C14859" w:rsidP="009D6E1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 w:val="0"/>
                <w:color w:val="FFFFFF" w:themeColor="background1"/>
              </w:rPr>
            </w:pPr>
            <w:r w:rsidRPr="00C14859">
              <w:rPr>
                <w:rFonts w:ascii="Segoe UI" w:hAnsi="Segoe UI" w:cs="Segoe UI"/>
                <w:b/>
                <w:bCs w:val="0"/>
                <w:color w:val="FFFFFF" w:themeColor="background1"/>
              </w:rPr>
              <w:t>Release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4" w:type="dxa"/>
            <w:tcBorders>
              <w:left w:val="none" w:sz="0" w:space="0" w:color="auto"/>
              <w:right w:val="none" w:sz="0" w:space="0" w:color="auto"/>
            </w:tcBorders>
            <w:shd w:val="clear" w:color="auto" w:fill="00B8F1"/>
          </w:tcPr>
          <w:p w14:paraId="7DFA496B" w14:textId="2E88E347" w:rsidR="00C14859" w:rsidRPr="003B56B6" w:rsidRDefault="00C14859" w:rsidP="009D6E1C">
            <w:pPr>
              <w:pStyle w:val="TableHeading"/>
              <w:rPr>
                <w:rFonts w:ascii="Segoe UI" w:hAnsi="Segoe UI" w:cs="Segoe UI"/>
                <w:b/>
                <w:bCs w:val="0"/>
                <w:color w:val="FFFFFF" w:themeColor="background1"/>
              </w:rPr>
            </w:pPr>
            <w:r w:rsidRPr="003B56B6">
              <w:rPr>
                <w:rFonts w:ascii="Segoe UI" w:hAnsi="Segoe UI" w:cs="Segoe UI"/>
                <w:b/>
                <w:bCs w:val="0"/>
                <w:color w:val="FFFFFF" w:themeColor="background1"/>
              </w:rPr>
              <w:t xml:space="preserve">Authored / Modified </w:t>
            </w:r>
            <w:proofErr w:type="gramStart"/>
            <w:r w:rsidRPr="003B56B6">
              <w:rPr>
                <w:rFonts w:ascii="Segoe UI" w:hAnsi="Segoe UI" w:cs="Segoe UI"/>
                <w:b/>
                <w:bCs w:val="0"/>
                <w:color w:val="FFFFFF" w:themeColor="background1"/>
              </w:rPr>
              <w:t>by</w:t>
            </w:r>
            <w:r>
              <w:rPr>
                <w:rFonts w:ascii="Segoe UI" w:hAnsi="Segoe UI" w:cs="Segoe UI"/>
                <w:b/>
                <w:bCs w:val="0"/>
                <w:color w:val="FFFFFF" w:themeColor="background1"/>
              </w:rPr>
              <w:t>,</w:t>
            </w:r>
            <w:proofErr w:type="gramEnd"/>
            <w:r>
              <w:rPr>
                <w:rFonts w:ascii="Segoe UI" w:hAnsi="Segoe UI" w:cs="Segoe UI"/>
                <w:b/>
                <w:bCs w:val="0"/>
                <w:color w:val="FFFFFF" w:themeColor="background1"/>
              </w:rPr>
              <w:t xml:space="preserve"> Date</w:t>
            </w:r>
          </w:p>
        </w:tc>
        <w:tc>
          <w:tcPr>
            <w:tcW w:w="1796" w:type="dxa"/>
            <w:shd w:val="clear" w:color="auto" w:fill="00B8F1"/>
          </w:tcPr>
          <w:p w14:paraId="05DF8AA1" w14:textId="77777777" w:rsidR="00C14859" w:rsidRPr="003B56B6" w:rsidRDefault="00C14859" w:rsidP="009D6E1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 w:val="0"/>
                <w:color w:val="FFFFFF" w:themeColor="background1"/>
              </w:rPr>
            </w:pPr>
            <w:r w:rsidRPr="003B56B6">
              <w:rPr>
                <w:rFonts w:ascii="Segoe UI" w:hAnsi="Segoe UI" w:cs="Segoe UI"/>
                <w:b/>
                <w:bCs w:val="0"/>
                <w:color w:val="FFFFFF" w:themeColor="background1"/>
              </w:rPr>
              <w:t xml:space="preserve">Reviewed </w:t>
            </w:r>
            <w:proofErr w:type="gramStart"/>
            <w:r w:rsidRPr="003B56B6">
              <w:rPr>
                <w:rFonts w:ascii="Segoe UI" w:hAnsi="Segoe UI" w:cs="Segoe UI"/>
                <w:b/>
                <w:bCs w:val="0"/>
                <w:color w:val="FFFFFF" w:themeColor="background1"/>
              </w:rPr>
              <w:t>by,</w:t>
            </w:r>
            <w:proofErr w:type="gramEnd"/>
            <w:r w:rsidRPr="003B56B6">
              <w:rPr>
                <w:rFonts w:ascii="Segoe UI" w:hAnsi="Segoe UI" w:cs="Segoe UI"/>
                <w:b/>
                <w:bCs w:val="0"/>
                <w:color w:val="FFFFFF" w:themeColor="background1"/>
              </w:rPr>
              <w:t xml:space="preserve">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2" w:type="dxa"/>
            <w:tcBorders>
              <w:left w:val="none" w:sz="0" w:space="0" w:color="auto"/>
              <w:right w:val="none" w:sz="0" w:space="0" w:color="auto"/>
            </w:tcBorders>
            <w:shd w:val="clear" w:color="auto" w:fill="00B8F1"/>
          </w:tcPr>
          <w:p w14:paraId="6BD60699" w14:textId="77777777" w:rsidR="00C14859" w:rsidRPr="003B56B6" w:rsidRDefault="00C14859" w:rsidP="009D6E1C">
            <w:pPr>
              <w:pStyle w:val="TableHeading"/>
              <w:rPr>
                <w:rFonts w:ascii="Segoe UI" w:hAnsi="Segoe UI" w:cs="Segoe UI"/>
                <w:b/>
                <w:bCs w:val="0"/>
                <w:color w:val="FFFFFF" w:themeColor="background1"/>
              </w:rPr>
            </w:pPr>
            <w:r w:rsidRPr="003B56B6">
              <w:rPr>
                <w:rFonts w:ascii="Segoe UI" w:hAnsi="Segoe UI" w:cs="Segoe UI"/>
                <w:b/>
                <w:bCs w:val="0"/>
                <w:color w:val="FFFFFF" w:themeColor="background1"/>
              </w:rPr>
              <w:t xml:space="preserve">Approved </w:t>
            </w:r>
            <w:proofErr w:type="gramStart"/>
            <w:r w:rsidRPr="003B56B6">
              <w:rPr>
                <w:rFonts w:ascii="Segoe UI" w:hAnsi="Segoe UI" w:cs="Segoe UI"/>
                <w:b/>
                <w:bCs w:val="0"/>
                <w:color w:val="FFFFFF" w:themeColor="background1"/>
              </w:rPr>
              <w:t>by,</w:t>
            </w:r>
            <w:proofErr w:type="gramEnd"/>
            <w:r w:rsidRPr="003B56B6">
              <w:rPr>
                <w:rFonts w:ascii="Segoe UI" w:hAnsi="Segoe UI" w:cs="Segoe UI"/>
                <w:b/>
                <w:bCs w:val="0"/>
                <w:color w:val="FFFFFF" w:themeColor="background1"/>
              </w:rPr>
              <w:t xml:space="preserve"> Date</w:t>
            </w:r>
          </w:p>
        </w:tc>
        <w:tc>
          <w:tcPr>
            <w:tcW w:w="2973" w:type="dxa"/>
            <w:shd w:val="clear" w:color="auto" w:fill="00B8F1"/>
          </w:tcPr>
          <w:p w14:paraId="0CC7F9B2" w14:textId="77777777" w:rsidR="00C14859" w:rsidRPr="003B56B6" w:rsidRDefault="00C14859" w:rsidP="009D6E1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 w:val="0"/>
                <w:color w:val="FFFFFF" w:themeColor="background1"/>
              </w:rPr>
            </w:pPr>
            <w:r w:rsidRPr="003B56B6">
              <w:rPr>
                <w:rFonts w:ascii="Segoe UI" w:hAnsi="Segoe UI" w:cs="Segoe UI"/>
                <w:b/>
                <w:bCs w:val="0"/>
                <w:color w:val="FFFFFF" w:themeColor="background1"/>
              </w:rPr>
              <w:t>Remarks / Change History</w:t>
            </w:r>
          </w:p>
        </w:tc>
      </w:tr>
      <w:tr w:rsidR="00311031" w:rsidRPr="003B56B6" w14:paraId="65C8E0EF" w14:textId="77777777" w:rsidTr="00311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1B0F95" w14:textId="6DE0C19F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0.1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14:paraId="0E319249" w14:textId="7A60C8E6" w:rsidR="00311031" w:rsidRPr="00A31276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 xml:space="preserve"> 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EF9E38" w14:textId="77777777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Anishya C</w:t>
            </w:r>
          </w:p>
          <w:p w14:paraId="1EC5B51E" w14:textId="41959FD6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12-Aug-15</w:t>
            </w:r>
          </w:p>
        </w:tc>
        <w:tc>
          <w:tcPr>
            <w:tcW w:w="1796" w:type="dxa"/>
            <w:tcBorders>
              <w:top w:val="none" w:sz="0" w:space="0" w:color="auto"/>
              <w:bottom w:val="none" w:sz="0" w:space="0" w:color="auto"/>
            </w:tcBorders>
          </w:tcPr>
          <w:p w14:paraId="21C1F506" w14:textId="77777777" w:rsidR="00311031" w:rsidRPr="00A31276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E1B8B4" w14:textId="77777777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2973" w:type="dxa"/>
            <w:tcBorders>
              <w:top w:val="none" w:sz="0" w:space="0" w:color="auto"/>
              <w:bottom w:val="none" w:sz="0" w:space="0" w:color="auto"/>
            </w:tcBorders>
          </w:tcPr>
          <w:p w14:paraId="76779CD7" w14:textId="2421B840" w:rsidR="00311031" w:rsidRPr="00311031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 xml:space="preserve">Created New Version as part of </w:t>
            </w:r>
            <w:proofErr w:type="gramStart"/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the  transition</w:t>
            </w:r>
            <w:proofErr w:type="gramEnd"/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 xml:space="preserve"> from ISO27001:2005 to ISO27001:2013</w:t>
            </w:r>
          </w:p>
        </w:tc>
      </w:tr>
      <w:tr w:rsidR="00311031" w:rsidRPr="003B56B6" w14:paraId="44C77AA9" w14:textId="77777777" w:rsidTr="00311031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left w:val="none" w:sz="0" w:space="0" w:color="auto"/>
              <w:right w:val="none" w:sz="0" w:space="0" w:color="auto"/>
            </w:tcBorders>
          </w:tcPr>
          <w:p w14:paraId="666A2257" w14:textId="3CA62B1E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1.0</w:t>
            </w:r>
          </w:p>
        </w:tc>
        <w:tc>
          <w:tcPr>
            <w:tcW w:w="1440" w:type="dxa"/>
          </w:tcPr>
          <w:p w14:paraId="10B44491" w14:textId="4DD0FCC2" w:rsidR="00311031" w:rsidRPr="00A31276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19-Aug-15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4" w:type="dxa"/>
            <w:tcBorders>
              <w:left w:val="none" w:sz="0" w:space="0" w:color="auto"/>
              <w:right w:val="none" w:sz="0" w:space="0" w:color="auto"/>
            </w:tcBorders>
          </w:tcPr>
          <w:p w14:paraId="657D76AA" w14:textId="77777777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Anishya C</w:t>
            </w:r>
          </w:p>
          <w:p w14:paraId="6EB723CC" w14:textId="193E4FF2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12-Aug-15</w:t>
            </w:r>
          </w:p>
        </w:tc>
        <w:tc>
          <w:tcPr>
            <w:tcW w:w="1796" w:type="dxa"/>
          </w:tcPr>
          <w:p w14:paraId="068DB7E1" w14:textId="77777777" w:rsidR="00311031" w:rsidRPr="00311031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Swati P</w:t>
            </w:r>
          </w:p>
          <w:p w14:paraId="02E54100" w14:textId="05D3F8BA" w:rsidR="00311031" w:rsidRPr="00A31276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13-Aug-15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2" w:type="dxa"/>
            <w:tcBorders>
              <w:left w:val="none" w:sz="0" w:space="0" w:color="auto"/>
              <w:right w:val="none" w:sz="0" w:space="0" w:color="auto"/>
            </w:tcBorders>
          </w:tcPr>
          <w:p w14:paraId="2FF99DB6" w14:textId="77777777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Elston P</w:t>
            </w:r>
          </w:p>
          <w:p w14:paraId="2FFB4217" w14:textId="1624140E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14-Aug-15</w:t>
            </w:r>
          </w:p>
        </w:tc>
        <w:tc>
          <w:tcPr>
            <w:tcW w:w="2973" w:type="dxa"/>
          </w:tcPr>
          <w:p w14:paraId="552342D3" w14:textId="77777777" w:rsidR="00311031" w:rsidRPr="00311031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/>
                <w:color w:val="000000" w:themeColor="text1"/>
              </w:rPr>
            </w:pPr>
          </w:p>
        </w:tc>
      </w:tr>
      <w:tr w:rsidR="00311031" w:rsidRPr="003B56B6" w14:paraId="709A648F" w14:textId="77777777" w:rsidTr="00311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B96F5A" w14:textId="012214C3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1.0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14:paraId="6BF18DE2" w14:textId="13832EBF" w:rsidR="00311031" w:rsidRPr="00A31276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19-Aug-15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CDD0E2A" w14:textId="77777777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796" w:type="dxa"/>
            <w:tcBorders>
              <w:top w:val="none" w:sz="0" w:space="0" w:color="auto"/>
              <w:bottom w:val="none" w:sz="0" w:space="0" w:color="auto"/>
            </w:tcBorders>
          </w:tcPr>
          <w:p w14:paraId="2AA507D1" w14:textId="77777777" w:rsidR="00311031" w:rsidRPr="00311031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Swati P</w:t>
            </w:r>
          </w:p>
          <w:p w14:paraId="37752CDC" w14:textId="1829A546" w:rsidR="00311031" w:rsidRPr="00A31276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12-Aug-16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B61D13" w14:textId="77777777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Elston P</w:t>
            </w:r>
          </w:p>
          <w:p w14:paraId="2546D854" w14:textId="35862B4C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12-Aug-16</w:t>
            </w:r>
          </w:p>
        </w:tc>
        <w:tc>
          <w:tcPr>
            <w:tcW w:w="2973" w:type="dxa"/>
            <w:tcBorders>
              <w:top w:val="none" w:sz="0" w:space="0" w:color="auto"/>
              <w:bottom w:val="none" w:sz="0" w:space="0" w:color="auto"/>
            </w:tcBorders>
          </w:tcPr>
          <w:p w14:paraId="29E5D147" w14:textId="7737C614" w:rsidR="00311031" w:rsidRPr="00311031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Reviewed, no changes</w:t>
            </w:r>
          </w:p>
        </w:tc>
      </w:tr>
      <w:tr w:rsidR="00311031" w:rsidRPr="003B56B6" w14:paraId="0F944E34" w14:textId="77777777" w:rsidTr="00311031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left w:val="none" w:sz="0" w:space="0" w:color="auto"/>
              <w:right w:val="none" w:sz="0" w:space="0" w:color="auto"/>
            </w:tcBorders>
          </w:tcPr>
          <w:p w14:paraId="6E10C4FF" w14:textId="31B6F017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1.0</w:t>
            </w:r>
          </w:p>
        </w:tc>
        <w:tc>
          <w:tcPr>
            <w:tcW w:w="1440" w:type="dxa"/>
          </w:tcPr>
          <w:p w14:paraId="14625F01" w14:textId="77777777" w:rsidR="00311031" w:rsidRPr="00A31276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4" w:type="dxa"/>
            <w:tcBorders>
              <w:left w:val="none" w:sz="0" w:space="0" w:color="auto"/>
              <w:right w:val="none" w:sz="0" w:space="0" w:color="auto"/>
            </w:tcBorders>
          </w:tcPr>
          <w:p w14:paraId="1CE3604A" w14:textId="77777777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796" w:type="dxa"/>
          </w:tcPr>
          <w:p w14:paraId="522581E3" w14:textId="77777777" w:rsidR="00311031" w:rsidRPr="00311031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Swati P</w:t>
            </w:r>
          </w:p>
          <w:p w14:paraId="59F1AFD4" w14:textId="03F4D203" w:rsidR="00311031" w:rsidRPr="00A31276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10-Aug-17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2" w:type="dxa"/>
            <w:tcBorders>
              <w:left w:val="none" w:sz="0" w:space="0" w:color="auto"/>
              <w:right w:val="none" w:sz="0" w:space="0" w:color="auto"/>
            </w:tcBorders>
          </w:tcPr>
          <w:p w14:paraId="622969D2" w14:textId="77777777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Elston P</w:t>
            </w:r>
          </w:p>
          <w:p w14:paraId="27F333A8" w14:textId="69CD87FC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10-Aug-17</w:t>
            </w:r>
          </w:p>
        </w:tc>
        <w:tc>
          <w:tcPr>
            <w:tcW w:w="2973" w:type="dxa"/>
          </w:tcPr>
          <w:p w14:paraId="38116D21" w14:textId="0CE6C191" w:rsidR="00311031" w:rsidRPr="00311031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Reviewed, no changes</w:t>
            </w:r>
          </w:p>
        </w:tc>
      </w:tr>
      <w:tr w:rsidR="00311031" w:rsidRPr="003B56B6" w14:paraId="51F65BA6" w14:textId="77777777" w:rsidTr="00A3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49EB9DA" w14:textId="0E87D4DF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1.1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14:paraId="33864425" w14:textId="2F5E4882" w:rsidR="00311031" w:rsidRPr="00311031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1-Feb-18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D51DD0" w14:textId="77777777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Anishya C/Riti A</w:t>
            </w:r>
          </w:p>
          <w:p w14:paraId="27E580B1" w14:textId="77777777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1-Feb-18</w:t>
            </w:r>
          </w:p>
          <w:p w14:paraId="284C9B17" w14:textId="4F105D38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/>
                <w:color w:val="000000" w:themeColor="text1"/>
              </w:rPr>
            </w:pPr>
          </w:p>
        </w:tc>
        <w:tc>
          <w:tcPr>
            <w:tcW w:w="1796" w:type="dxa"/>
            <w:tcBorders>
              <w:top w:val="none" w:sz="0" w:space="0" w:color="auto"/>
              <w:bottom w:val="none" w:sz="0" w:space="0" w:color="auto"/>
            </w:tcBorders>
          </w:tcPr>
          <w:p w14:paraId="10B6B4C2" w14:textId="77777777" w:rsidR="00311031" w:rsidRPr="00311031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 xml:space="preserve">Swati P </w:t>
            </w:r>
          </w:p>
          <w:p w14:paraId="1DE6925B" w14:textId="4C412681" w:rsidR="00311031" w:rsidRPr="00311031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1-Feb-18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5C9A7C" w14:textId="77777777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 xml:space="preserve">Elston Pimenta </w:t>
            </w:r>
          </w:p>
          <w:p w14:paraId="31896E19" w14:textId="289F441D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1-Feb-18</w:t>
            </w:r>
          </w:p>
        </w:tc>
        <w:tc>
          <w:tcPr>
            <w:tcW w:w="2973" w:type="dxa"/>
            <w:tcBorders>
              <w:top w:val="none" w:sz="0" w:space="0" w:color="auto"/>
              <w:bottom w:val="none" w:sz="0" w:space="0" w:color="auto"/>
            </w:tcBorders>
          </w:tcPr>
          <w:p w14:paraId="0051820A" w14:textId="343D6017" w:rsidR="00311031" w:rsidRPr="00311031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Updated the new Cybage Logo and the ISMS template version has been changed from 1.0 to 1.1</w:t>
            </w:r>
          </w:p>
        </w:tc>
      </w:tr>
      <w:tr w:rsidR="00311031" w:rsidRPr="003B56B6" w14:paraId="4052ACDC" w14:textId="77777777" w:rsidTr="00404810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9A56D17" w14:textId="6F64DB13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>
              <w:rPr>
                <w:rStyle w:val="Blue"/>
                <w:rFonts w:ascii="Segoe UI" w:hAnsi="Segoe UI" w:cs="Segoe UI"/>
                <w:color w:val="000000" w:themeColor="text1"/>
              </w:rPr>
              <w:t>2.0</w:t>
            </w:r>
          </w:p>
        </w:tc>
        <w:tc>
          <w:tcPr>
            <w:tcW w:w="1440" w:type="dxa"/>
            <w:vAlign w:val="center"/>
          </w:tcPr>
          <w:p w14:paraId="0A56FE60" w14:textId="71424791" w:rsidR="00311031" w:rsidRPr="00A31276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>
              <w:rPr>
                <w:rStyle w:val="Blue"/>
                <w:rFonts w:ascii="Segoe UI" w:hAnsi="Segoe UI" w:cs="Segoe UI"/>
                <w:color w:val="000000" w:themeColor="text1"/>
              </w:rPr>
              <w:t>30-Mar-2021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4F1937D" w14:textId="77777777" w:rsidR="00311031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>
              <w:rPr>
                <w:rStyle w:val="Blue"/>
                <w:rFonts w:ascii="Segoe UI" w:hAnsi="Segoe UI" w:cs="Segoe UI"/>
                <w:color w:val="000000" w:themeColor="text1"/>
              </w:rPr>
              <w:t>Gitanjali P.</w:t>
            </w:r>
          </w:p>
          <w:p w14:paraId="46695562" w14:textId="1C138AB2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>
              <w:rPr>
                <w:rStyle w:val="Blue"/>
                <w:rFonts w:ascii="Segoe UI" w:hAnsi="Segoe UI" w:cs="Segoe UI"/>
                <w:color w:val="000000" w:themeColor="text1"/>
              </w:rPr>
              <w:t>30-Mar-2021</w:t>
            </w:r>
          </w:p>
        </w:tc>
        <w:tc>
          <w:tcPr>
            <w:tcW w:w="1796" w:type="dxa"/>
            <w:vAlign w:val="center"/>
          </w:tcPr>
          <w:p w14:paraId="63F7ABDB" w14:textId="77777777" w:rsidR="00311031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>
              <w:rPr>
                <w:rStyle w:val="Blue"/>
                <w:rFonts w:ascii="Segoe UI" w:hAnsi="Segoe UI" w:cs="Segoe UI"/>
                <w:color w:val="000000" w:themeColor="text1"/>
              </w:rPr>
              <w:t>Hemali A.</w:t>
            </w:r>
          </w:p>
          <w:p w14:paraId="51FD6665" w14:textId="788939A4" w:rsidR="00311031" w:rsidRPr="00A31276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>
              <w:rPr>
                <w:rStyle w:val="Blue"/>
                <w:rFonts w:ascii="Segoe UI" w:hAnsi="Segoe UI" w:cs="Segoe UI"/>
                <w:color w:val="000000" w:themeColor="text1"/>
              </w:rPr>
              <w:t>30-Mar-2021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500235" w14:textId="77777777" w:rsidR="00311031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>
              <w:rPr>
                <w:rStyle w:val="Blue"/>
                <w:rFonts w:ascii="Segoe UI" w:hAnsi="Segoe UI" w:cs="Segoe UI"/>
                <w:color w:val="000000" w:themeColor="text1"/>
              </w:rPr>
              <w:t>Elston Pimenta</w:t>
            </w:r>
          </w:p>
          <w:p w14:paraId="014E09B6" w14:textId="6D139AC0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>
              <w:rPr>
                <w:rStyle w:val="Blue"/>
                <w:rFonts w:ascii="Segoe UI" w:hAnsi="Segoe UI" w:cs="Segoe UI"/>
                <w:color w:val="000000" w:themeColor="text1"/>
              </w:rPr>
              <w:t>30-Mar-2021</w:t>
            </w:r>
          </w:p>
        </w:tc>
        <w:tc>
          <w:tcPr>
            <w:tcW w:w="2973" w:type="dxa"/>
            <w:vAlign w:val="center"/>
          </w:tcPr>
          <w:p w14:paraId="29D73681" w14:textId="04836696" w:rsidR="00311031" w:rsidRPr="00A31276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>
              <w:rPr>
                <w:rStyle w:val="Blue"/>
                <w:rFonts w:ascii="Segoe UI" w:hAnsi="Segoe UI" w:cs="Segoe UI"/>
                <w:color w:val="000000" w:themeColor="text1"/>
              </w:rPr>
              <w:t>Changed to new template</w:t>
            </w:r>
          </w:p>
        </w:tc>
      </w:tr>
    </w:tbl>
    <w:p w14:paraId="196F6AC8" w14:textId="49804BED" w:rsidR="00EF3B13" w:rsidRDefault="00EF3B13" w:rsidP="00E56B29">
      <w:pPr>
        <w:pStyle w:val="Heading5"/>
        <w:tabs>
          <w:tab w:val="left" w:pos="10350"/>
        </w:tabs>
        <w:jc w:val="left"/>
        <w:rPr>
          <w:rFonts w:ascii="Segoe UI" w:hAnsi="Segoe UI" w:cs="Segoe UI"/>
        </w:rPr>
      </w:pPr>
    </w:p>
    <w:p w14:paraId="186F149E" w14:textId="77777777" w:rsidR="00311031" w:rsidRPr="00311031" w:rsidRDefault="00EF3B13" w:rsidP="00311031">
      <w:pPr>
        <w:pStyle w:val="Title"/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  <w:r w:rsidR="00311031" w:rsidRPr="00311031">
        <w:rPr>
          <w:rFonts w:ascii="Segoe UI" w:hAnsi="Segoe UI" w:cs="Segoe UI"/>
        </w:rPr>
        <w:lastRenderedPageBreak/>
        <w:t>Permanent Transfer Clearance Form</w:t>
      </w:r>
    </w:p>
    <w:p w14:paraId="7876AE76" w14:textId="77777777" w:rsidR="00311031" w:rsidRPr="00311031" w:rsidRDefault="00311031" w:rsidP="00311031">
      <w:pPr>
        <w:pStyle w:val="Title"/>
        <w:jc w:val="left"/>
        <w:rPr>
          <w:rFonts w:ascii="Segoe UI" w:hAnsi="Segoe UI" w:cs="Segoe UI"/>
          <w:sz w:val="8"/>
        </w:rPr>
      </w:pPr>
    </w:p>
    <w:p w14:paraId="7C0FE67D" w14:textId="77777777" w:rsidR="00311031" w:rsidRPr="00311031" w:rsidRDefault="00311031" w:rsidP="00311031">
      <w:pPr>
        <w:pStyle w:val="Title"/>
        <w:rPr>
          <w:rFonts w:ascii="Segoe UI" w:hAnsi="Segoe UI" w:cs="Segoe UI"/>
          <w:sz w:val="16"/>
          <w:u w:val="none"/>
        </w:rPr>
      </w:pPr>
      <w:r w:rsidRPr="00311031">
        <w:rPr>
          <w:rFonts w:ascii="Segoe UI" w:hAnsi="Segoe UI" w:cs="Segoe UI"/>
          <w:sz w:val="16"/>
          <w:u w:val="none"/>
        </w:rPr>
        <w:t xml:space="preserve">      </w:t>
      </w:r>
    </w:p>
    <w:tbl>
      <w:tblPr>
        <w:tblW w:w="933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4"/>
        <w:gridCol w:w="576"/>
        <w:gridCol w:w="408"/>
        <w:gridCol w:w="984"/>
        <w:gridCol w:w="48"/>
        <w:gridCol w:w="936"/>
        <w:gridCol w:w="1008"/>
        <w:gridCol w:w="216"/>
        <w:gridCol w:w="792"/>
        <w:gridCol w:w="1165"/>
      </w:tblGrid>
      <w:tr w:rsidR="00311031" w:rsidRPr="00311031" w14:paraId="18B2F4A7" w14:textId="77777777" w:rsidTr="00311031">
        <w:trPr>
          <w:trHeight w:val="332"/>
        </w:trPr>
        <w:tc>
          <w:tcPr>
            <w:tcW w:w="3780" w:type="dxa"/>
            <w:gridSpan w:val="2"/>
          </w:tcPr>
          <w:p w14:paraId="090A52E8" w14:textId="77777777" w:rsidR="00311031" w:rsidRPr="00E00553" w:rsidRDefault="00311031" w:rsidP="00614452">
            <w:pPr>
              <w:pStyle w:val="Title"/>
              <w:rPr>
                <w:rFonts w:ascii="Segoe UI" w:hAnsi="Segoe UI" w:cs="Segoe UI"/>
                <w:sz w:val="20"/>
                <w:szCs w:val="20"/>
                <w:u w:val="none"/>
              </w:rPr>
            </w:pPr>
            <w:r w:rsidRPr="00E00553">
              <w:rPr>
                <w:rFonts w:ascii="Segoe UI" w:hAnsi="Segoe UI" w:cs="Segoe UI"/>
                <w:sz w:val="20"/>
                <w:szCs w:val="20"/>
                <w:u w:val="none"/>
              </w:rPr>
              <w:t>Name of Employee</w:t>
            </w:r>
          </w:p>
        </w:tc>
        <w:tc>
          <w:tcPr>
            <w:tcW w:w="1440" w:type="dxa"/>
            <w:gridSpan w:val="3"/>
          </w:tcPr>
          <w:p w14:paraId="6C1B4DBE" w14:textId="038AE3AB" w:rsidR="00311031" w:rsidRPr="00E00553" w:rsidRDefault="00311031" w:rsidP="00614452">
            <w:pPr>
              <w:pStyle w:val="Title"/>
              <w:rPr>
                <w:rFonts w:ascii="Segoe UI" w:hAnsi="Segoe UI" w:cs="Segoe UI"/>
                <w:sz w:val="20"/>
                <w:szCs w:val="20"/>
                <w:u w:val="none"/>
              </w:rPr>
            </w:pPr>
            <w:r w:rsidRPr="00E00553">
              <w:rPr>
                <w:rFonts w:ascii="Segoe UI" w:hAnsi="Segoe UI" w:cs="Segoe UI"/>
                <w:sz w:val="20"/>
                <w:szCs w:val="20"/>
                <w:u w:val="none"/>
              </w:rPr>
              <w:t>Emp</w:t>
            </w:r>
            <w:r w:rsidR="005C7DCC">
              <w:rPr>
                <w:rFonts w:ascii="Segoe UI" w:hAnsi="Segoe UI" w:cs="Segoe UI"/>
                <w:sz w:val="20"/>
                <w:szCs w:val="20"/>
                <w:u w:val="none"/>
              </w:rPr>
              <w:t>.</w:t>
            </w:r>
            <w:r w:rsidRPr="00E00553">
              <w:rPr>
                <w:rFonts w:ascii="Segoe UI" w:hAnsi="Segoe UI" w:cs="Segoe UI"/>
                <w:sz w:val="20"/>
                <w:szCs w:val="20"/>
                <w:u w:val="none"/>
              </w:rPr>
              <w:t xml:space="preserve"> Code</w:t>
            </w:r>
          </w:p>
        </w:tc>
        <w:tc>
          <w:tcPr>
            <w:tcW w:w="2160" w:type="dxa"/>
            <w:gridSpan w:val="3"/>
          </w:tcPr>
          <w:p w14:paraId="6E826C74" w14:textId="77777777" w:rsidR="00311031" w:rsidRPr="00E00553" w:rsidRDefault="00311031" w:rsidP="00614452">
            <w:pPr>
              <w:pStyle w:val="Title"/>
              <w:rPr>
                <w:rFonts w:ascii="Segoe UI" w:hAnsi="Segoe UI" w:cs="Segoe UI"/>
                <w:sz w:val="20"/>
                <w:szCs w:val="20"/>
                <w:u w:val="none"/>
              </w:rPr>
            </w:pPr>
            <w:r w:rsidRPr="00E00553">
              <w:rPr>
                <w:rFonts w:ascii="Segoe UI" w:hAnsi="Segoe UI" w:cs="Segoe UI"/>
                <w:sz w:val="20"/>
                <w:szCs w:val="20"/>
                <w:u w:val="none"/>
              </w:rPr>
              <w:t>Designation</w:t>
            </w:r>
          </w:p>
        </w:tc>
        <w:tc>
          <w:tcPr>
            <w:tcW w:w="1957" w:type="dxa"/>
            <w:gridSpan w:val="2"/>
          </w:tcPr>
          <w:p w14:paraId="1C8796DA" w14:textId="77777777" w:rsidR="00311031" w:rsidRPr="00E00553" w:rsidRDefault="00311031" w:rsidP="00614452">
            <w:pPr>
              <w:pStyle w:val="Title"/>
              <w:rPr>
                <w:rFonts w:ascii="Segoe UI" w:hAnsi="Segoe UI" w:cs="Segoe UI"/>
                <w:sz w:val="20"/>
                <w:szCs w:val="20"/>
                <w:u w:val="none"/>
              </w:rPr>
            </w:pPr>
            <w:r w:rsidRPr="00E00553">
              <w:rPr>
                <w:rFonts w:ascii="Segoe UI" w:hAnsi="Segoe UI" w:cs="Segoe UI"/>
                <w:sz w:val="20"/>
                <w:szCs w:val="20"/>
                <w:u w:val="none"/>
              </w:rPr>
              <w:t>Department</w:t>
            </w:r>
          </w:p>
        </w:tc>
      </w:tr>
      <w:tr w:rsidR="00311031" w:rsidRPr="00311031" w14:paraId="3DBC324D" w14:textId="77777777" w:rsidTr="00311031">
        <w:trPr>
          <w:trHeight w:val="368"/>
        </w:trPr>
        <w:tc>
          <w:tcPr>
            <w:tcW w:w="3780" w:type="dxa"/>
            <w:gridSpan w:val="2"/>
          </w:tcPr>
          <w:p w14:paraId="24605AC6" w14:textId="6DDD611F" w:rsidR="00311031" w:rsidRPr="00E00553" w:rsidRDefault="008A509D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  <w:t>Divyanjana Nikam</w:t>
            </w:r>
          </w:p>
        </w:tc>
        <w:tc>
          <w:tcPr>
            <w:tcW w:w="1440" w:type="dxa"/>
            <w:gridSpan w:val="3"/>
          </w:tcPr>
          <w:p w14:paraId="1F8728EF" w14:textId="53ADDB12" w:rsidR="00311031" w:rsidRPr="00E00553" w:rsidRDefault="008A509D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  <w:t>24647</w:t>
            </w:r>
          </w:p>
        </w:tc>
        <w:tc>
          <w:tcPr>
            <w:tcW w:w="2160" w:type="dxa"/>
            <w:gridSpan w:val="3"/>
          </w:tcPr>
          <w:p w14:paraId="1F3A2BD9" w14:textId="6FD47D5C" w:rsidR="00311031" w:rsidRPr="00E00553" w:rsidRDefault="008A509D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  <w:t>Software Engineer</w:t>
            </w:r>
          </w:p>
        </w:tc>
        <w:tc>
          <w:tcPr>
            <w:tcW w:w="1957" w:type="dxa"/>
            <w:gridSpan w:val="2"/>
          </w:tcPr>
          <w:p w14:paraId="15B0E134" w14:textId="77777777" w:rsidR="00311031" w:rsidRPr="00E00553" w:rsidRDefault="00311031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311031" w:rsidRPr="00311031" w14:paraId="367861BD" w14:textId="77777777" w:rsidTr="00311031">
        <w:tc>
          <w:tcPr>
            <w:tcW w:w="3204" w:type="dxa"/>
          </w:tcPr>
          <w:p w14:paraId="77E28677" w14:textId="77777777" w:rsidR="00311031" w:rsidRPr="00E00553" w:rsidRDefault="00311031" w:rsidP="00614452">
            <w:pPr>
              <w:pStyle w:val="Title"/>
              <w:rPr>
                <w:rFonts w:ascii="Segoe UI" w:hAnsi="Segoe UI" w:cs="Segoe UI"/>
                <w:sz w:val="20"/>
                <w:szCs w:val="20"/>
                <w:u w:val="none"/>
              </w:rPr>
            </w:pPr>
            <w:r w:rsidRPr="00E00553">
              <w:rPr>
                <w:rFonts w:ascii="Segoe UI" w:hAnsi="Segoe UI" w:cs="Segoe UI"/>
                <w:sz w:val="20"/>
                <w:szCs w:val="20"/>
                <w:u w:val="none"/>
              </w:rPr>
              <w:t>Transferred Location</w:t>
            </w:r>
          </w:p>
        </w:tc>
        <w:tc>
          <w:tcPr>
            <w:tcW w:w="2952" w:type="dxa"/>
            <w:gridSpan w:val="5"/>
          </w:tcPr>
          <w:p w14:paraId="484D82E8" w14:textId="77777777" w:rsidR="00311031" w:rsidRPr="00E00553" w:rsidRDefault="00311031" w:rsidP="00614452">
            <w:pPr>
              <w:pStyle w:val="Title"/>
              <w:rPr>
                <w:rFonts w:ascii="Segoe UI" w:hAnsi="Segoe UI" w:cs="Segoe UI"/>
                <w:sz w:val="20"/>
                <w:szCs w:val="20"/>
                <w:u w:val="none"/>
              </w:rPr>
            </w:pPr>
            <w:r w:rsidRPr="00E00553">
              <w:rPr>
                <w:rFonts w:ascii="Segoe UI" w:hAnsi="Segoe UI" w:cs="Segoe UI"/>
                <w:sz w:val="20"/>
                <w:szCs w:val="20"/>
                <w:u w:val="none"/>
              </w:rPr>
              <w:t>Last working day</w:t>
            </w:r>
          </w:p>
          <w:p w14:paraId="60A3EBE6" w14:textId="77777777" w:rsidR="00311031" w:rsidRPr="00E00553" w:rsidRDefault="00311031" w:rsidP="00614452">
            <w:pPr>
              <w:pStyle w:val="Title"/>
              <w:rPr>
                <w:rFonts w:ascii="Segoe UI" w:hAnsi="Segoe UI" w:cs="Segoe UI"/>
                <w:sz w:val="20"/>
                <w:szCs w:val="20"/>
                <w:u w:val="none"/>
              </w:rPr>
            </w:pPr>
            <w:r w:rsidRPr="00E00553">
              <w:rPr>
                <w:rFonts w:ascii="Segoe UI" w:hAnsi="Segoe UI" w:cs="Segoe UI"/>
                <w:sz w:val="20"/>
                <w:szCs w:val="20"/>
                <w:u w:val="none"/>
              </w:rPr>
              <w:t>(At Current location)</w:t>
            </w:r>
          </w:p>
        </w:tc>
        <w:tc>
          <w:tcPr>
            <w:tcW w:w="3181" w:type="dxa"/>
            <w:gridSpan w:val="4"/>
          </w:tcPr>
          <w:p w14:paraId="0B9DCCCC" w14:textId="77777777" w:rsidR="00311031" w:rsidRPr="00E00553" w:rsidRDefault="00311031" w:rsidP="00614452">
            <w:pPr>
              <w:pStyle w:val="Title"/>
              <w:rPr>
                <w:rFonts w:ascii="Segoe UI" w:hAnsi="Segoe UI" w:cs="Segoe UI"/>
                <w:sz w:val="20"/>
                <w:szCs w:val="20"/>
                <w:u w:val="none"/>
              </w:rPr>
            </w:pPr>
            <w:r w:rsidRPr="00E00553">
              <w:rPr>
                <w:rFonts w:ascii="Segoe UI" w:hAnsi="Segoe UI" w:cs="Segoe UI"/>
                <w:sz w:val="20"/>
                <w:szCs w:val="20"/>
                <w:u w:val="none"/>
              </w:rPr>
              <w:t>Date of joining</w:t>
            </w:r>
          </w:p>
          <w:p w14:paraId="3FC65359" w14:textId="77777777" w:rsidR="00311031" w:rsidRPr="00E00553" w:rsidRDefault="00311031" w:rsidP="00614452">
            <w:pPr>
              <w:pStyle w:val="Title"/>
              <w:rPr>
                <w:rFonts w:ascii="Segoe UI" w:hAnsi="Segoe UI" w:cs="Segoe UI"/>
                <w:sz w:val="20"/>
                <w:szCs w:val="20"/>
                <w:u w:val="none"/>
              </w:rPr>
            </w:pPr>
            <w:r w:rsidRPr="00E00553">
              <w:rPr>
                <w:rFonts w:ascii="Segoe UI" w:hAnsi="Segoe UI" w:cs="Segoe UI"/>
                <w:sz w:val="20"/>
                <w:szCs w:val="20"/>
                <w:u w:val="none"/>
              </w:rPr>
              <w:t>(At Transferred location)</w:t>
            </w:r>
          </w:p>
        </w:tc>
      </w:tr>
      <w:tr w:rsidR="00311031" w:rsidRPr="00311031" w14:paraId="46C30855" w14:textId="77777777" w:rsidTr="00311031">
        <w:trPr>
          <w:cantSplit/>
          <w:trHeight w:val="368"/>
        </w:trPr>
        <w:tc>
          <w:tcPr>
            <w:tcW w:w="3204" w:type="dxa"/>
          </w:tcPr>
          <w:p w14:paraId="434A526C" w14:textId="7EFA5E7C" w:rsidR="00311031" w:rsidRPr="00E00553" w:rsidRDefault="008A509D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  <w:t>Pune</w:t>
            </w:r>
          </w:p>
        </w:tc>
        <w:tc>
          <w:tcPr>
            <w:tcW w:w="984" w:type="dxa"/>
            <w:gridSpan w:val="2"/>
          </w:tcPr>
          <w:p w14:paraId="1548CD02" w14:textId="4EB639E1" w:rsidR="00311031" w:rsidRPr="00E00553" w:rsidRDefault="008A509D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  <w:t>31</w:t>
            </w:r>
          </w:p>
        </w:tc>
        <w:tc>
          <w:tcPr>
            <w:tcW w:w="984" w:type="dxa"/>
          </w:tcPr>
          <w:p w14:paraId="24ED7C0D" w14:textId="428A389E" w:rsidR="00311031" w:rsidRPr="00E00553" w:rsidRDefault="008A509D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  <w:t>10</w:t>
            </w:r>
          </w:p>
        </w:tc>
        <w:tc>
          <w:tcPr>
            <w:tcW w:w="984" w:type="dxa"/>
            <w:gridSpan w:val="2"/>
          </w:tcPr>
          <w:p w14:paraId="45BCCCA6" w14:textId="24650FF6" w:rsidR="00311031" w:rsidRPr="00E00553" w:rsidRDefault="008A509D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  <w:t>2023</w:t>
            </w:r>
          </w:p>
        </w:tc>
        <w:tc>
          <w:tcPr>
            <w:tcW w:w="1008" w:type="dxa"/>
          </w:tcPr>
          <w:p w14:paraId="7703D28B" w14:textId="54220591" w:rsidR="00311031" w:rsidRPr="00E00553" w:rsidRDefault="008A509D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  <w:t>1</w:t>
            </w:r>
          </w:p>
        </w:tc>
        <w:tc>
          <w:tcPr>
            <w:tcW w:w="1008" w:type="dxa"/>
            <w:gridSpan w:val="2"/>
          </w:tcPr>
          <w:p w14:paraId="68B12152" w14:textId="7FDB8CF3" w:rsidR="00311031" w:rsidRPr="00E00553" w:rsidRDefault="008A509D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  <w:t>11</w:t>
            </w:r>
          </w:p>
        </w:tc>
        <w:tc>
          <w:tcPr>
            <w:tcW w:w="1165" w:type="dxa"/>
          </w:tcPr>
          <w:p w14:paraId="6E582652" w14:textId="22A095C9" w:rsidR="00311031" w:rsidRPr="00E00553" w:rsidRDefault="008A509D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  <w:t>2023</w:t>
            </w:r>
          </w:p>
        </w:tc>
      </w:tr>
    </w:tbl>
    <w:p w14:paraId="43237820" w14:textId="75ED9C52" w:rsidR="00311031" w:rsidRPr="00311031" w:rsidRDefault="00311031" w:rsidP="00311031">
      <w:pPr>
        <w:pStyle w:val="Title"/>
        <w:tabs>
          <w:tab w:val="center" w:pos="4320"/>
        </w:tabs>
        <w:rPr>
          <w:rFonts w:ascii="Segoe UI" w:hAnsi="Segoe UI" w:cs="Segoe UI"/>
          <w:sz w:val="18"/>
          <w:u w:val="none"/>
        </w:rPr>
      </w:pPr>
      <w:r w:rsidRPr="00311031">
        <w:rPr>
          <w:rFonts w:ascii="Segoe UI" w:hAnsi="Segoe UI" w:cs="Segoe UI"/>
          <w:b w:val="0"/>
          <w:bCs w:val="0"/>
          <w:noProof/>
          <w:sz w:val="16"/>
          <w:u w:val="none"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7B67C3E2" wp14:editId="69D15096">
                <wp:simplePos x="0" y="0"/>
                <wp:positionH relativeFrom="column">
                  <wp:posOffset>-159026</wp:posOffset>
                </wp:positionH>
                <wp:positionV relativeFrom="paragraph">
                  <wp:posOffset>101710</wp:posOffset>
                </wp:positionV>
                <wp:extent cx="5923722" cy="228600"/>
                <wp:effectExtent l="0" t="0" r="20320" b="1905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722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51D30" id="Rectangle 52" o:spid="_x0000_s1026" style="position:absolute;margin-left:-12.5pt;margin-top:8pt;width:466.45pt;height:18pt;z-index:-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" fillcolor="silver"/>
            </w:pict>
          </mc:Fallback>
        </mc:AlternateContent>
      </w:r>
    </w:p>
    <w:p w14:paraId="42C435E5" w14:textId="77777777" w:rsidR="00311031" w:rsidRPr="00311031" w:rsidRDefault="00311031" w:rsidP="00311031">
      <w:pPr>
        <w:pStyle w:val="Title"/>
        <w:tabs>
          <w:tab w:val="left" w:pos="3555"/>
        </w:tabs>
        <w:jc w:val="left"/>
        <w:rPr>
          <w:rFonts w:ascii="Segoe UI" w:hAnsi="Segoe UI" w:cs="Segoe UI"/>
          <w:b w:val="0"/>
          <w:bCs w:val="0"/>
          <w:sz w:val="20"/>
          <w:szCs w:val="20"/>
          <w:u w:val="none"/>
        </w:rPr>
      </w:pPr>
      <w:r w:rsidRPr="00311031">
        <w:rPr>
          <w:rFonts w:ascii="Segoe UI" w:hAnsi="Segoe UI" w:cs="Segoe UI"/>
          <w:sz w:val="20"/>
          <w:szCs w:val="20"/>
          <w:u w:val="none"/>
        </w:rPr>
        <w:t xml:space="preserve">                                                     Clearance from Manager</w:t>
      </w:r>
    </w:p>
    <w:p w14:paraId="7C547CF6" w14:textId="79852A4B" w:rsidR="00311031" w:rsidRPr="00311031" w:rsidRDefault="00311031" w:rsidP="00311031">
      <w:pPr>
        <w:pStyle w:val="Title"/>
        <w:jc w:val="left"/>
        <w:rPr>
          <w:rFonts w:ascii="Segoe UI" w:hAnsi="Segoe UI" w:cs="Segoe UI"/>
          <w:b w:val="0"/>
          <w:bCs w:val="0"/>
          <w:sz w:val="17"/>
          <w:szCs w:val="17"/>
          <w:u w:val="none"/>
        </w:rPr>
      </w:pPr>
      <w:r w:rsidRPr="00311031">
        <w:rPr>
          <w:rFonts w:ascii="Segoe UI" w:hAnsi="Segoe UI" w:cs="Segoe UI"/>
          <w:b w:val="0"/>
          <w:bCs w:val="0"/>
          <w:noProof/>
          <w:sz w:val="20"/>
          <w:u w:val="non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6D2BD65" wp14:editId="3F04C0CA">
                <wp:simplePos x="0" y="0"/>
                <wp:positionH relativeFrom="column">
                  <wp:posOffset>-151075</wp:posOffset>
                </wp:positionH>
                <wp:positionV relativeFrom="paragraph">
                  <wp:posOffset>178600</wp:posOffset>
                </wp:positionV>
                <wp:extent cx="5915329" cy="5946747"/>
                <wp:effectExtent l="0" t="0" r="28575" b="1651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329" cy="59467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2A2D1" id="Rectangle 51" o:spid="_x0000_s1026" style="position:absolute;margin-left:-11.9pt;margin-top:14.05pt;width:465.75pt;height:468.2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" filled="f"/>
            </w:pict>
          </mc:Fallback>
        </mc:AlternateContent>
      </w:r>
    </w:p>
    <w:p w14:paraId="504AE35A" w14:textId="6DE15BA1" w:rsidR="00311031" w:rsidRPr="00311031" w:rsidRDefault="00311031" w:rsidP="00311031">
      <w:pPr>
        <w:pStyle w:val="Title"/>
        <w:jc w:val="left"/>
        <w:rPr>
          <w:rFonts w:ascii="Segoe UI" w:hAnsi="Segoe UI" w:cs="Segoe UI"/>
          <w:b w:val="0"/>
          <w:bCs w:val="0"/>
          <w:sz w:val="17"/>
          <w:szCs w:val="17"/>
          <w:u w:val="none"/>
        </w:rPr>
      </w:pPr>
    </w:p>
    <w:p w14:paraId="6400C271" w14:textId="2F25EDF3" w:rsidR="00311031" w:rsidRPr="005C7DCC" w:rsidRDefault="00311031" w:rsidP="00311031">
      <w:pPr>
        <w:pStyle w:val="Title"/>
        <w:jc w:val="left"/>
        <w:rPr>
          <w:rFonts w:ascii="Segoe UI" w:hAnsi="Segoe UI" w:cs="Segoe UI"/>
          <w:b w:val="0"/>
          <w:bCs w:val="0"/>
          <w:sz w:val="20"/>
          <w:szCs w:val="20"/>
          <w:u w:val="none"/>
        </w:rPr>
      </w:pPr>
      <w:r w:rsidRPr="00311031">
        <w:rPr>
          <w:rFonts w:ascii="Segoe UI" w:hAnsi="Segoe UI" w:cs="Segoe UI"/>
          <w:noProof/>
          <w:sz w:val="20"/>
          <w:szCs w:val="20"/>
          <w:u w:val="non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DB8B51D" wp14:editId="1BD4008D">
                <wp:simplePos x="0" y="0"/>
                <wp:positionH relativeFrom="column">
                  <wp:posOffset>3227070</wp:posOffset>
                </wp:positionH>
                <wp:positionV relativeFrom="paragraph">
                  <wp:posOffset>15240</wp:posOffset>
                </wp:positionV>
                <wp:extent cx="342900" cy="133350"/>
                <wp:effectExtent l="7620" t="11430" r="11430" b="762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F06DB" id="Rectangle 50" o:spid="_x0000_s1026" style="position:absolute;margin-left:254.1pt;margin-top:1.2pt;width:27pt;height:10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"/>
            </w:pict>
          </mc:Fallback>
        </mc:AlternateContent>
      </w:r>
      <w:r w:rsidRPr="00311031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209092D" wp14:editId="5DAFAB43">
                <wp:simplePos x="0" y="0"/>
                <wp:positionH relativeFrom="column">
                  <wp:posOffset>4073525</wp:posOffset>
                </wp:positionH>
                <wp:positionV relativeFrom="paragraph">
                  <wp:posOffset>15240</wp:posOffset>
                </wp:positionV>
                <wp:extent cx="342900" cy="133350"/>
                <wp:effectExtent l="6350" t="11430" r="12700" b="762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010C6" id="Rectangle 49" o:spid="_x0000_s1026" style="position:absolute;margin-left:320.75pt;margin-top:1.2pt;width:27pt;height:10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"/>
            </w:pict>
          </mc:Fallback>
        </mc:AlternateContent>
      </w:r>
      <w:r w:rsidRPr="00311031">
        <w:rPr>
          <w:rFonts w:ascii="Segoe UI" w:hAnsi="Segoe UI" w:cs="Segoe UI"/>
          <w:b w:val="0"/>
          <w:bCs w:val="0"/>
          <w:sz w:val="20"/>
          <w:szCs w:val="20"/>
          <w:u w:val="none"/>
        </w:rPr>
        <w:t>1</w:t>
      </w:r>
      <w:r w:rsidRPr="00311031">
        <w:rPr>
          <w:rFonts w:ascii="Segoe UI" w:hAnsi="Segoe UI" w:cs="Segoe UI"/>
          <w:b w:val="0"/>
          <w:bCs w:val="0"/>
          <w:sz w:val="17"/>
          <w:szCs w:val="17"/>
          <w:u w:val="none"/>
        </w:rPr>
        <w:t xml:space="preserve">. </w:t>
      </w:r>
      <w:r w:rsidRPr="005C7DCC">
        <w:rPr>
          <w:rFonts w:ascii="Segoe UI" w:hAnsi="Segoe UI" w:cs="Segoe UI"/>
          <w:b w:val="0"/>
          <w:bCs w:val="0"/>
          <w:sz w:val="20"/>
          <w:szCs w:val="20"/>
          <w:u w:val="none"/>
        </w:rPr>
        <w:t>Technical documentation/ Manuals returned</w:t>
      </w:r>
      <w:proofErr w:type="gramStart"/>
      <w:r w:rsidRPr="005C7DCC">
        <w:rPr>
          <w:rFonts w:ascii="Segoe UI" w:hAnsi="Segoe UI" w:cs="Segoe UI"/>
          <w:b w:val="0"/>
          <w:bCs w:val="0"/>
          <w:sz w:val="20"/>
          <w:szCs w:val="20"/>
          <w:u w:val="none"/>
        </w:rPr>
        <w:tab/>
        <w:t xml:space="preserve">  :</w:t>
      </w:r>
      <w:proofErr w:type="gramEnd"/>
      <w:r w:rsidRPr="005C7DCC">
        <w:rPr>
          <w:rFonts w:ascii="Segoe UI" w:hAnsi="Segoe UI" w:cs="Segoe UI"/>
          <w:b w:val="0"/>
          <w:bCs w:val="0"/>
          <w:sz w:val="20"/>
          <w:szCs w:val="20"/>
          <w:u w:val="none"/>
        </w:rPr>
        <w:t xml:space="preserve">   Yes                  No               </w:t>
      </w:r>
    </w:p>
    <w:p w14:paraId="0C306596" w14:textId="77777777" w:rsidR="00311031" w:rsidRPr="005C7DCC" w:rsidRDefault="00311031" w:rsidP="00311031">
      <w:pPr>
        <w:pStyle w:val="Title"/>
        <w:jc w:val="left"/>
        <w:rPr>
          <w:rFonts w:ascii="Segoe UI" w:hAnsi="Segoe UI" w:cs="Segoe UI"/>
          <w:b w:val="0"/>
          <w:bCs w:val="0"/>
          <w:sz w:val="20"/>
          <w:szCs w:val="20"/>
        </w:rPr>
      </w:pPr>
    </w:p>
    <w:p w14:paraId="37B5DA9F" w14:textId="02CC151B" w:rsidR="00311031" w:rsidRPr="005C7DCC" w:rsidRDefault="00311031" w:rsidP="00311031">
      <w:pPr>
        <w:pStyle w:val="Title"/>
        <w:jc w:val="left"/>
        <w:rPr>
          <w:rFonts w:ascii="Segoe UI" w:hAnsi="Segoe UI" w:cs="Segoe UI"/>
          <w:b w:val="0"/>
          <w:bCs w:val="0"/>
          <w:sz w:val="20"/>
          <w:szCs w:val="20"/>
          <w:u w:val="none"/>
        </w:rPr>
      </w:pPr>
      <w:r w:rsidRPr="005C7DCC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FB1F611" wp14:editId="26AC9B4C">
                <wp:simplePos x="0" y="0"/>
                <wp:positionH relativeFrom="column">
                  <wp:posOffset>4073525</wp:posOffset>
                </wp:positionH>
                <wp:positionV relativeFrom="paragraph">
                  <wp:posOffset>20955</wp:posOffset>
                </wp:positionV>
                <wp:extent cx="342900" cy="133350"/>
                <wp:effectExtent l="6350" t="13970" r="12700" b="508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B46D0" id="Rectangle 48" o:spid="_x0000_s1026" style="position:absolute;margin-left:320.75pt;margin-top:1.65pt;width:27pt;height:10.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"/>
            </w:pict>
          </mc:Fallback>
        </mc:AlternateContent>
      </w:r>
      <w:r w:rsidRPr="005C7DCC">
        <w:rPr>
          <w:rFonts w:ascii="Segoe UI" w:hAnsi="Segoe UI" w:cs="Segoe UI"/>
          <w:b w:val="0"/>
          <w:bCs w:val="0"/>
          <w:noProof/>
          <w:sz w:val="20"/>
          <w:szCs w:val="20"/>
          <w:u w:val="none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939A12D" wp14:editId="3EAC892B">
                <wp:simplePos x="0" y="0"/>
                <wp:positionH relativeFrom="column">
                  <wp:posOffset>3227070</wp:posOffset>
                </wp:positionH>
                <wp:positionV relativeFrom="paragraph">
                  <wp:posOffset>20955</wp:posOffset>
                </wp:positionV>
                <wp:extent cx="342900" cy="133350"/>
                <wp:effectExtent l="7620" t="13970" r="11430" b="508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DDB8E" id="Rectangle 47" o:spid="_x0000_s1026" style="position:absolute;margin-left:254.1pt;margin-top:1.65pt;width:27pt;height:10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"/>
            </w:pict>
          </mc:Fallback>
        </mc:AlternateContent>
      </w:r>
      <w:r w:rsidRPr="005C7DCC">
        <w:rPr>
          <w:rFonts w:ascii="Segoe UI" w:hAnsi="Segoe UI" w:cs="Segoe UI"/>
          <w:b w:val="0"/>
          <w:bCs w:val="0"/>
          <w:sz w:val="20"/>
          <w:szCs w:val="20"/>
          <w:u w:val="none"/>
        </w:rPr>
        <w:t>2. Documentation in possession returned</w:t>
      </w:r>
      <w:proofErr w:type="gramStart"/>
      <w:r w:rsidRPr="005C7DCC">
        <w:rPr>
          <w:rFonts w:ascii="Segoe UI" w:hAnsi="Segoe UI" w:cs="Segoe UI"/>
          <w:b w:val="0"/>
          <w:bCs w:val="0"/>
          <w:sz w:val="20"/>
          <w:szCs w:val="20"/>
          <w:u w:val="none"/>
        </w:rPr>
        <w:tab/>
        <w:t xml:space="preserve">  :</w:t>
      </w:r>
      <w:proofErr w:type="gramEnd"/>
      <w:r w:rsidRPr="005C7DCC">
        <w:rPr>
          <w:rFonts w:ascii="Segoe UI" w:hAnsi="Segoe UI" w:cs="Segoe UI"/>
          <w:b w:val="0"/>
          <w:bCs w:val="0"/>
          <w:sz w:val="20"/>
          <w:szCs w:val="20"/>
          <w:u w:val="none"/>
        </w:rPr>
        <w:t xml:space="preserve">   Yes                   No                     </w:t>
      </w:r>
    </w:p>
    <w:p w14:paraId="5690E944" w14:textId="27B70A3F" w:rsidR="00311031" w:rsidRPr="005C7DCC" w:rsidRDefault="00311031" w:rsidP="00311031">
      <w:pPr>
        <w:pStyle w:val="Heading1"/>
        <w:numPr>
          <w:ilvl w:val="0"/>
          <w:numId w:val="0"/>
        </w:numPr>
        <w:spacing w:before="240" w:after="240"/>
        <w:ind w:left="360" w:hanging="360"/>
        <w:rPr>
          <w:rFonts w:cs="Segoe UI"/>
          <w:b w:val="0"/>
          <w:bCs w:val="0"/>
          <w:sz w:val="20"/>
          <w:szCs w:val="20"/>
        </w:rPr>
      </w:pPr>
      <w:r w:rsidRPr="005C7DCC">
        <w:rPr>
          <w:rFonts w:cs="Segoe UI"/>
          <w:noProof/>
          <w:color w:val="auto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2E8FB42" wp14:editId="6D13B296">
                <wp:simplePos x="0" y="0"/>
                <wp:positionH relativeFrom="column">
                  <wp:posOffset>3227070</wp:posOffset>
                </wp:positionH>
                <wp:positionV relativeFrom="paragraph">
                  <wp:posOffset>157480</wp:posOffset>
                </wp:positionV>
                <wp:extent cx="342900" cy="133350"/>
                <wp:effectExtent l="7620" t="10160" r="11430" b="889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3642E" id="Rectangle 46" o:spid="_x0000_s1026" style="position:absolute;margin-left:254.1pt;margin-top:12.4pt;width:27pt;height:10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"/>
            </w:pict>
          </mc:Fallback>
        </mc:AlternateContent>
      </w:r>
      <w:r w:rsidRPr="005C7DCC">
        <w:rPr>
          <w:rFonts w:cs="Segoe UI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EFC10DB" wp14:editId="60EA60E5">
                <wp:simplePos x="0" y="0"/>
                <wp:positionH relativeFrom="column">
                  <wp:posOffset>4073525</wp:posOffset>
                </wp:positionH>
                <wp:positionV relativeFrom="paragraph">
                  <wp:posOffset>157480</wp:posOffset>
                </wp:positionV>
                <wp:extent cx="342900" cy="133350"/>
                <wp:effectExtent l="6350" t="10160" r="12700" b="889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BF7A9" id="Rectangle 45" o:spid="_x0000_s1026" style="position:absolute;margin-left:320.75pt;margin-top:12.4pt;width:27pt;height:10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"/>
            </w:pict>
          </mc:Fallback>
        </mc:AlternateContent>
      </w:r>
      <w:r w:rsidRPr="005C7DCC">
        <w:rPr>
          <w:rFonts w:cs="Segoe UI"/>
          <w:b w:val="0"/>
          <w:bCs w:val="0"/>
          <w:color w:val="auto"/>
          <w:sz w:val="20"/>
          <w:szCs w:val="20"/>
        </w:rPr>
        <w:t>3. Knowledge Transfer done</w:t>
      </w:r>
      <w:r w:rsidRPr="005C7DCC">
        <w:rPr>
          <w:rFonts w:cs="Segoe UI"/>
          <w:b w:val="0"/>
          <w:bCs w:val="0"/>
          <w:color w:val="auto"/>
          <w:sz w:val="20"/>
          <w:szCs w:val="20"/>
        </w:rPr>
        <w:tab/>
      </w:r>
      <w:r w:rsidRPr="005C7DCC">
        <w:rPr>
          <w:rFonts w:cs="Segoe UI"/>
          <w:b w:val="0"/>
          <w:bCs w:val="0"/>
          <w:color w:val="auto"/>
          <w:sz w:val="20"/>
          <w:szCs w:val="20"/>
        </w:rPr>
        <w:tab/>
        <w:t xml:space="preserve">      Yes                    No</w:t>
      </w:r>
      <w:r w:rsidRPr="005C7DCC">
        <w:rPr>
          <w:rFonts w:cs="Segoe UI"/>
          <w:b w:val="0"/>
          <w:bCs w:val="0"/>
          <w:sz w:val="20"/>
          <w:szCs w:val="20"/>
        </w:rPr>
        <w:t xml:space="preserve">   </w:t>
      </w:r>
      <w:r w:rsidRPr="005C7DCC">
        <w:rPr>
          <w:rFonts w:cs="Segoe UI"/>
          <w:b w:val="0"/>
          <w:bCs w:val="0"/>
          <w:sz w:val="20"/>
          <w:szCs w:val="20"/>
        </w:rPr>
        <w:tab/>
        <w:t xml:space="preserve"> </w:t>
      </w:r>
    </w:p>
    <w:p w14:paraId="1051B7F0" w14:textId="77777777" w:rsidR="00311031" w:rsidRPr="005C7DCC" w:rsidRDefault="00311031" w:rsidP="00311031">
      <w:pPr>
        <w:spacing w:line="240" w:lineRule="auto"/>
        <w:jc w:val="both"/>
        <w:rPr>
          <w:rFonts w:ascii="Segoe UI" w:hAnsi="Segoe UI" w:cs="Segoe UI"/>
        </w:rPr>
      </w:pPr>
      <w:r w:rsidRPr="005C7DCC">
        <w:rPr>
          <w:rFonts w:ascii="Segoe UI" w:hAnsi="Segoe UI" w:cs="Segoe UI"/>
        </w:rPr>
        <w:t>4. Machine Status:</w:t>
      </w:r>
    </w:p>
    <w:p w14:paraId="2A0A2AAF" w14:textId="77777777" w:rsidR="00311031" w:rsidRPr="005C7DCC" w:rsidRDefault="00311031" w:rsidP="00311031">
      <w:pPr>
        <w:spacing w:line="240" w:lineRule="auto"/>
        <w:jc w:val="both"/>
        <w:rPr>
          <w:rFonts w:ascii="Segoe UI" w:hAnsi="Segoe UI" w:cs="Segoe UI"/>
        </w:rPr>
      </w:pPr>
      <w:r w:rsidRPr="005C7DCC">
        <w:rPr>
          <w:rFonts w:ascii="Segoe UI" w:hAnsi="Segoe UI" w:cs="Segoe UI"/>
        </w:rPr>
        <w:t>Located at (seat number) ______________________</w:t>
      </w:r>
    </w:p>
    <w:p w14:paraId="631453C3" w14:textId="4DCCD6DD" w:rsidR="00311031" w:rsidRPr="005C7DCC" w:rsidRDefault="00311031" w:rsidP="00311031">
      <w:pPr>
        <w:numPr>
          <w:ilvl w:val="0"/>
          <w:numId w:val="15"/>
        </w:numPr>
        <w:tabs>
          <w:tab w:val="clear" w:pos="4125"/>
          <w:tab w:val="num" w:pos="1620"/>
        </w:tabs>
        <w:spacing w:line="480" w:lineRule="auto"/>
        <w:ind w:left="1627" w:hanging="1267"/>
        <w:jc w:val="both"/>
        <w:rPr>
          <w:rFonts w:ascii="Segoe UI" w:hAnsi="Segoe UI" w:cs="Segoe UI"/>
        </w:rPr>
      </w:pPr>
      <w:r w:rsidRPr="005C7DC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71F8164" wp14:editId="4AC39F8E">
                <wp:simplePos x="0" y="0"/>
                <wp:positionH relativeFrom="column">
                  <wp:posOffset>571500</wp:posOffset>
                </wp:positionH>
                <wp:positionV relativeFrom="paragraph">
                  <wp:posOffset>36195</wp:posOffset>
                </wp:positionV>
                <wp:extent cx="228600" cy="114300"/>
                <wp:effectExtent l="9525" t="6350" r="9525" b="1270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32D56" id="Rectangle 44" o:spid="_x0000_s1026" style="position:absolute;margin-left:45pt;margin-top:2.85pt;width:18pt;height:9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"/>
            </w:pict>
          </mc:Fallback>
        </mc:AlternateContent>
      </w:r>
      <w:r w:rsidRPr="005C7DCC">
        <w:rPr>
          <w:rFonts w:ascii="Segoe UI" w:hAnsi="Segoe UI" w:cs="Segoe UI"/>
        </w:rPr>
        <w:t xml:space="preserve">Can be taken back </w:t>
      </w:r>
      <w:proofErr w:type="gramStart"/>
      <w:r w:rsidRPr="005C7DCC">
        <w:rPr>
          <w:rFonts w:ascii="Segoe UI" w:hAnsi="Segoe UI" w:cs="Segoe UI"/>
        </w:rPr>
        <w:t>immediately</w:t>
      </w:r>
      <w:proofErr w:type="gramEnd"/>
    </w:p>
    <w:p w14:paraId="1DDE5807" w14:textId="5776CB8D" w:rsidR="00311031" w:rsidRPr="005C7DCC" w:rsidRDefault="00311031" w:rsidP="00311031">
      <w:pPr>
        <w:numPr>
          <w:ilvl w:val="0"/>
          <w:numId w:val="15"/>
        </w:numPr>
        <w:tabs>
          <w:tab w:val="clear" w:pos="4125"/>
          <w:tab w:val="num" w:pos="1620"/>
        </w:tabs>
        <w:spacing w:line="480" w:lineRule="auto"/>
        <w:ind w:left="1627" w:hanging="1267"/>
        <w:rPr>
          <w:rFonts w:ascii="Segoe UI" w:hAnsi="Segoe UI" w:cs="Segoe UI"/>
        </w:rPr>
      </w:pPr>
      <w:r w:rsidRPr="005C7DC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EB3BF74" wp14:editId="2620E826">
                <wp:simplePos x="0" y="0"/>
                <wp:positionH relativeFrom="column">
                  <wp:posOffset>571500</wp:posOffset>
                </wp:positionH>
                <wp:positionV relativeFrom="paragraph">
                  <wp:posOffset>7620</wp:posOffset>
                </wp:positionV>
                <wp:extent cx="228600" cy="114300"/>
                <wp:effectExtent l="9525" t="12700" r="9525" b="635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DEE1F" id="Rectangle 43" o:spid="_x0000_s1026" style="position:absolute;margin-left:45pt;margin-top:.6pt;width:18pt;height:9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"/>
            </w:pict>
          </mc:Fallback>
        </mc:AlternateContent>
      </w:r>
      <w:r w:rsidRPr="005C7DCC">
        <w:rPr>
          <w:rFonts w:ascii="Segoe UI" w:hAnsi="Segoe UI" w:cs="Segoe UI"/>
        </w:rPr>
        <w:t xml:space="preserve">Will be used by user joining on(confirmed) </w:t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proofErr w:type="gramStart"/>
      <w:r w:rsidRPr="005C7DCC">
        <w:rPr>
          <w:rFonts w:ascii="Segoe UI" w:hAnsi="Segoe UI" w:cs="Segoe UI"/>
        </w:rPr>
        <w:softHyphen/>
        <w:t xml:space="preserve">  Date</w:t>
      </w:r>
      <w:proofErr w:type="gramEnd"/>
      <w:r w:rsidRPr="005C7DCC">
        <w:rPr>
          <w:rFonts w:ascii="Segoe UI" w:hAnsi="Segoe UI" w:cs="Segoe UI"/>
        </w:rPr>
        <w:t xml:space="preserve"> of joining </w:t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  <w:t xml:space="preserve"> </w:t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  <w:t xml:space="preserve">___________ </w:t>
      </w:r>
    </w:p>
    <w:p w14:paraId="75E3C581" w14:textId="7B3A2628" w:rsidR="00311031" w:rsidRPr="005C7DCC" w:rsidRDefault="00311031" w:rsidP="00311031">
      <w:pPr>
        <w:numPr>
          <w:ilvl w:val="0"/>
          <w:numId w:val="15"/>
        </w:numPr>
        <w:tabs>
          <w:tab w:val="clear" w:pos="4125"/>
          <w:tab w:val="num" w:pos="1620"/>
        </w:tabs>
        <w:spacing w:line="276" w:lineRule="auto"/>
        <w:ind w:left="1627" w:hanging="1267"/>
        <w:jc w:val="both"/>
        <w:rPr>
          <w:rFonts w:ascii="Segoe UI" w:hAnsi="Segoe UI" w:cs="Segoe UI"/>
        </w:rPr>
      </w:pPr>
      <w:r w:rsidRPr="005C7DC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0C4B516" wp14:editId="71D7B4A6">
                <wp:simplePos x="0" y="0"/>
                <wp:positionH relativeFrom="column">
                  <wp:posOffset>571500</wp:posOffset>
                </wp:positionH>
                <wp:positionV relativeFrom="paragraph">
                  <wp:posOffset>-4445</wp:posOffset>
                </wp:positionV>
                <wp:extent cx="228600" cy="114300"/>
                <wp:effectExtent l="9525" t="6985" r="9525" b="1206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6BF37" id="Rectangle 42" o:spid="_x0000_s1026" style="position:absolute;margin-left:45pt;margin-top:-.35pt;width:18pt;height:9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t0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"/>
            </w:pict>
          </mc:Fallback>
        </mc:AlternateContent>
      </w:r>
      <w:r w:rsidRPr="005C7DCC">
        <w:rPr>
          <w:rFonts w:ascii="Segoe UI" w:hAnsi="Segoe UI" w:cs="Segoe UI"/>
        </w:rPr>
        <w:t xml:space="preserve">Can be taken back on ___________ </w:t>
      </w:r>
      <w:proofErr w:type="gramStart"/>
      <w:r w:rsidRPr="005C7DCC">
        <w:rPr>
          <w:rFonts w:ascii="Segoe UI" w:hAnsi="Segoe UI" w:cs="Segoe UI"/>
        </w:rPr>
        <w:t>date</w:t>
      </w:r>
      <w:proofErr w:type="gramEnd"/>
    </w:p>
    <w:p w14:paraId="3E1CD236" w14:textId="77777777" w:rsidR="00311031" w:rsidRPr="005C7DCC" w:rsidRDefault="00311031" w:rsidP="00311031">
      <w:pPr>
        <w:jc w:val="both"/>
        <w:rPr>
          <w:rFonts w:ascii="Segoe UI" w:hAnsi="Segoe UI" w:cs="Segoe UI"/>
        </w:rPr>
      </w:pPr>
    </w:p>
    <w:p w14:paraId="72B92E44" w14:textId="14D54AD1" w:rsidR="00311031" w:rsidRPr="005C7DCC" w:rsidRDefault="00311031" w:rsidP="00311031">
      <w:pPr>
        <w:jc w:val="both"/>
        <w:rPr>
          <w:rFonts w:ascii="Segoe UI" w:hAnsi="Segoe UI" w:cs="Segoe UI"/>
        </w:rPr>
      </w:pPr>
      <w:r w:rsidRPr="005C7DC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563CEDB" wp14:editId="177F971F">
                <wp:simplePos x="0" y="0"/>
                <wp:positionH relativeFrom="column">
                  <wp:posOffset>2676525</wp:posOffset>
                </wp:positionH>
                <wp:positionV relativeFrom="paragraph">
                  <wp:posOffset>6985</wp:posOffset>
                </wp:positionV>
                <wp:extent cx="342900" cy="133350"/>
                <wp:effectExtent l="9525" t="12065" r="9525" b="698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48DA8" id="Rectangle 41" o:spid="_x0000_s1026" style="position:absolute;margin-left:210.75pt;margin-top:.55pt;width:27pt;height:10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"/>
            </w:pict>
          </mc:Fallback>
        </mc:AlternateContent>
      </w:r>
      <w:r w:rsidRPr="005C7DC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1037470" wp14:editId="79D69A61">
                <wp:simplePos x="0" y="0"/>
                <wp:positionH relativeFrom="column">
                  <wp:posOffset>1868805</wp:posOffset>
                </wp:positionH>
                <wp:positionV relativeFrom="paragraph">
                  <wp:posOffset>6985</wp:posOffset>
                </wp:positionV>
                <wp:extent cx="342900" cy="133350"/>
                <wp:effectExtent l="11430" t="12065" r="7620" b="698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71472" id="Rectangle 40" o:spid="_x0000_s1026" style="position:absolute;margin-left:147.15pt;margin-top:.55pt;width:27pt;height:10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"/>
            </w:pict>
          </mc:Fallback>
        </mc:AlternateContent>
      </w:r>
      <w:r w:rsidRPr="005C7DCC">
        <w:rPr>
          <w:rFonts w:ascii="Segoe UI" w:hAnsi="Segoe UI" w:cs="Segoe UI"/>
        </w:rPr>
        <w:t xml:space="preserve">5. Data Back Up taken  </w:t>
      </w:r>
      <w:proofErr w:type="gramStart"/>
      <w:r w:rsidRPr="005C7DCC">
        <w:rPr>
          <w:rFonts w:ascii="Segoe UI" w:hAnsi="Segoe UI" w:cs="Segoe UI"/>
        </w:rPr>
        <w:t xml:space="preserve">  :</w:t>
      </w:r>
      <w:proofErr w:type="gramEnd"/>
      <w:r w:rsidRPr="005C7DCC">
        <w:rPr>
          <w:rFonts w:ascii="Segoe UI" w:hAnsi="Segoe UI" w:cs="Segoe UI"/>
        </w:rPr>
        <w:t xml:space="preserve">   Yes                  No </w:t>
      </w:r>
    </w:p>
    <w:p w14:paraId="4530DFF0" w14:textId="77777777" w:rsidR="00311031" w:rsidRPr="005C7DCC" w:rsidRDefault="00311031" w:rsidP="00311031">
      <w:pPr>
        <w:spacing w:line="240" w:lineRule="auto"/>
        <w:jc w:val="both"/>
        <w:rPr>
          <w:rFonts w:ascii="Segoe UI" w:hAnsi="Segoe UI" w:cs="Segoe UI"/>
        </w:rPr>
      </w:pPr>
    </w:p>
    <w:p w14:paraId="7F0BD020" w14:textId="77777777" w:rsidR="00311031" w:rsidRPr="005C7DCC" w:rsidRDefault="00311031" w:rsidP="00311031">
      <w:pPr>
        <w:spacing w:line="240" w:lineRule="auto"/>
        <w:rPr>
          <w:rFonts w:ascii="Segoe UI" w:hAnsi="Segoe UI" w:cs="Segoe UI"/>
        </w:rPr>
      </w:pPr>
      <w:r w:rsidRPr="005C7DCC">
        <w:rPr>
          <w:rFonts w:ascii="Segoe UI" w:hAnsi="Segoe UI" w:cs="Segoe UI"/>
        </w:rPr>
        <w:t xml:space="preserve">6. User Account Status for Mail Id: ___________________________       </w:t>
      </w:r>
    </w:p>
    <w:p w14:paraId="033C68F2" w14:textId="53EE6C2D" w:rsidR="00311031" w:rsidRPr="005C7DCC" w:rsidRDefault="00311031" w:rsidP="00311031">
      <w:pPr>
        <w:numPr>
          <w:ilvl w:val="0"/>
          <w:numId w:val="16"/>
        </w:numPr>
        <w:spacing w:line="360" w:lineRule="auto"/>
        <w:rPr>
          <w:rFonts w:ascii="Segoe UI" w:hAnsi="Segoe UI" w:cs="Segoe UI"/>
        </w:rPr>
      </w:pPr>
      <w:r w:rsidRPr="005C7DC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C96B999" wp14:editId="1290B14C">
                <wp:simplePos x="0" y="0"/>
                <wp:positionH relativeFrom="column">
                  <wp:posOffset>398780</wp:posOffset>
                </wp:positionH>
                <wp:positionV relativeFrom="paragraph">
                  <wp:posOffset>19050</wp:posOffset>
                </wp:positionV>
                <wp:extent cx="114300" cy="114300"/>
                <wp:effectExtent l="8255" t="8255" r="10795" b="1079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FB602" id="Rectangle 39" o:spid="_x0000_s1026" style="position:absolute;margin-left:31.4pt;margin-top:1.5pt;width:9pt;height:9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"/>
            </w:pict>
          </mc:Fallback>
        </mc:AlternateContent>
      </w:r>
      <w:r w:rsidRPr="005C7DCC">
        <w:rPr>
          <w:rFonts w:ascii="Segoe UI" w:hAnsi="Segoe UI" w:cs="Segoe UI"/>
        </w:rPr>
        <w:t xml:space="preserve">   Keep account, change password and do not forward mails to </w:t>
      </w:r>
      <w:proofErr w:type="gramStart"/>
      <w:r w:rsidRPr="005C7DCC">
        <w:rPr>
          <w:rFonts w:ascii="Segoe UI" w:hAnsi="Segoe UI" w:cs="Segoe UI"/>
        </w:rPr>
        <w:t>anyone</w:t>
      </w:r>
      <w:proofErr w:type="gramEnd"/>
    </w:p>
    <w:p w14:paraId="3F92AF35" w14:textId="77777777" w:rsidR="00311031" w:rsidRPr="005C7DCC" w:rsidRDefault="00311031" w:rsidP="00311031">
      <w:pPr>
        <w:spacing w:line="360" w:lineRule="auto"/>
        <w:ind w:left="375"/>
        <w:rPr>
          <w:rFonts w:ascii="Segoe UI" w:hAnsi="Segoe UI" w:cs="Segoe UI"/>
        </w:rPr>
      </w:pPr>
    </w:p>
    <w:p w14:paraId="79584CEF" w14:textId="4F39CF98" w:rsidR="00311031" w:rsidRPr="005C7DCC" w:rsidRDefault="00311031" w:rsidP="00311031">
      <w:pPr>
        <w:numPr>
          <w:ilvl w:val="0"/>
          <w:numId w:val="16"/>
        </w:numPr>
        <w:spacing w:line="360" w:lineRule="auto"/>
        <w:rPr>
          <w:rFonts w:ascii="Segoe UI" w:hAnsi="Segoe UI" w:cs="Segoe UI"/>
        </w:rPr>
      </w:pPr>
      <w:r w:rsidRPr="005C7DC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D5B2105" wp14:editId="3E5EA056">
                <wp:simplePos x="0" y="0"/>
                <wp:positionH relativeFrom="column">
                  <wp:posOffset>415290</wp:posOffset>
                </wp:positionH>
                <wp:positionV relativeFrom="paragraph">
                  <wp:posOffset>18415</wp:posOffset>
                </wp:positionV>
                <wp:extent cx="114300" cy="114300"/>
                <wp:effectExtent l="5715" t="7620" r="13335" b="1143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DEE95" id="Rectangle 38" o:spid="_x0000_s1026" style="position:absolute;margin-left:32.7pt;margin-top:1.45pt;width:9pt;height:9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DV9HQ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"/>
            </w:pict>
          </mc:Fallback>
        </mc:AlternateContent>
      </w:r>
      <w:r w:rsidRPr="005C7DCC">
        <w:rPr>
          <w:rFonts w:ascii="Segoe UI" w:hAnsi="Segoe UI" w:cs="Segoe UI"/>
        </w:rPr>
        <w:t xml:space="preserve">    Keep account as it is. The user needs this at the new </w:t>
      </w:r>
      <w:proofErr w:type="gramStart"/>
      <w:r w:rsidRPr="005C7DCC">
        <w:rPr>
          <w:rFonts w:ascii="Segoe UI" w:hAnsi="Segoe UI" w:cs="Segoe UI"/>
        </w:rPr>
        <w:t>location</w:t>
      </w:r>
      <w:proofErr w:type="gramEnd"/>
    </w:p>
    <w:p w14:paraId="4B8C6502" w14:textId="77777777" w:rsidR="00311031" w:rsidRPr="005C7DCC" w:rsidRDefault="00311031" w:rsidP="00311031">
      <w:pPr>
        <w:spacing w:line="360" w:lineRule="auto"/>
        <w:ind w:left="1800"/>
        <w:rPr>
          <w:rFonts w:ascii="Segoe UI" w:hAnsi="Segoe UI" w:cs="Segoe UI"/>
        </w:rPr>
      </w:pPr>
    </w:p>
    <w:p w14:paraId="640BE50D" w14:textId="77777777" w:rsidR="00311031" w:rsidRPr="005C7DCC" w:rsidRDefault="00311031" w:rsidP="00311031">
      <w:pPr>
        <w:tabs>
          <w:tab w:val="right" w:pos="8640"/>
        </w:tabs>
        <w:spacing w:line="360" w:lineRule="auto"/>
        <w:rPr>
          <w:rFonts w:ascii="Segoe UI" w:hAnsi="Segoe UI" w:cs="Segoe UI"/>
        </w:rPr>
      </w:pPr>
      <w:r w:rsidRPr="005C7DCC">
        <w:rPr>
          <w:rFonts w:ascii="Segoe UI" w:hAnsi="Segoe UI" w:cs="Segoe UI"/>
        </w:rPr>
        <w:t>7. Released from PBN under Project/s name:      ___________________________Y / N / NA</w:t>
      </w:r>
    </w:p>
    <w:p w14:paraId="375F1012" w14:textId="77777777" w:rsidR="00311031" w:rsidRPr="005C7DCC" w:rsidRDefault="00311031" w:rsidP="00311031">
      <w:pPr>
        <w:rPr>
          <w:rFonts w:ascii="Segoe UI" w:hAnsi="Segoe UI" w:cs="Segoe UI"/>
        </w:rPr>
      </w:pPr>
      <w:r w:rsidRPr="005C7DCC">
        <w:rPr>
          <w:rFonts w:ascii="Segoe UI" w:hAnsi="Segoe UI" w:cs="Segoe UI"/>
        </w:rPr>
        <w:t xml:space="preserve">Name: _________________________            Signature: ______________________________    </w:t>
      </w:r>
    </w:p>
    <w:p w14:paraId="54F84F0A" w14:textId="77777777" w:rsidR="00311031" w:rsidRPr="005C7DCC" w:rsidRDefault="00311031" w:rsidP="00311031">
      <w:pPr>
        <w:rPr>
          <w:rFonts w:ascii="Segoe UI" w:hAnsi="Segoe UI" w:cs="Segoe UI"/>
        </w:rPr>
      </w:pPr>
    </w:p>
    <w:p w14:paraId="54FD1DEE" w14:textId="77777777" w:rsidR="00311031" w:rsidRPr="005C7DCC" w:rsidRDefault="00311031" w:rsidP="00311031">
      <w:pPr>
        <w:tabs>
          <w:tab w:val="right" w:pos="8640"/>
        </w:tabs>
        <w:spacing w:line="360" w:lineRule="auto"/>
        <w:rPr>
          <w:rFonts w:ascii="Segoe UI" w:hAnsi="Segoe UI" w:cs="Segoe UI"/>
        </w:rPr>
      </w:pPr>
      <w:r w:rsidRPr="005C7DCC">
        <w:rPr>
          <w:rFonts w:ascii="Segoe UI" w:hAnsi="Segoe UI" w:cs="Segoe UI"/>
        </w:rPr>
        <w:t xml:space="preserve">Date: ___________________________           </w:t>
      </w:r>
    </w:p>
    <w:p w14:paraId="0D721180" w14:textId="77777777" w:rsidR="00311031" w:rsidRPr="005C7DCC" w:rsidRDefault="00311031" w:rsidP="00311031">
      <w:pPr>
        <w:tabs>
          <w:tab w:val="right" w:pos="8640"/>
        </w:tabs>
        <w:spacing w:line="360" w:lineRule="auto"/>
        <w:rPr>
          <w:rFonts w:ascii="Segoe UI" w:hAnsi="Segoe UI" w:cs="Segoe UI"/>
        </w:rPr>
      </w:pPr>
    </w:p>
    <w:p w14:paraId="250D0136" w14:textId="06D56A59" w:rsidR="00311031" w:rsidRPr="005C7DCC" w:rsidRDefault="00311031" w:rsidP="00311031">
      <w:pPr>
        <w:tabs>
          <w:tab w:val="right" w:pos="8640"/>
        </w:tabs>
        <w:spacing w:line="360" w:lineRule="auto"/>
        <w:rPr>
          <w:rFonts w:ascii="Segoe UI" w:hAnsi="Segoe UI" w:cs="Segoe UI"/>
        </w:rPr>
      </w:pPr>
      <w:r w:rsidRPr="005C7DCC">
        <w:rPr>
          <w:rFonts w:ascii="Segoe UI" w:hAnsi="Segoe UI" w:cs="Segoe UI"/>
        </w:rPr>
        <w:t xml:space="preserve">Delivery Head / Delivery Manager: ______________________________  </w:t>
      </w:r>
    </w:p>
    <w:p w14:paraId="3EBD2B1E" w14:textId="7278C8BE" w:rsidR="00E00553" w:rsidRPr="005C7DCC" w:rsidRDefault="00311031" w:rsidP="00311031">
      <w:pPr>
        <w:tabs>
          <w:tab w:val="right" w:pos="8640"/>
        </w:tabs>
        <w:spacing w:line="360" w:lineRule="auto"/>
        <w:rPr>
          <w:rFonts w:ascii="Segoe UI" w:hAnsi="Segoe UI" w:cs="Segoe UI"/>
        </w:rPr>
      </w:pPr>
      <w:r w:rsidRPr="005C7DCC">
        <w:rPr>
          <w:rFonts w:ascii="Segoe UI" w:hAnsi="Segoe UI" w:cs="Segoe UI"/>
        </w:rPr>
        <w:t>Signature: _______________________</w:t>
      </w:r>
    </w:p>
    <w:p w14:paraId="6DB1DDF0" w14:textId="0EF39736" w:rsidR="00311031" w:rsidRPr="005C7DCC" w:rsidRDefault="00311031" w:rsidP="00311031">
      <w:pPr>
        <w:tabs>
          <w:tab w:val="right" w:pos="8640"/>
        </w:tabs>
        <w:spacing w:line="360" w:lineRule="auto"/>
        <w:rPr>
          <w:rFonts w:ascii="Segoe UI" w:hAnsi="Segoe UI" w:cs="Segoe UI"/>
        </w:rPr>
      </w:pPr>
      <w:r w:rsidRPr="005C7DCC">
        <w:rPr>
          <w:rFonts w:ascii="Segoe UI" w:hAnsi="Segoe UI" w:cs="Segoe UI"/>
        </w:rPr>
        <w:t>Comments (if any</w:t>
      </w:r>
      <w:proofErr w:type="gramStart"/>
      <w:r w:rsidRPr="005C7DCC">
        <w:rPr>
          <w:rFonts w:ascii="Segoe UI" w:hAnsi="Segoe UI" w:cs="Segoe UI"/>
        </w:rPr>
        <w:t>):_</w:t>
      </w:r>
      <w:proofErr w:type="gramEnd"/>
      <w:r w:rsidRPr="005C7DCC">
        <w:rPr>
          <w:rFonts w:ascii="Segoe UI" w:hAnsi="Segoe UI" w:cs="Segoe UI"/>
        </w:rPr>
        <w:t>________________________________________</w:t>
      </w:r>
    </w:p>
    <w:p w14:paraId="31FCB4B5" w14:textId="0B63C59E" w:rsidR="00E00553" w:rsidRPr="00311031" w:rsidRDefault="00E00553" w:rsidP="00311031">
      <w:pPr>
        <w:tabs>
          <w:tab w:val="right" w:pos="8640"/>
        </w:tabs>
        <w:spacing w:line="360" w:lineRule="auto"/>
        <w:rPr>
          <w:rFonts w:ascii="Segoe UI" w:hAnsi="Segoe UI" w:cs="Segoe UI"/>
        </w:rPr>
      </w:pPr>
      <w:r w:rsidRPr="00311031">
        <w:rPr>
          <w:rFonts w:ascii="Segoe UI" w:eastAsia="Times New Roman" w:hAnsi="Segoe UI" w:cs="Segoe UI"/>
          <w:b/>
          <w:bCs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73632" behindDoc="1" locked="0" layoutInCell="1" allowOverlap="1" wp14:anchorId="5C0EBDC4" wp14:editId="31C58BD0">
                <wp:simplePos x="0" y="0"/>
                <wp:positionH relativeFrom="column">
                  <wp:posOffset>-166977</wp:posOffset>
                </wp:positionH>
                <wp:positionV relativeFrom="paragraph">
                  <wp:posOffset>130700</wp:posOffset>
                </wp:positionV>
                <wp:extent cx="5971264" cy="304800"/>
                <wp:effectExtent l="0" t="0" r="10795" b="1905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1264" cy="3048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5C8F6" w14:textId="77777777" w:rsidR="00311031" w:rsidRPr="00E00553" w:rsidRDefault="00311031" w:rsidP="00311031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 w:rsidRPr="00E00553">
                              <w:rPr>
                                <w:rFonts w:ascii="Segoe UI" w:hAnsi="Segoe UI" w:cs="Segoe UI"/>
                                <w:b/>
                              </w:rPr>
                              <w:t>Clearance from Administration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BDC4" id="Rectangle 37" o:spid="_x0000_s1030" style="position:absolute;margin-left:-13.15pt;margin-top:10.3pt;width:470.2pt;height:24pt;z-index:-2513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" fillcolor="silver">
                <v:textbox>
                  <w:txbxContent>
                    <w:p w14:paraId="67E5C8F6" w14:textId="77777777" w:rsidR="00311031" w:rsidRPr="00E00553" w:rsidRDefault="00311031" w:rsidP="00311031">
                      <w:pPr>
                        <w:jc w:val="center"/>
                        <w:rPr>
                          <w:rFonts w:ascii="Segoe UI" w:hAnsi="Segoe UI" w:cs="Segoe UI"/>
                          <w:b/>
                        </w:rPr>
                      </w:pPr>
                      <w:r w:rsidRPr="00E00553">
                        <w:rPr>
                          <w:rFonts w:ascii="Segoe UI" w:hAnsi="Segoe UI" w:cs="Segoe UI"/>
                          <w:b/>
                        </w:rPr>
                        <w:t>Clearance from Administration Department</w:t>
                      </w:r>
                    </w:p>
                  </w:txbxContent>
                </v:textbox>
              </v:rect>
            </w:pict>
          </mc:Fallback>
        </mc:AlternateContent>
      </w:r>
    </w:p>
    <w:p w14:paraId="5B9C3DB1" w14:textId="47D682C6" w:rsidR="00311031" w:rsidRPr="00311031" w:rsidRDefault="00E00553" w:rsidP="00311031">
      <w:pPr>
        <w:rPr>
          <w:rFonts w:ascii="Segoe UI" w:hAnsi="Segoe UI" w:cs="Segoe UI"/>
        </w:rPr>
      </w:pPr>
      <w:r w:rsidRPr="00311031">
        <w:rPr>
          <w:rFonts w:ascii="Segoe UI" w:hAnsi="Segoe UI" w:cs="Segoe UI"/>
          <w:noProof/>
          <w:szCs w:val="22"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3C92F945" wp14:editId="7814D148">
                <wp:simplePos x="0" y="0"/>
                <wp:positionH relativeFrom="column">
                  <wp:posOffset>-151076</wp:posOffset>
                </wp:positionH>
                <wp:positionV relativeFrom="paragraph">
                  <wp:posOffset>211289</wp:posOffset>
                </wp:positionV>
                <wp:extent cx="5947355" cy="2543810"/>
                <wp:effectExtent l="0" t="0" r="15875" b="2794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7355" cy="2543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D419C" id="Rectangle 36" o:spid="_x0000_s1026" style="position:absolute;margin-left:-11.9pt;margin-top:16.65pt;width:468.3pt;height:200.3pt;z-index:-25134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"/>
            </w:pict>
          </mc:Fallback>
        </mc:AlternateContent>
      </w:r>
    </w:p>
    <w:p w14:paraId="13F792BC" w14:textId="0DB8B014" w:rsidR="00311031" w:rsidRPr="00311031" w:rsidRDefault="00311031" w:rsidP="00311031">
      <w:pPr>
        <w:tabs>
          <w:tab w:val="left" w:pos="601"/>
        </w:tabs>
        <w:spacing w:after="200" w:line="276" w:lineRule="auto"/>
        <w:rPr>
          <w:rFonts w:ascii="Segoe UI" w:hAnsi="Segoe UI" w:cs="Segoe UI"/>
          <w:szCs w:val="22"/>
        </w:rPr>
      </w:pPr>
      <w:r w:rsidRPr="00311031">
        <w:rPr>
          <w:rFonts w:ascii="Segoe UI" w:hAnsi="Segoe UI" w:cs="Segoe UI"/>
          <w:noProof/>
          <w:szCs w:val="2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D71A993" wp14:editId="55D0010A">
                <wp:simplePos x="0" y="0"/>
                <wp:positionH relativeFrom="column">
                  <wp:posOffset>3255010</wp:posOffset>
                </wp:positionH>
                <wp:positionV relativeFrom="paragraph">
                  <wp:posOffset>282575</wp:posOffset>
                </wp:positionV>
                <wp:extent cx="342900" cy="134620"/>
                <wp:effectExtent l="6985" t="8890" r="12065" b="889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4163F" id="Rectangle 35" o:spid="_x0000_s1026" style="position:absolute;margin-left:256.3pt;margin-top:22.25pt;width:27pt;height:10.6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VFIwIAAD0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"/>
            </w:pict>
          </mc:Fallback>
        </mc:AlternateContent>
      </w:r>
      <w:r w:rsidRPr="00311031">
        <w:rPr>
          <w:rFonts w:ascii="Segoe UI" w:hAnsi="Segoe UI" w:cs="Segoe UI"/>
          <w:noProof/>
          <w:szCs w:val="22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C83609E" wp14:editId="6BBE8A09">
                <wp:simplePos x="0" y="0"/>
                <wp:positionH relativeFrom="column">
                  <wp:posOffset>2286000</wp:posOffset>
                </wp:positionH>
                <wp:positionV relativeFrom="paragraph">
                  <wp:posOffset>282575</wp:posOffset>
                </wp:positionV>
                <wp:extent cx="342900" cy="134620"/>
                <wp:effectExtent l="9525" t="8890" r="9525" b="889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A5B6A" id="Rectangle 34" o:spid="_x0000_s1026" style="position:absolute;margin-left:180pt;margin-top:22.25pt;width:27pt;height:10.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"/>
            </w:pict>
          </mc:Fallback>
        </mc:AlternateContent>
      </w:r>
    </w:p>
    <w:p w14:paraId="1BC4EB33" w14:textId="064830AE" w:rsidR="00311031" w:rsidRPr="00311031" w:rsidRDefault="00311031" w:rsidP="00860F3B">
      <w:pPr>
        <w:tabs>
          <w:tab w:val="left" w:pos="2736"/>
          <w:tab w:val="left" w:pos="5472"/>
          <w:tab w:val="left" w:pos="6600"/>
        </w:tabs>
        <w:spacing w:after="200" w:line="276" w:lineRule="auto"/>
        <w:rPr>
          <w:rFonts w:ascii="Segoe UI" w:hAnsi="Segoe UI" w:cs="Segoe UI"/>
          <w:szCs w:val="22"/>
        </w:rPr>
      </w:pPr>
      <w:r w:rsidRPr="00311031">
        <w:rPr>
          <w:rFonts w:ascii="Segoe UI" w:hAnsi="Segoe UI" w:cs="Segoe UI"/>
          <w:noProof/>
          <w:szCs w:val="2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71E5CC0" wp14:editId="0B07BD81">
                <wp:simplePos x="0" y="0"/>
                <wp:positionH relativeFrom="column">
                  <wp:posOffset>3255010</wp:posOffset>
                </wp:positionH>
                <wp:positionV relativeFrom="paragraph">
                  <wp:posOffset>290830</wp:posOffset>
                </wp:positionV>
                <wp:extent cx="342900" cy="134620"/>
                <wp:effectExtent l="6985" t="6985" r="12065" b="1079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CCC02" id="Rectangle 33" o:spid="_x0000_s1026" style="position:absolute;margin-left:256.3pt;margin-top:22.9pt;width:27pt;height:10.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BliIwIAAD0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"/>
            </w:pict>
          </mc:Fallback>
        </mc:AlternateContent>
      </w:r>
      <w:r w:rsidRPr="00311031">
        <w:rPr>
          <w:rFonts w:ascii="Segoe UI" w:hAnsi="Segoe UI" w:cs="Segoe UI"/>
          <w:szCs w:val="22"/>
        </w:rPr>
        <w:t xml:space="preserve">1. Library Clearance:                       </w:t>
      </w:r>
      <w:r w:rsidRPr="00860F3B">
        <w:rPr>
          <w:rFonts w:ascii="Segoe UI" w:hAnsi="Segoe UI" w:cs="Segoe UI"/>
          <w:szCs w:val="22"/>
          <w:highlight w:val="yellow"/>
        </w:rPr>
        <w:t>Yes</w:t>
      </w:r>
      <w:r w:rsidRPr="00311031">
        <w:rPr>
          <w:rFonts w:ascii="Segoe UI" w:hAnsi="Segoe UI" w:cs="Segoe UI"/>
          <w:szCs w:val="22"/>
        </w:rPr>
        <w:t xml:space="preserve">             </w:t>
      </w:r>
      <w:r w:rsidRPr="00311031">
        <w:rPr>
          <w:rFonts w:ascii="Segoe UI" w:hAnsi="Segoe UI" w:cs="Segoe UI"/>
          <w:szCs w:val="22"/>
        </w:rPr>
        <w:tab/>
        <w:t xml:space="preserve">      No  </w:t>
      </w:r>
      <w:r w:rsidR="00860F3B">
        <w:rPr>
          <w:rFonts w:ascii="Segoe UI" w:hAnsi="Segoe UI" w:cs="Segoe UI"/>
          <w:szCs w:val="22"/>
        </w:rPr>
        <w:tab/>
      </w:r>
    </w:p>
    <w:p w14:paraId="6C7FC024" w14:textId="6C900A24" w:rsidR="00311031" w:rsidRPr="00311031" w:rsidRDefault="00311031" w:rsidP="00E00553">
      <w:pPr>
        <w:keepNext/>
        <w:spacing w:line="240" w:lineRule="auto"/>
        <w:outlineLvl w:val="0"/>
        <w:rPr>
          <w:rFonts w:ascii="Segoe UI" w:eastAsia="Times New Roman" w:hAnsi="Segoe UI" w:cs="Segoe UI"/>
          <w:szCs w:val="22"/>
        </w:rPr>
      </w:pPr>
      <w:r w:rsidRPr="00311031">
        <w:rPr>
          <w:rFonts w:ascii="Segoe UI" w:eastAsia="Times New Roman" w:hAnsi="Segoe UI" w:cs="Segoe UI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2D8F2F1" wp14:editId="3AFE039D">
                <wp:simplePos x="0" y="0"/>
                <wp:positionH relativeFrom="column">
                  <wp:posOffset>2308860</wp:posOffset>
                </wp:positionH>
                <wp:positionV relativeFrom="paragraph">
                  <wp:posOffset>0</wp:posOffset>
                </wp:positionV>
                <wp:extent cx="342900" cy="134620"/>
                <wp:effectExtent l="13335" t="11430" r="5715" b="635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69C85" id="Rectangle 32" o:spid="_x0000_s1026" style="position:absolute;margin-left:181.8pt;margin-top:0;width:27pt;height:10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"/>
            </w:pict>
          </mc:Fallback>
        </mc:AlternateContent>
      </w:r>
      <w:r w:rsidR="00E00553">
        <w:rPr>
          <w:rFonts w:ascii="Segoe UI" w:eastAsia="Times New Roman" w:hAnsi="Segoe UI" w:cs="Segoe UI"/>
          <w:szCs w:val="22"/>
        </w:rPr>
        <w:t xml:space="preserve">2. </w:t>
      </w:r>
      <w:r w:rsidRPr="00311031">
        <w:rPr>
          <w:rFonts w:ascii="Segoe UI" w:eastAsia="Times New Roman" w:hAnsi="Segoe UI" w:cs="Segoe UI"/>
          <w:szCs w:val="22"/>
        </w:rPr>
        <w:t>Stationary returned:</w:t>
      </w:r>
      <w:r w:rsidRPr="00311031">
        <w:rPr>
          <w:rFonts w:ascii="Segoe UI" w:eastAsia="Times New Roman" w:hAnsi="Segoe UI" w:cs="Segoe UI"/>
          <w:szCs w:val="22"/>
        </w:rPr>
        <w:tab/>
        <w:t xml:space="preserve">      </w:t>
      </w:r>
      <w:proofErr w:type="gramStart"/>
      <w:r w:rsidRPr="00311031">
        <w:rPr>
          <w:rFonts w:ascii="Segoe UI" w:eastAsia="Times New Roman" w:hAnsi="Segoe UI" w:cs="Segoe UI"/>
          <w:szCs w:val="22"/>
        </w:rPr>
        <w:t>Yes</w:t>
      </w:r>
      <w:proofErr w:type="gramEnd"/>
      <w:r w:rsidRPr="00311031">
        <w:rPr>
          <w:rFonts w:ascii="Segoe UI" w:eastAsia="Times New Roman" w:hAnsi="Segoe UI" w:cs="Segoe UI"/>
          <w:szCs w:val="22"/>
        </w:rPr>
        <w:t xml:space="preserve">            </w:t>
      </w:r>
      <w:r w:rsidRPr="00311031">
        <w:rPr>
          <w:rFonts w:ascii="Segoe UI" w:eastAsia="Times New Roman" w:hAnsi="Segoe UI" w:cs="Segoe UI"/>
          <w:szCs w:val="22"/>
        </w:rPr>
        <w:tab/>
        <w:t xml:space="preserve">      No</w:t>
      </w:r>
      <w:r w:rsidR="00860F3B">
        <w:rPr>
          <w:rFonts w:ascii="Segoe UI" w:eastAsia="Times New Roman" w:hAnsi="Segoe UI" w:cs="Segoe UI"/>
          <w:szCs w:val="22"/>
        </w:rPr>
        <w:t xml:space="preserve"> </w:t>
      </w:r>
      <w:r w:rsidR="00860F3B" w:rsidRPr="00860F3B">
        <w:rPr>
          <w:rFonts w:ascii="Segoe UI" w:eastAsia="Times New Roman" w:hAnsi="Segoe UI" w:cs="Segoe UI"/>
          <w:szCs w:val="22"/>
          <w:highlight w:val="yellow"/>
        </w:rPr>
        <w:t>NA</w:t>
      </w:r>
      <w:r w:rsidRPr="00311031">
        <w:rPr>
          <w:rFonts w:ascii="Segoe UI" w:eastAsia="Times New Roman" w:hAnsi="Segoe UI" w:cs="Segoe UI"/>
          <w:szCs w:val="22"/>
        </w:rPr>
        <w:tab/>
        <w:t xml:space="preserve">                </w:t>
      </w:r>
      <w:r w:rsidRPr="00311031">
        <w:rPr>
          <w:rFonts w:ascii="Segoe UI" w:eastAsia="Times New Roman" w:hAnsi="Segoe UI" w:cs="Segoe UI"/>
          <w:szCs w:val="22"/>
        </w:rPr>
        <w:tab/>
        <w:t xml:space="preserve">         </w:t>
      </w:r>
      <w:r w:rsidRPr="00311031">
        <w:rPr>
          <w:rFonts w:ascii="Segoe UI" w:eastAsia="Times New Roman" w:hAnsi="Segoe UI" w:cs="Segoe UI"/>
          <w:szCs w:val="22"/>
        </w:rPr>
        <w:tab/>
      </w:r>
      <w:r w:rsidRPr="00311031">
        <w:rPr>
          <w:rFonts w:ascii="Segoe UI" w:eastAsia="Times New Roman" w:hAnsi="Segoe UI" w:cs="Segoe UI"/>
          <w:szCs w:val="22"/>
        </w:rPr>
        <w:tab/>
        <w:t xml:space="preserve">       </w:t>
      </w:r>
    </w:p>
    <w:p w14:paraId="7BFB2341" w14:textId="266F85D6" w:rsidR="00311031" w:rsidRPr="00311031" w:rsidRDefault="00311031" w:rsidP="00E00553">
      <w:pPr>
        <w:keepNext/>
        <w:spacing w:line="240" w:lineRule="auto"/>
        <w:ind w:left="2700" w:hanging="2700"/>
        <w:outlineLvl w:val="0"/>
        <w:rPr>
          <w:rFonts w:ascii="Segoe UI" w:eastAsia="Times New Roman" w:hAnsi="Segoe UI" w:cs="Segoe UI"/>
          <w:szCs w:val="22"/>
        </w:rPr>
      </w:pPr>
      <w:r w:rsidRPr="00311031">
        <w:rPr>
          <w:rFonts w:ascii="Segoe UI" w:eastAsia="Times New Roman" w:hAnsi="Segoe UI" w:cs="Segoe UI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7ECBC13" wp14:editId="6C3EFCE9">
                <wp:simplePos x="0" y="0"/>
                <wp:positionH relativeFrom="column">
                  <wp:posOffset>3255010</wp:posOffset>
                </wp:positionH>
                <wp:positionV relativeFrom="paragraph">
                  <wp:posOffset>4445</wp:posOffset>
                </wp:positionV>
                <wp:extent cx="342900" cy="134620"/>
                <wp:effectExtent l="6985" t="12700" r="12065" b="508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9F3B08" id="Rectangle 31" o:spid="_x0000_s1026" style="position:absolute;margin-left:256.3pt;margin-top:.35pt;width:27pt;height:10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1/IgIAAD0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"/>
            </w:pict>
          </mc:Fallback>
        </mc:AlternateContent>
      </w:r>
      <w:r w:rsidRPr="00311031">
        <w:rPr>
          <w:rFonts w:ascii="Segoe UI" w:eastAsia="Times New Roman" w:hAnsi="Segoe UI" w:cs="Segoe UI"/>
          <w:noProof/>
          <w:szCs w:val="22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FF80B68" wp14:editId="7EA9E5C3">
                <wp:simplePos x="0" y="0"/>
                <wp:positionH relativeFrom="column">
                  <wp:posOffset>2333625</wp:posOffset>
                </wp:positionH>
                <wp:positionV relativeFrom="paragraph">
                  <wp:posOffset>4445</wp:posOffset>
                </wp:positionV>
                <wp:extent cx="342900" cy="134620"/>
                <wp:effectExtent l="9525" t="12700" r="9525" b="508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88024" id="Rectangle 30" o:spid="_x0000_s1026" style="position:absolute;margin-left:183.75pt;margin-top:.35pt;width:27pt;height:10.6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9xIgIAAD0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"/>
            </w:pict>
          </mc:Fallback>
        </mc:AlternateContent>
      </w:r>
      <w:r w:rsidR="00E00553">
        <w:rPr>
          <w:rFonts w:ascii="Segoe UI" w:eastAsia="Times New Roman" w:hAnsi="Segoe UI" w:cs="Segoe UI"/>
          <w:szCs w:val="22"/>
        </w:rPr>
        <w:t>3.</w:t>
      </w:r>
      <w:r w:rsidRPr="00311031">
        <w:rPr>
          <w:rFonts w:ascii="Segoe UI" w:eastAsia="Times New Roman" w:hAnsi="Segoe UI" w:cs="Segoe UI"/>
          <w:szCs w:val="22"/>
        </w:rPr>
        <w:t xml:space="preserve"> Drawer Keys returned:</w:t>
      </w:r>
      <w:r w:rsidRPr="00311031">
        <w:rPr>
          <w:rFonts w:ascii="Segoe UI" w:eastAsia="Times New Roman" w:hAnsi="Segoe UI" w:cs="Segoe UI"/>
          <w:szCs w:val="22"/>
        </w:rPr>
        <w:tab/>
        <w:t xml:space="preserve">       </w:t>
      </w:r>
      <w:proofErr w:type="gramStart"/>
      <w:r w:rsidRPr="00311031">
        <w:rPr>
          <w:rFonts w:ascii="Segoe UI" w:eastAsia="Times New Roman" w:hAnsi="Segoe UI" w:cs="Segoe UI"/>
          <w:szCs w:val="22"/>
        </w:rPr>
        <w:t>Yes</w:t>
      </w:r>
      <w:proofErr w:type="gramEnd"/>
      <w:r w:rsidRPr="00311031">
        <w:rPr>
          <w:rFonts w:ascii="Segoe UI" w:eastAsia="Times New Roman" w:hAnsi="Segoe UI" w:cs="Segoe UI"/>
          <w:szCs w:val="22"/>
        </w:rPr>
        <w:t xml:space="preserve">                                          No</w:t>
      </w:r>
      <w:r w:rsidR="00860F3B">
        <w:rPr>
          <w:rFonts w:ascii="Segoe UI" w:eastAsia="Times New Roman" w:hAnsi="Segoe UI" w:cs="Segoe UI"/>
          <w:szCs w:val="22"/>
        </w:rPr>
        <w:t xml:space="preserve">    </w:t>
      </w:r>
      <w:r w:rsidR="00860F3B" w:rsidRPr="00860F3B">
        <w:rPr>
          <w:rFonts w:ascii="Segoe UI" w:eastAsia="Times New Roman" w:hAnsi="Segoe UI" w:cs="Segoe UI"/>
          <w:szCs w:val="22"/>
          <w:highlight w:val="yellow"/>
        </w:rPr>
        <w:t>NA</w:t>
      </w:r>
    </w:p>
    <w:p w14:paraId="6C847051" w14:textId="593B70C0" w:rsidR="00311031" w:rsidRPr="00311031" w:rsidRDefault="00311031" w:rsidP="00311031">
      <w:pPr>
        <w:keepNext/>
        <w:tabs>
          <w:tab w:val="left" w:pos="6060"/>
        </w:tabs>
        <w:spacing w:line="240" w:lineRule="auto"/>
        <w:outlineLvl w:val="0"/>
        <w:rPr>
          <w:rFonts w:ascii="Segoe UI" w:eastAsia="Times New Roman" w:hAnsi="Segoe UI" w:cs="Segoe UI"/>
          <w:szCs w:val="22"/>
        </w:rPr>
      </w:pPr>
      <w:r w:rsidRPr="00311031">
        <w:rPr>
          <w:rFonts w:ascii="Segoe UI" w:eastAsia="Times New Roman" w:hAnsi="Segoe UI" w:cs="Segoe UI"/>
          <w:szCs w:val="22"/>
        </w:rPr>
        <w:tab/>
      </w:r>
    </w:p>
    <w:p w14:paraId="2FD5CF6F" w14:textId="58615F66" w:rsidR="00311031" w:rsidRPr="00311031" w:rsidRDefault="00DA68DE" w:rsidP="00311031">
      <w:pPr>
        <w:tabs>
          <w:tab w:val="left" w:pos="6900"/>
          <w:tab w:val="left" w:pos="7410"/>
        </w:tabs>
        <w:spacing w:after="200" w:line="276" w:lineRule="auto"/>
        <w:rPr>
          <w:rFonts w:ascii="Segoe UI" w:hAnsi="Segoe UI" w:cs="Segoe UI"/>
          <w:szCs w:val="22"/>
        </w:rPr>
      </w:pPr>
      <w:r w:rsidRPr="00311031">
        <w:rPr>
          <w:rFonts w:ascii="Segoe UI" w:eastAsia="Times New Roman" w:hAnsi="Segoe UI" w:cs="Segoe UI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9DA71D7" wp14:editId="3B22AC67">
                <wp:simplePos x="0" y="0"/>
                <wp:positionH relativeFrom="column">
                  <wp:posOffset>4676775</wp:posOffset>
                </wp:positionH>
                <wp:positionV relativeFrom="paragraph">
                  <wp:posOffset>27747</wp:posOffset>
                </wp:positionV>
                <wp:extent cx="342900" cy="134620"/>
                <wp:effectExtent l="9525" t="12700" r="9525" b="508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9EA2C" id="Rectangle 27" o:spid="_x0000_s1026" style="position:absolute;margin-left:368.25pt;margin-top:2.2pt;width:27pt;height:10.6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"/>
            </w:pict>
          </mc:Fallback>
        </mc:AlternateContent>
      </w:r>
      <w:r w:rsidRPr="00311031">
        <w:rPr>
          <w:rFonts w:ascii="Segoe UI" w:eastAsia="Times New Roman" w:hAnsi="Segoe UI" w:cs="Segoe UI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C4E35E0" wp14:editId="1CF9DDCE">
                <wp:simplePos x="0" y="0"/>
                <wp:positionH relativeFrom="column">
                  <wp:posOffset>3923665</wp:posOffset>
                </wp:positionH>
                <wp:positionV relativeFrom="paragraph">
                  <wp:posOffset>27747</wp:posOffset>
                </wp:positionV>
                <wp:extent cx="342900" cy="134620"/>
                <wp:effectExtent l="8890" t="12700" r="10160" b="508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CFF64" id="Rectangle 26" o:spid="_x0000_s1026" style="position:absolute;margin-left:308.95pt;margin-top:2.2pt;width:27pt;height:10.6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"/>
            </w:pict>
          </mc:Fallback>
        </mc:AlternateContent>
      </w:r>
      <w:r w:rsidRPr="00311031">
        <w:rPr>
          <w:rFonts w:ascii="Segoe UI" w:eastAsia="Times New Roman" w:hAnsi="Segoe UI" w:cs="Segoe UI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F759403" wp14:editId="5AEF56D6">
                <wp:simplePos x="0" y="0"/>
                <wp:positionH relativeFrom="column">
                  <wp:posOffset>3030855</wp:posOffset>
                </wp:positionH>
                <wp:positionV relativeFrom="paragraph">
                  <wp:posOffset>27747</wp:posOffset>
                </wp:positionV>
                <wp:extent cx="342900" cy="134620"/>
                <wp:effectExtent l="11430" t="12700" r="7620" b="508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38EB0" id="Rectangle 24" o:spid="_x0000_s1026" style="position:absolute;margin-left:238.65pt;margin-top:2.2pt;width:27pt;height:10.6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"/>
            </w:pict>
          </mc:Fallback>
        </mc:AlternateContent>
      </w:r>
      <w:r w:rsidR="00311031" w:rsidRPr="00311031">
        <w:rPr>
          <w:rFonts w:ascii="Segoe UI" w:hAnsi="Segoe UI" w:cs="Segoe UI"/>
          <w:szCs w:val="22"/>
        </w:rPr>
        <w:t xml:space="preserve">4. Blackberry/ mobile/other equipment returned: </w:t>
      </w:r>
      <w:proofErr w:type="gramStart"/>
      <w:r w:rsidR="00311031" w:rsidRPr="00311031">
        <w:rPr>
          <w:rFonts w:ascii="Segoe UI" w:hAnsi="Segoe UI" w:cs="Segoe UI"/>
          <w:szCs w:val="22"/>
        </w:rPr>
        <w:t>Yes</w:t>
      </w:r>
      <w:proofErr w:type="gramEnd"/>
      <w:r w:rsidR="00311031" w:rsidRPr="00311031">
        <w:rPr>
          <w:rFonts w:ascii="Segoe UI" w:hAnsi="Segoe UI" w:cs="Segoe UI"/>
          <w:szCs w:val="22"/>
        </w:rPr>
        <w:t xml:space="preserve">                  No           </w:t>
      </w:r>
      <w:r w:rsidR="00311031" w:rsidRPr="00311031">
        <w:rPr>
          <w:rFonts w:ascii="Segoe UI" w:hAnsi="Segoe UI" w:cs="Segoe UI"/>
          <w:szCs w:val="22"/>
        </w:rPr>
        <w:tab/>
      </w:r>
      <w:r w:rsidR="00311031" w:rsidRPr="00860F3B">
        <w:rPr>
          <w:rFonts w:ascii="Segoe UI" w:hAnsi="Segoe UI" w:cs="Segoe UI"/>
          <w:szCs w:val="22"/>
          <w:highlight w:val="yellow"/>
        </w:rPr>
        <w:t>NA</w:t>
      </w:r>
    </w:p>
    <w:p w14:paraId="3883A07A" w14:textId="6CED8FC8" w:rsidR="00311031" w:rsidRPr="00311031" w:rsidRDefault="00311031" w:rsidP="00311031">
      <w:pPr>
        <w:spacing w:after="200" w:line="276" w:lineRule="auto"/>
        <w:rPr>
          <w:rFonts w:ascii="Segoe UI" w:hAnsi="Segoe UI" w:cs="Segoe UI"/>
          <w:szCs w:val="22"/>
        </w:rPr>
      </w:pPr>
      <w:r w:rsidRPr="00311031">
        <w:rPr>
          <w:rFonts w:ascii="Segoe UI" w:hAnsi="Segoe UI" w:cs="Segoe UI"/>
          <w:szCs w:val="22"/>
        </w:rPr>
        <w:t xml:space="preserve">Name: </w:t>
      </w:r>
      <w:r w:rsidRPr="00860F3B">
        <w:rPr>
          <w:rFonts w:ascii="Segoe UI" w:hAnsi="Segoe UI" w:cs="Segoe UI"/>
          <w:szCs w:val="22"/>
          <w:highlight w:val="yellow"/>
        </w:rPr>
        <w:t>_</w:t>
      </w:r>
      <w:r w:rsidR="00860F3B" w:rsidRPr="00860F3B">
        <w:rPr>
          <w:rFonts w:ascii="Segoe UI" w:hAnsi="Segoe UI" w:cs="Segoe UI"/>
          <w:szCs w:val="22"/>
          <w:highlight w:val="yellow"/>
        </w:rPr>
        <w:t>Swetha Manga</w:t>
      </w:r>
      <w:r w:rsidRPr="00311031">
        <w:rPr>
          <w:rFonts w:ascii="Segoe UI" w:hAnsi="Segoe UI" w:cs="Segoe UI"/>
          <w:szCs w:val="22"/>
        </w:rPr>
        <w:t>___________________________                       Signature: _____________________</w:t>
      </w:r>
    </w:p>
    <w:p w14:paraId="2CB04947" w14:textId="0A3ED72B" w:rsidR="00311031" w:rsidRPr="00311031" w:rsidRDefault="00311031" w:rsidP="00311031">
      <w:pPr>
        <w:tabs>
          <w:tab w:val="center" w:pos="4590"/>
        </w:tabs>
        <w:spacing w:after="200" w:line="276" w:lineRule="auto"/>
        <w:rPr>
          <w:rFonts w:ascii="Segoe UI" w:hAnsi="Segoe UI" w:cs="Segoe UI"/>
          <w:szCs w:val="22"/>
        </w:rPr>
      </w:pPr>
      <w:r w:rsidRPr="00311031">
        <w:rPr>
          <w:rFonts w:ascii="Segoe UI" w:hAnsi="Segoe UI" w:cs="Segoe UI"/>
          <w:szCs w:val="22"/>
        </w:rPr>
        <w:t>Date: ___</w:t>
      </w:r>
      <w:r w:rsidR="00860F3B" w:rsidRPr="00860F3B">
        <w:rPr>
          <w:rFonts w:ascii="Segoe UI" w:hAnsi="Segoe UI" w:cs="Segoe UI"/>
          <w:szCs w:val="22"/>
          <w:highlight w:val="yellow"/>
        </w:rPr>
        <w:t>26/10/2023</w:t>
      </w:r>
      <w:r w:rsidRPr="00311031">
        <w:rPr>
          <w:rFonts w:ascii="Segoe UI" w:hAnsi="Segoe UI" w:cs="Segoe UI"/>
          <w:szCs w:val="22"/>
        </w:rPr>
        <w:t>___________________________</w:t>
      </w:r>
    </w:p>
    <w:p w14:paraId="01F80449" w14:textId="7554B814" w:rsidR="00311031" w:rsidRPr="00311031" w:rsidRDefault="00311031" w:rsidP="00311031">
      <w:pPr>
        <w:tabs>
          <w:tab w:val="center" w:pos="4590"/>
        </w:tabs>
        <w:spacing w:after="200" w:line="276" w:lineRule="auto"/>
        <w:rPr>
          <w:rFonts w:ascii="Segoe UI" w:hAnsi="Segoe UI" w:cs="Segoe UI"/>
          <w:szCs w:val="22"/>
        </w:rPr>
      </w:pPr>
      <w:r w:rsidRPr="00311031">
        <w:rPr>
          <w:rFonts w:ascii="Segoe UI" w:hAnsi="Segoe UI" w:cs="Segoe UI"/>
          <w:szCs w:val="22"/>
        </w:rPr>
        <w:t>Comments (if any</w:t>
      </w:r>
      <w:proofErr w:type="gramStart"/>
      <w:r w:rsidRPr="00311031">
        <w:rPr>
          <w:rFonts w:ascii="Segoe UI" w:hAnsi="Segoe UI" w:cs="Segoe UI"/>
          <w:szCs w:val="22"/>
        </w:rPr>
        <w:t>):_</w:t>
      </w:r>
      <w:proofErr w:type="gramEnd"/>
      <w:r w:rsidRPr="00311031">
        <w:rPr>
          <w:rFonts w:ascii="Segoe UI" w:hAnsi="Segoe UI" w:cs="Segoe UI"/>
          <w:szCs w:val="22"/>
        </w:rPr>
        <w:t>___</w:t>
      </w:r>
      <w:r w:rsidR="00860F3B" w:rsidRPr="00860F3B">
        <w:rPr>
          <w:rFonts w:ascii="Segoe UI" w:hAnsi="Segoe UI" w:cs="Segoe UI"/>
          <w:szCs w:val="22"/>
          <w:highlight w:val="yellow"/>
        </w:rPr>
        <w:t>Admin Clearance done</w:t>
      </w:r>
      <w:r w:rsidRPr="00311031">
        <w:rPr>
          <w:rFonts w:ascii="Segoe UI" w:hAnsi="Segoe UI" w:cs="Segoe UI"/>
          <w:szCs w:val="22"/>
        </w:rPr>
        <w:t>_________________________________________________________</w:t>
      </w:r>
      <w:r w:rsidRPr="00311031">
        <w:rPr>
          <w:rFonts w:ascii="Segoe UI" w:hAnsi="Segoe UI" w:cs="Segoe UI"/>
          <w:szCs w:val="22"/>
        </w:rPr>
        <w:tab/>
      </w:r>
    </w:p>
    <w:p w14:paraId="22C90FAE" w14:textId="0BE48B56" w:rsidR="00311031" w:rsidRPr="00311031" w:rsidRDefault="00311031" w:rsidP="00311031">
      <w:pPr>
        <w:tabs>
          <w:tab w:val="center" w:pos="4590"/>
        </w:tabs>
        <w:spacing w:after="200" w:line="276" w:lineRule="auto"/>
        <w:rPr>
          <w:rFonts w:ascii="Segoe UI" w:hAnsi="Segoe UI" w:cs="Segoe UI"/>
          <w:szCs w:val="22"/>
        </w:rPr>
      </w:pPr>
      <w:r w:rsidRPr="00311031">
        <w:rPr>
          <w:rFonts w:ascii="Segoe UI" w:hAnsi="Segoe UI" w:cs="Segoe UI"/>
          <w:noProof/>
          <w:sz w:val="12"/>
          <w:szCs w:val="22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6CBC156C" wp14:editId="502B2692">
                <wp:simplePos x="0" y="0"/>
                <wp:positionH relativeFrom="column">
                  <wp:posOffset>-174930</wp:posOffset>
                </wp:positionH>
                <wp:positionV relativeFrom="paragraph">
                  <wp:posOffset>133433</wp:posOffset>
                </wp:positionV>
                <wp:extent cx="5971209" cy="297180"/>
                <wp:effectExtent l="0" t="0" r="10795" b="2667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1209" cy="2971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EF626" w14:textId="77777777" w:rsidR="00311031" w:rsidRPr="005C7DCC" w:rsidRDefault="00311031" w:rsidP="00311031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 w:rsidRPr="005C7DCC">
                              <w:rPr>
                                <w:rFonts w:ascii="Segoe UI" w:hAnsi="Segoe UI" w:cs="Segoe UI"/>
                                <w:b/>
                              </w:rPr>
                              <w:t xml:space="preserve">Clearance from IS </w:t>
                            </w:r>
                            <w:proofErr w:type="gramStart"/>
                            <w:r w:rsidRPr="005C7DCC">
                              <w:rPr>
                                <w:rFonts w:ascii="Segoe UI" w:hAnsi="Segoe UI" w:cs="Segoe UI"/>
                                <w:b/>
                              </w:rPr>
                              <w:t>department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C156C" id="Rectangle 23" o:spid="_x0000_s1031" style="position:absolute;margin-left:-13.75pt;margin-top:10.5pt;width:470.15pt;height:23.4pt;z-index:-25133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" fillcolor="silver">
                <v:textbox>
                  <w:txbxContent>
                    <w:p w14:paraId="4EBEF626" w14:textId="77777777" w:rsidR="00311031" w:rsidRPr="005C7DCC" w:rsidRDefault="00311031" w:rsidP="00311031">
                      <w:pPr>
                        <w:jc w:val="center"/>
                        <w:rPr>
                          <w:rFonts w:ascii="Segoe UI" w:hAnsi="Segoe UI" w:cs="Segoe UI"/>
                          <w:b/>
                        </w:rPr>
                      </w:pPr>
                      <w:r w:rsidRPr="005C7DCC">
                        <w:rPr>
                          <w:rFonts w:ascii="Segoe UI" w:hAnsi="Segoe UI" w:cs="Segoe UI"/>
                          <w:b/>
                        </w:rPr>
                        <w:t xml:space="preserve">Clearance from IS </w:t>
                      </w:r>
                      <w:proofErr w:type="gramStart"/>
                      <w:r w:rsidRPr="005C7DCC">
                        <w:rPr>
                          <w:rFonts w:ascii="Segoe UI" w:hAnsi="Segoe UI" w:cs="Segoe UI"/>
                          <w:b/>
                        </w:rPr>
                        <w:t>department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66B51AB" w14:textId="7C772DEB" w:rsidR="00311031" w:rsidRPr="00311031" w:rsidRDefault="00311031" w:rsidP="00311031">
      <w:pPr>
        <w:tabs>
          <w:tab w:val="center" w:pos="4590"/>
        </w:tabs>
        <w:spacing w:after="200" w:line="276" w:lineRule="auto"/>
        <w:rPr>
          <w:rFonts w:ascii="Segoe UI" w:hAnsi="Segoe UI" w:cs="Segoe UI"/>
          <w:szCs w:val="22"/>
        </w:rPr>
      </w:pPr>
      <w:r w:rsidRPr="00311031">
        <w:rPr>
          <w:rFonts w:ascii="Segoe UI" w:hAnsi="Segoe UI" w:cs="Segoe UI"/>
          <w:noProof/>
          <w:sz w:val="16"/>
          <w:szCs w:val="2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68EC461" wp14:editId="2D6E2956">
                <wp:simplePos x="0" y="0"/>
                <wp:positionH relativeFrom="column">
                  <wp:posOffset>-182881</wp:posOffset>
                </wp:positionH>
                <wp:positionV relativeFrom="paragraph">
                  <wp:posOffset>209687</wp:posOffset>
                </wp:positionV>
                <wp:extent cx="6074797" cy="2965837"/>
                <wp:effectExtent l="0" t="0" r="21590" b="2540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4797" cy="296583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06236" id="Rectangle 22" o:spid="_x0000_s1026" style="position:absolute;margin-left:-14.4pt;margin-top:16.5pt;width:478.35pt;height:233.5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" filled="f"/>
            </w:pict>
          </mc:Fallback>
        </mc:AlternateContent>
      </w:r>
    </w:p>
    <w:p w14:paraId="2E28D43B" w14:textId="77777777" w:rsidR="00311031" w:rsidRPr="00311031" w:rsidRDefault="00311031" w:rsidP="00311031">
      <w:pPr>
        <w:keepNext/>
        <w:spacing w:line="240" w:lineRule="auto"/>
        <w:outlineLvl w:val="0"/>
        <w:rPr>
          <w:rFonts w:ascii="Segoe UI" w:eastAsia="Times New Roman" w:hAnsi="Segoe UI" w:cs="Segoe UI"/>
          <w:b/>
          <w:bCs/>
        </w:rPr>
      </w:pPr>
      <w:r w:rsidRPr="00311031">
        <w:rPr>
          <w:rFonts w:ascii="Segoe UI" w:hAnsi="Segoe UI" w:cs="Segoe UI"/>
          <w:szCs w:val="22"/>
        </w:rPr>
        <w:t xml:space="preserve">1. </w:t>
      </w:r>
      <w:r w:rsidRPr="00311031">
        <w:rPr>
          <w:rFonts w:ascii="Segoe UI" w:eastAsia="Times New Roman" w:hAnsi="Segoe UI" w:cs="Segoe UI"/>
        </w:rPr>
        <w:t xml:space="preserve">Required action taken on machine: </w:t>
      </w:r>
      <w:r w:rsidRPr="00311031">
        <w:rPr>
          <w:rFonts w:ascii="Segoe UI" w:eastAsia="Times New Roman" w:hAnsi="Segoe UI" w:cs="Segoe UI"/>
          <w:bCs/>
        </w:rPr>
        <w:t>______________________________</w:t>
      </w:r>
    </w:p>
    <w:p w14:paraId="6F629D5E" w14:textId="77777777" w:rsidR="00311031" w:rsidRPr="00311031" w:rsidRDefault="00311031" w:rsidP="00311031">
      <w:pPr>
        <w:spacing w:line="240" w:lineRule="auto"/>
        <w:rPr>
          <w:rFonts w:ascii="Segoe UI" w:hAnsi="Segoe UI" w:cs="Segoe UI"/>
        </w:rPr>
      </w:pPr>
    </w:p>
    <w:p w14:paraId="353C195C" w14:textId="77777777" w:rsidR="00311031" w:rsidRPr="00311031" w:rsidRDefault="00311031" w:rsidP="00311031">
      <w:pPr>
        <w:keepNext/>
        <w:spacing w:line="240" w:lineRule="auto"/>
        <w:outlineLvl w:val="0"/>
        <w:rPr>
          <w:rFonts w:ascii="Segoe UI" w:eastAsia="Times New Roman" w:hAnsi="Segoe UI" w:cs="Segoe UI"/>
        </w:rPr>
      </w:pPr>
      <w:r w:rsidRPr="00311031">
        <w:rPr>
          <w:rFonts w:ascii="Segoe UI" w:eastAsia="Times New Roman" w:hAnsi="Segoe UI" w:cs="Segoe UI"/>
        </w:rPr>
        <w:t>2.  Required action taken on user:</w:t>
      </w:r>
      <w:r w:rsidRPr="00311031">
        <w:rPr>
          <w:rFonts w:ascii="Segoe UI" w:eastAsia="Times New Roman" w:hAnsi="Segoe UI" w:cs="Segoe UI"/>
        </w:rPr>
        <w:tab/>
      </w:r>
      <w:r w:rsidRPr="00311031">
        <w:rPr>
          <w:rFonts w:ascii="Segoe UI" w:eastAsia="Times New Roman" w:hAnsi="Segoe UI" w:cs="Segoe UI"/>
          <w:bCs/>
        </w:rPr>
        <w:t>______________________________</w:t>
      </w:r>
      <w:r w:rsidRPr="00311031">
        <w:rPr>
          <w:rFonts w:ascii="Segoe UI" w:eastAsia="Times New Roman" w:hAnsi="Segoe UI" w:cs="Segoe UI"/>
        </w:rPr>
        <w:tab/>
        <w:t xml:space="preserve">                                              </w:t>
      </w:r>
      <w:r w:rsidRPr="00311031">
        <w:rPr>
          <w:rFonts w:ascii="Segoe UI" w:eastAsia="Times New Roman" w:hAnsi="Segoe UI" w:cs="Segoe UI"/>
          <w:bCs/>
        </w:rPr>
        <w:tab/>
      </w:r>
      <w:r w:rsidRPr="00311031">
        <w:rPr>
          <w:rFonts w:ascii="Segoe UI" w:eastAsia="Times New Roman" w:hAnsi="Segoe UI" w:cs="Segoe UI"/>
          <w:bCs/>
        </w:rPr>
        <w:tab/>
        <w:t xml:space="preserve">   </w:t>
      </w:r>
    </w:p>
    <w:p w14:paraId="5DA59BC9" w14:textId="2788D676" w:rsidR="00311031" w:rsidRPr="00311031" w:rsidRDefault="00311031" w:rsidP="00311031">
      <w:pPr>
        <w:spacing w:after="200" w:line="360" w:lineRule="auto"/>
        <w:rPr>
          <w:rFonts w:ascii="Segoe UI" w:hAnsi="Segoe UI" w:cs="Segoe UI"/>
        </w:rPr>
      </w:pPr>
      <w:r w:rsidRPr="00311031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E105F55" wp14:editId="170FFF97">
                <wp:simplePos x="0" y="0"/>
                <wp:positionH relativeFrom="page">
                  <wp:align>center</wp:align>
                </wp:positionH>
                <wp:positionV relativeFrom="paragraph">
                  <wp:posOffset>13335</wp:posOffset>
                </wp:positionV>
                <wp:extent cx="114300" cy="114300"/>
                <wp:effectExtent l="0" t="0" r="19050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5FE217" id="Rectangle 21" o:spid="_x0000_s1026" style="position:absolute;margin-left:0;margin-top:1.05pt;width:9pt;height:9pt;z-index:2519869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">
                <w10:wrap anchorx="page"/>
              </v:rect>
            </w:pict>
          </mc:Fallback>
        </mc:AlternateContent>
      </w:r>
      <w:r w:rsidRPr="00311031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5260C28" wp14:editId="26FBC275">
                <wp:simplePos x="0" y="0"/>
                <wp:positionH relativeFrom="column">
                  <wp:posOffset>2447925</wp:posOffset>
                </wp:positionH>
                <wp:positionV relativeFrom="paragraph">
                  <wp:posOffset>13335</wp:posOffset>
                </wp:positionV>
                <wp:extent cx="114300" cy="114300"/>
                <wp:effectExtent l="9525" t="6350" r="9525" b="1270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E5F8A" id="Rectangle 20" o:spid="_x0000_s1026" style="position:absolute;margin-left:192.75pt;margin-top:1.05pt;width:9pt;height:9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nZxHQ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"/>
            </w:pict>
          </mc:Fallback>
        </mc:AlternateContent>
      </w:r>
      <w:r w:rsidRPr="00311031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FAD30EC" wp14:editId="6837F350">
                <wp:simplePos x="0" y="0"/>
                <wp:positionH relativeFrom="column">
                  <wp:posOffset>1714500</wp:posOffset>
                </wp:positionH>
                <wp:positionV relativeFrom="paragraph">
                  <wp:posOffset>13335</wp:posOffset>
                </wp:positionV>
                <wp:extent cx="114300" cy="114300"/>
                <wp:effectExtent l="9525" t="6350" r="9525" b="1270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D5A81" id="Rectangle 19" o:spid="_x0000_s1026" style="position:absolute;margin-left:135pt;margin-top:1.05pt;width:9pt;height:9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"/>
            </w:pict>
          </mc:Fallback>
        </mc:AlternateContent>
      </w:r>
      <w:r w:rsidRPr="00311031">
        <w:rPr>
          <w:rFonts w:ascii="Segoe UI" w:hAnsi="Segoe UI" w:cs="Segoe UI"/>
        </w:rPr>
        <w:t>3. Lapto</w:t>
      </w:r>
      <w:r w:rsidR="00056C5C">
        <w:rPr>
          <w:rFonts w:ascii="Segoe UI" w:hAnsi="Segoe UI" w:cs="Segoe UI"/>
        </w:rPr>
        <w:t xml:space="preserve">p Returned            </w:t>
      </w:r>
      <w:proofErr w:type="gramStart"/>
      <w:r w:rsidR="00056C5C" w:rsidRPr="00311031">
        <w:rPr>
          <w:rFonts w:ascii="Segoe UI" w:hAnsi="Segoe UI" w:cs="Segoe UI"/>
        </w:rPr>
        <w:t>Yes</w:t>
      </w:r>
      <w:proofErr w:type="gramEnd"/>
      <w:r w:rsidRPr="00311031">
        <w:rPr>
          <w:rFonts w:ascii="Segoe UI" w:hAnsi="Segoe UI" w:cs="Segoe UI"/>
        </w:rPr>
        <w:t xml:space="preserve">      </w:t>
      </w:r>
      <w:r w:rsidR="00056C5C">
        <w:rPr>
          <w:rFonts w:ascii="Segoe UI" w:hAnsi="Segoe UI" w:cs="Segoe UI"/>
        </w:rPr>
        <w:t xml:space="preserve">         </w:t>
      </w:r>
      <w:r w:rsidRPr="00311031">
        <w:rPr>
          <w:rFonts w:ascii="Segoe UI" w:hAnsi="Segoe UI" w:cs="Segoe UI"/>
        </w:rPr>
        <w:t xml:space="preserve">No         </w:t>
      </w:r>
      <w:r w:rsidR="00056C5C">
        <w:rPr>
          <w:rFonts w:ascii="Segoe UI" w:hAnsi="Segoe UI" w:cs="Segoe UI"/>
        </w:rPr>
        <w:t xml:space="preserve"> </w:t>
      </w:r>
      <w:r w:rsidRPr="00311031">
        <w:rPr>
          <w:rFonts w:ascii="Segoe UI" w:hAnsi="Segoe UI" w:cs="Segoe UI"/>
        </w:rPr>
        <w:t>NA</w:t>
      </w:r>
      <w:r w:rsidRPr="00311031">
        <w:rPr>
          <w:rFonts w:ascii="Segoe UI" w:hAnsi="Segoe UI" w:cs="Segoe UI"/>
        </w:rPr>
        <w:tab/>
        <w:t xml:space="preserve">              </w:t>
      </w:r>
      <w:r w:rsidRPr="00311031">
        <w:rPr>
          <w:rFonts w:ascii="Segoe UI" w:hAnsi="Segoe UI" w:cs="Segoe UI"/>
        </w:rPr>
        <w:tab/>
      </w:r>
    </w:p>
    <w:p w14:paraId="35566528" w14:textId="77777777" w:rsidR="00311031" w:rsidRPr="00311031" w:rsidRDefault="00311031" w:rsidP="00311031">
      <w:pPr>
        <w:spacing w:after="200" w:line="360" w:lineRule="auto"/>
        <w:rPr>
          <w:rFonts w:ascii="Segoe UI" w:hAnsi="Segoe UI" w:cs="Segoe UI"/>
        </w:rPr>
      </w:pPr>
      <w:r w:rsidRPr="00311031">
        <w:rPr>
          <w:rFonts w:ascii="Segoe UI" w:hAnsi="Segoe UI" w:cs="Segoe UI"/>
        </w:rPr>
        <w:t>4. DL to be updated      _______________________________</w:t>
      </w:r>
    </w:p>
    <w:p w14:paraId="4E738207" w14:textId="6E42AF42" w:rsidR="00311031" w:rsidRPr="00311031" w:rsidRDefault="00311031" w:rsidP="00311031">
      <w:pPr>
        <w:spacing w:after="200" w:line="360" w:lineRule="auto"/>
        <w:rPr>
          <w:rFonts w:ascii="Segoe UI" w:hAnsi="Segoe UI" w:cs="Segoe UI"/>
        </w:rPr>
      </w:pPr>
      <w:r w:rsidRPr="00311031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23AB823" wp14:editId="14C5405B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</wp:posOffset>
                </wp:positionV>
                <wp:extent cx="114300" cy="114300"/>
                <wp:effectExtent l="9525" t="8890" r="9525" b="1016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912E8" id="Rectangle 18" o:spid="_x0000_s1026" style="position:absolute;margin-left:207pt;margin-top:1.5pt;width:9pt;height:9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"/>
            </w:pict>
          </mc:Fallback>
        </mc:AlternateContent>
      </w:r>
      <w:r w:rsidRPr="00311031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1B6C77E" wp14:editId="291C9507">
                <wp:simplePos x="0" y="0"/>
                <wp:positionH relativeFrom="column">
                  <wp:posOffset>2219325</wp:posOffset>
                </wp:positionH>
                <wp:positionV relativeFrom="paragraph">
                  <wp:posOffset>19050</wp:posOffset>
                </wp:positionV>
                <wp:extent cx="114300" cy="114300"/>
                <wp:effectExtent l="9525" t="8890" r="9525" b="1016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926C9" id="Rectangle 16" o:spid="_x0000_s1026" style="position:absolute;margin-left:174.75pt;margin-top:1.5pt;width:9pt;height:9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zcHQIAAD0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"/>
            </w:pict>
          </mc:Fallback>
        </mc:AlternateContent>
      </w:r>
      <w:r w:rsidRPr="00311031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C101022" wp14:editId="0CAF971E">
                <wp:simplePos x="0" y="0"/>
                <wp:positionH relativeFrom="column">
                  <wp:posOffset>1714500</wp:posOffset>
                </wp:positionH>
                <wp:positionV relativeFrom="paragraph">
                  <wp:posOffset>10795</wp:posOffset>
                </wp:positionV>
                <wp:extent cx="114300" cy="114300"/>
                <wp:effectExtent l="9525" t="10160" r="9525" b="889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A08BD" id="Rectangle 15" o:spid="_x0000_s1026" style="position:absolute;margin-left:135pt;margin-top:.85pt;width:9pt;height:9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rPHQ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"/>
            </w:pict>
          </mc:Fallback>
        </mc:AlternateContent>
      </w:r>
      <w:r w:rsidRPr="00311031">
        <w:rPr>
          <w:rFonts w:ascii="Segoe UI" w:hAnsi="Segoe UI" w:cs="Segoe UI"/>
        </w:rPr>
        <w:t xml:space="preserve">5. Block email id               </w:t>
      </w:r>
      <w:proofErr w:type="gramStart"/>
      <w:r w:rsidRPr="00311031">
        <w:rPr>
          <w:rFonts w:ascii="Segoe UI" w:hAnsi="Segoe UI" w:cs="Segoe UI"/>
        </w:rPr>
        <w:t>Yes</w:t>
      </w:r>
      <w:proofErr w:type="gramEnd"/>
      <w:r w:rsidRPr="00311031">
        <w:rPr>
          <w:rFonts w:ascii="Segoe UI" w:hAnsi="Segoe UI" w:cs="Segoe UI"/>
        </w:rPr>
        <w:t xml:space="preserve">          No                  NA</w:t>
      </w:r>
    </w:p>
    <w:p w14:paraId="40501FDC" w14:textId="77777777" w:rsidR="00311031" w:rsidRPr="00311031" w:rsidRDefault="00311031" w:rsidP="00311031">
      <w:pPr>
        <w:spacing w:after="200" w:line="360" w:lineRule="auto"/>
        <w:rPr>
          <w:rFonts w:ascii="Segoe UI" w:hAnsi="Segoe UI" w:cs="Segoe UI"/>
        </w:rPr>
      </w:pPr>
      <w:r w:rsidRPr="00311031">
        <w:rPr>
          <w:rFonts w:ascii="Segoe UI" w:hAnsi="Segoe UI" w:cs="Segoe UI"/>
        </w:rPr>
        <w:t>Name: ________________________________                  Signature: ____________________</w:t>
      </w:r>
    </w:p>
    <w:p w14:paraId="5CE3022D" w14:textId="77777777" w:rsidR="00311031" w:rsidRPr="00311031" w:rsidRDefault="00311031" w:rsidP="00311031">
      <w:pPr>
        <w:spacing w:after="200" w:line="360" w:lineRule="auto"/>
        <w:rPr>
          <w:rFonts w:ascii="Segoe UI" w:hAnsi="Segoe UI" w:cs="Segoe UI"/>
        </w:rPr>
      </w:pPr>
      <w:r w:rsidRPr="00311031">
        <w:rPr>
          <w:rFonts w:ascii="Segoe UI" w:hAnsi="Segoe UI" w:cs="Segoe UI"/>
        </w:rPr>
        <w:t>Date: _________________________________</w:t>
      </w:r>
    </w:p>
    <w:p w14:paraId="0BD76E97" w14:textId="77777777" w:rsidR="00311031" w:rsidRPr="00311031" w:rsidRDefault="00311031" w:rsidP="00311031">
      <w:pPr>
        <w:spacing w:after="200" w:line="360" w:lineRule="auto"/>
        <w:rPr>
          <w:rFonts w:ascii="Segoe UI" w:hAnsi="Segoe UI" w:cs="Segoe UI"/>
        </w:rPr>
      </w:pPr>
      <w:r w:rsidRPr="00311031">
        <w:rPr>
          <w:rFonts w:ascii="Segoe UI" w:hAnsi="Segoe UI" w:cs="Segoe UI"/>
        </w:rPr>
        <w:t>Comments (if any): _____________________________________________</w:t>
      </w:r>
    </w:p>
    <w:p w14:paraId="62BA3C18" w14:textId="77777777" w:rsidR="00311031" w:rsidRPr="00B2489F" w:rsidRDefault="00311031" w:rsidP="00311031">
      <w:pPr>
        <w:tabs>
          <w:tab w:val="left" w:pos="3231"/>
        </w:tabs>
        <w:spacing w:after="200" w:line="360" w:lineRule="auto"/>
        <w:rPr>
          <w:rFonts w:cs="Arial"/>
        </w:rPr>
      </w:pPr>
    </w:p>
    <w:p w14:paraId="1DA04920" w14:textId="77777777" w:rsidR="00311031" w:rsidRPr="00B2489F" w:rsidRDefault="00311031" w:rsidP="00311031">
      <w:pPr>
        <w:tabs>
          <w:tab w:val="left" w:pos="3231"/>
        </w:tabs>
        <w:spacing w:after="200" w:line="360" w:lineRule="auto"/>
        <w:rPr>
          <w:rFonts w:cs="Arial"/>
        </w:rPr>
      </w:pPr>
    </w:p>
    <w:p w14:paraId="29221363" w14:textId="77777777" w:rsidR="00311031" w:rsidRDefault="00311031" w:rsidP="00311031">
      <w:pPr>
        <w:pStyle w:val="Heading1"/>
        <w:numPr>
          <w:ilvl w:val="0"/>
          <w:numId w:val="0"/>
        </w:numPr>
      </w:pPr>
      <w:r w:rsidRPr="009F6AA1">
        <w:lastRenderedPageBreak/>
        <w:tab/>
        <w:t xml:space="preserve">       </w:t>
      </w:r>
    </w:p>
    <w:p w14:paraId="1B4E90BD" w14:textId="77777777" w:rsidR="00311031" w:rsidRDefault="00311031" w:rsidP="00311031">
      <w:pPr>
        <w:pStyle w:val="BodyText"/>
      </w:pPr>
    </w:p>
    <w:p w14:paraId="71498978" w14:textId="77777777" w:rsidR="00311031" w:rsidRDefault="00311031" w:rsidP="00311031">
      <w:pPr>
        <w:pStyle w:val="BodyText"/>
      </w:pPr>
    </w:p>
    <w:p w14:paraId="2D2BBD33" w14:textId="77777777" w:rsidR="00311031" w:rsidRDefault="00311031" w:rsidP="00311031">
      <w:pPr>
        <w:pStyle w:val="BodyText"/>
      </w:pPr>
    </w:p>
    <w:p w14:paraId="02062A11" w14:textId="2F822665" w:rsidR="00311031" w:rsidRDefault="00311031" w:rsidP="00311031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5F47966E" wp14:editId="7787CAF6">
                <wp:simplePos x="0" y="0"/>
                <wp:positionH relativeFrom="column">
                  <wp:posOffset>-102870</wp:posOffset>
                </wp:positionH>
                <wp:positionV relativeFrom="paragraph">
                  <wp:posOffset>-127000</wp:posOffset>
                </wp:positionV>
                <wp:extent cx="5829300" cy="297180"/>
                <wp:effectExtent l="11430" t="12065" r="7620" b="508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2971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4B860" w14:textId="77777777" w:rsidR="00311031" w:rsidRPr="00E00553" w:rsidRDefault="00311031" w:rsidP="00311031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 w:rsidRPr="00E00553">
                              <w:rPr>
                                <w:rFonts w:ascii="Segoe UI" w:hAnsi="Segoe UI" w:cs="Segoe UI"/>
                                <w:b/>
                              </w:rPr>
                              <w:t>Clearance from HR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7966E" id="Rectangle 14" o:spid="_x0000_s1032" style="position:absolute;margin-left:-8.1pt;margin-top:-10pt;width:459pt;height:23.4pt;z-index:-25131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" fillcolor="silver">
                <v:textbox>
                  <w:txbxContent>
                    <w:p w14:paraId="0A64B860" w14:textId="77777777" w:rsidR="00311031" w:rsidRPr="00E00553" w:rsidRDefault="00311031" w:rsidP="00311031">
                      <w:pPr>
                        <w:jc w:val="center"/>
                        <w:rPr>
                          <w:rFonts w:ascii="Segoe UI" w:hAnsi="Segoe UI" w:cs="Segoe UI"/>
                          <w:b/>
                        </w:rPr>
                      </w:pPr>
                      <w:r w:rsidRPr="00E00553">
                        <w:rPr>
                          <w:rFonts w:ascii="Segoe UI" w:hAnsi="Segoe UI" w:cs="Segoe UI"/>
                          <w:b/>
                        </w:rPr>
                        <w:t>Clearance from HR 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862EEFF" wp14:editId="488512B7">
                <wp:simplePos x="0" y="0"/>
                <wp:positionH relativeFrom="column">
                  <wp:posOffset>-102870</wp:posOffset>
                </wp:positionH>
                <wp:positionV relativeFrom="paragraph">
                  <wp:posOffset>185420</wp:posOffset>
                </wp:positionV>
                <wp:extent cx="5829300" cy="2799080"/>
                <wp:effectExtent l="11430" t="10160" r="7620" b="1016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829300" cy="2799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8A27D" id="Rectangle 13" o:spid="_x0000_s1026" style="position:absolute;margin-left:-8.1pt;margin-top:14.6pt;width:459pt;height:220.4pt;flip: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" filled="f"/>
            </w:pict>
          </mc:Fallback>
        </mc:AlternateContent>
      </w:r>
      <w:r>
        <w:tab/>
        <w:t xml:space="preserve"> </w:t>
      </w:r>
    </w:p>
    <w:p w14:paraId="41888E2A" w14:textId="77777777" w:rsidR="00311031" w:rsidRDefault="00311031" w:rsidP="00311031">
      <w:pPr>
        <w:pStyle w:val="BodyText"/>
      </w:pPr>
      <w:r>
        <w:tab/>
        <w:t xml:space="preserve"> </w:t>
      </w:r>
    </w:p>
    <w:p w14:paraId="2EC2BFBF" w14:textId="77777777" w:rsidR="00311031" w:rsidRDefault="00311031" w:rsidP="00311031">
      <w:pPr>
        <w:pStyle w:val="BodyText"/>
      </w:pPr>
      <w:r>
        <w:t>1. Date of Joining New Office: ____________________</w:t>
      </w:r>
    </w:p>
    <w:p w14:paraId="0042CEBE" w14:textId="77777777" w:rsidR="00311031" w:rsidRDefault="00311031" w:rsidP="00311031">
      <w:pPr>
        <w:pStyle w:val="BodyText"/>
      </w:pPr>
      <w:r>
        <w:t>2. Contact person from the HR Department at the transferred Location: ____________________</w:t>
      </w:r>
    </w:p>
    <w:p w14:paraId="1E020606" w14:textId="77777777" w:rsidR="00311031" w:rsidRDefault="00311031" w:rsidP="00311031">
      <w:pPr>
        <w:pStyle w:val="BodyText"/>
      </w:pPr>
      <w:r>
        <w:t>3. Leave balance:</w:t>
      </w:r>
    </w:p>
    <w:p w14:paraId="4EADD418" w14:textId="77777777" w:rsidR="00311031" w:rsidRDefault="00311031" w:rsidP="00311031">
      <w:pPr>
        <w:pStyle w:val="BodyText"/>
      </w:pPr>
      <w:r>
        <w:t xml:space="preserve">    a. Planned Leaves   _______     b. Unplanned Leaves________________</w:t>
      </w:r>
    </w:p>
    <w:p w14:paraId="7DAE829E" w14:textId="77777777" w:rsidR="00311031" w:rsidRDefault="00311031" w:rsidP="00311031">
      <w:pPr>
        <w:pStyle w:val="BodyText"/>
      </w:pPr>
    </w:p>
    <w:p w14:paraId="2AD5E8CD" w14:textId="76F01FE5" w:rsidR="00311031" w:rsidRDefault="00311031" w:rsidP="00311031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677A232" wp14:editId="50BCD2CF">
                <wp:simplePos x="0" y="0"/>
                <wp:positionH relativeFrom="column">
                  <wp:posOffset>2297430</wp:posOffset>
                </wp:positionH>
                <wp:positionV relativeFrom="paragraph">
                  <wp:posOffset>43180</wp:posOffset>
                </wp:positionV>
                <wp:extent cx="114300" cy="114300"/>
                <wp:effectExtent l="11430" t="13970" r="7620" b="508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57963" id="Rectangle 11" o:spid="_x0000_s1026" style="position:absolute;margin-left:180.9pt;margin-top:3.4pt;width:9pt;height:9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6965825" wp14:editId="3E788CE5">
                <wp:simplePos x="0" y="0"/>
                <wp:positionH relativeFrom="column">
                  <wp:posOffset>1748790</wp:posOffset>
                </wp:positionH>
                <wp:positionV relativeFrom="paragraph">
                  <wp:posOffset>43180</wp:posOffset>
                </wp:positionV>
                <wp:extent cx="114300" cy="114300"/>
                <wp:effectExtent l="5715" t="13970" r="13335" b="508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B026F" id="Rectangle 9" o:spid="_x0000_s1026" style="position:absolute;margin-left:137.7pt;margin-top:3.4pt;width:9pt;height:9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"/>
            </w:pict>
          </mc:Fallback>
        </mc:AlternateContent>
      </w:r>
      <w:r>
        <w:t xml:space="preserve">4. Block the Access Card: Yes          No </w:t>
      </w:r>
    </w:p>
    <w:p w14:paraId="6B50CE9F" w14:textId="77777777" w:rsidR="00311031" w:rsidRDefault="00311031" w:rsidP="00311031">
      <w:pPr>
        <w:pStyle w:val="BodyText"/>
      </w:pPr>
    </w:p>
    <w:p w14:paraId="161394E9" w14:textId="13F9AF46" w:rsidR="00311031" w:rsidRDefault="00311031" w:rsidP="00311031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0C04036" wp14:editId="53A95F72">
                <wp:simplePos x="0" y="0"/>
                <wp:positionH relativeFrom="column">
                  <wp:posOffset>3729990</wp:posOffset>
                </wp:positionH>
                <wp:positionV relativeFrom="paragraph">
                  <wp:posOffset>48260</wp:posOffset>
                </wp:positionV>
                <wp:extent cx="114300" cy="114300"/>
                <wp:effectExtent l="5715" t="6350" r="13335" b="127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45758" id="Rectangle 8" o:spid="_x0000_s1026" style="position:absolute;margin-left:293.7pt;margin-top:3.8pt;width:9pt;height:9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rqGwIAADs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A6C1703" wp14:editId="26032150">
                <wp:simplePos x="0" y="0"/>
                <wp:positionH relativeFrom="column">
                  <wp:posOffset>3234690</wp:posOffset>
                </wp:positionH>
                <wp:positionV relativeFrom="paragraph">
                  <wp:posOffset>48260</wp:posOffset>
                </wp:positionV>
                <wp:extent cx="114300" cy="114300"/>
                <wp:effectExtent l="5715" t="6350" r="13335" b="127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83736" id="Rectangle 6" o:spid="_x0000_s1026" style="position:absolute;margin-left:254.7pt;margin-top:3.8pt;width:9pt;height:9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"/>
            </w:pict>
          </mc:Fallback>
        </mc:AlternateContent>
      </w:r>
      <w:r>
        <w:t>5. Employee records have been updated (MIS/HR/</w:t>
      </w:r>
      <w:proofErr w:type="gramStart"/>
      <w:r>
        <w:t xml:space="preserve">PBN)   </w:t>
      </w:r>
      <w:proofErr w:type="gramEnd"/>
      <w:r>
        <w:t xml:space="preserve">    </w:t>
      </w:r>
      <w:r w:rsidR="00267BED">
        <w:t xml:space="preserve">  </w:t>
      </w:r>
      <w:r>
        <w:t>Yes        No</w:t>
      </w:r>
    </w:p>
    <w:p w14:paraId="08447EE5" w14:textId="77777777" w:rsidR="00311031" w:rsidRDefault="00311031" w:rsidP="00311031">
      <w:pPr>
        <w:pStyle w:val="BodyText"/>
      </w:pPr>
    </w:p>
    <w:p w14:paraId="46C4DF46" w14:textId="77777777" w:rsidR="00311031" w:rsidRDefault="00311031" w:rsidP="00311031">
      <w:pPr>
        <w:pStyle w:val="BodyText"/>
      </w:pPr>
      <w:r>
        <w:t>Name: ______________________________ Signature: _______________________</w:t>
      </w:r>
    </w:p>
    <w:p w14:paraId="09B6503B" w14:textId="77777777" w:rsidR="00311031" w:rsidRDefault="00311031" w:rsidP="00311031">
      <w:pPr>
        <w:pStyle w:val="BodyText"/>
      </w:pPr>
      <w:r>
        <w:t>Date: ________________________________</w:t>
      </w:r>
    </w:p>
    <w:p w14:paraId="3230AC12" w14:textId="77777777" w:rsidR="00311031" w:rsidRDefault="00311031" w:rsidP="00311031">
      <w:pPr>
        <w:pStyle w:val="BodyText"/>
      </w:pPr>
      <w:r>
        <w:t>Additional Comments: __________________________________________________</w:t>
      </w:r>
    </w:p>
    <w:p w14:paraId="1045F0B4" w14:textId="77777777" w:rsidR="00311031" w:rsidRDefault="00311031" w:rsidP="00311031">
      <w:pPr>
        <w:pStyle w:val="BodyText"/>
      </w:pPr>
    </w:p>
    <w:p w14:paraId="662FEBC6" w14:textId="77777777" w:rsidR="00311031" w:rsidRDefault="00311031" w:rsidP="00311031">
      <w:pPr>
        <w:pStyle w:val="BodyText"/>
      </w:pPr>
      <w:r>
        <w:tab/>
      </w:r>
      <w:r>
        <w:tab/>
      </w:r>
    </w:p>
    <w:p w14:paraId="57750895" w14:textId="2C219C46" w:rsidR="00311031" w:rsidRPr="00B2489F" w:rsidRDefault="00311031" w:rsidP="00311031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1" locked="0" layoutInCell="1" allowOverlap="1" wp14:anchorId="6FBB74D3" wp14:editId="550140D9">
                <wp:simplePos x="0" y="0"/>
                <wp:positionH relativeFrom="column">
                  <wp:posOffset>-110490</wp:posOffset>
                </wp:positionH>
                <wp:positionV relativeFrom="paragraph">
                  <wp:posOffset>408940</wp:posOffset>
                </wp:positionV>
                <wp:extent cx="5829300" cy="276225"/>
                <wp:effectExtent l="13335" t="8255" r="5715" b="1079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2762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FE7A8" w14:textId="77777777" w:rsidR="00311031" w:rsidRPr="00E00553" w:rsidRDefault="00311031" w:rsidP="00311031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 w:rsidRPr="00E00553">
                              <w:rPr>
                                <w:rFonts w:ascii="Segoe UI" w:hAnsi="Segoe UI" w:cs="Segoe UI"/>
                                <w:b/>
                              </w:rPr>
                              <w:t xml:space="preserve">Clearance from Finance Department </w:t>
                            </w:r>
                          </w:p>
                          <w:p w14:paraId="3986F744" w14:textId="77777777" w:rsidR="00311031" w:rsidRDefault="00311031" w:rsidP="0031103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B74D3" id="Rectangle 5" o:spid="_x0000_s1033" style="position:absolute;margin-left:-8.7pt;margin-top:32.2pt;width:459pt;height:21.75p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" fillcolor="silver">
                <v:textbox>
                  <w:txbxContent>
                    <w:p w14:paraId="489FE7A8" w14:textId="77777777" w:rsidR="00311031" w:rsidRPr="00E00553" w:rsidRDefault="00311031" w:rsidP="00311031">
                      <w:pPr>
                        <w:jc w:val="center"/>
                        <w:rPr>
                          <w:rFonts w:ascii="Segoe UI" w:hAnsi="Segoe UI" w:cs="Segoe UI"/>
                          <w:b/>
                        </w:rPr>
                      </w:pPr>
                      <w:r w:rsidRPr="00E00553">
                        <w:rPr>
                          <w:rFonts w:ascii="Segoe UI" w:hAnsi="Segoe UI" w:cs="Segoe UI"/>
                          <w:b/>
                        </w:rPr>
                        <w:t xml:space="preserve">Clearance from Finance Department </w:t>
                      </w:r>
                    </w:p>
                    <w:p w14:paraId="3986F744" w14:textId="77777777" w:rsidR="00311031" w:rsidRDefault="00311031" w:rsidP="00311031">
                      <w:pPr>
                        <w:jc w:val="center"/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057DBF56" wp14:editId="03A5CC1E">
                <wp:simplePos x="0" y="0"/>
                <wp:positionH relativeFrom="column">
                  <wp:posOffset>-102870</wp:posOffset>
                </wp:positionH>
                <wp:positionV relativeFrom="paragraph">
                  <wp:posOffset>996315</wp:posOffset>
                </wp:positionV>
                <wp:extent cx="5829300" cy="222250"/>
                <wp:effectExtent l="11430" t="5080" r="7620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2222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8E017" w14:textId="77777777" w:rsidR="00311031" w:rsidRPr="0083776E" w:rsidRDefault="00311031" w:rsidP="00311031">
                            <w:pPr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 w:rsidRPr="0083776E">
                              <w:rPr>
                                <w:rFonts w:cs="Arial"/>
                                <w:b/>
                              </w:rPr>
                              <w:t xml:space="preserve">Clearance from Finance Department </w:t>
                            </w:r>
                          </w:p>
                          <w:p w14:paraId="1F09BB8F" w14:textId="77777777" w:rsidR="00311031" w:rsidRDefault="00311031" w:rsidP="0031103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DBF56" id="Rectangle 4" o:spid="_x0000_s1034" style="position:absolute;margin-left:-8.1pt;margin-top:78.45pt;width:459pt;height:17.5pt;z-index:-2513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" fillcolor="silver">
                <v:textbox>
                  <w:txbxContent>
                    <w:p w14:paraId="7588E017" w14:textId="77777777" w:rsidR="00311031" w:rsidRPr="0083776E" w:rsidRDefault="00311031" w:rsidP="00311031">
                      <w:pPr>
                        <w:jc w:val="center"/>
                        <w:rPr>
                          <w:rFonts w:cs="Arial"/>
                          <w:b/>
                        </w:rPr>
                      </w:pPr>
                      <w:r w:rsidRPr="0083776E">
                        <w:rPr>
                          <w:rFonts w:cs="Arial"/>
                          <w:b/>
                        </w:rPr>
                        <w:t xml:space="preserve">Clearance from Finance Department </w:t>
                      </w:r>
                    </w:p>
                    <w:p w14:paraId="1F09BB8F" w14:textId="77777777" w:rsidR="00311031" w:rsidRDefault="00311031" w:rsidP="00311031">
                      <w:pPr>
                        <w:jc w:val="center"/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422034F" wp14:editId="624078E8">
                <wp:simplePos x="0" y="0"/>
                <wp:positionH relativeFrom="column">
                  <wp:posOffset>-102870</wp:posOffset>
                </wp:positionH>
                <wp:positionV relativeFrom="paragraph">
                  <wp:posOffset>728980</wp:posOffset>
                </wp:positionV>
                <wp:extent cx="5829300" cy="1113790"/>
                <wp:effectExtent l="11430" t="13970" r="7620" b="57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11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E75B8" w14:textId="77777777" w:rsidR="00311031" w:rsidRPr="00E00553" w:rsidRDefault="00311031" w:rsidP="00311031">
                            <w:pPr>
                              <w:spacing w:line="360" w:lineRule="auto"/>
                              <w:ind w:right="-665"/>
                              <w:rPr>
                                <w:rFonts w:ascii="Segoe UI" w:hAnsi="Segoe UI" w:cs="Segoe UI"/>
                              </w:rPr>
                            </w:pPr>
                            <w:r w:rsidRPr="00E00553">
                              <w:rPr>
                                <w:rFonts w:ascii="Segoe UI" w:hAnsi="Segoe UI" w:cs="Segoe UI"/>
                              </w:rPr>
                              <w:t>Enumerate whether any special allowances / concessions provided (if any</w:t>
                            </w:r>
                            <w:proofErr w:type="gramStart"/>
                            <w:r w:rsidRPr="00E00553">
                              <w:rPr>
                                <w:rFonts w:ascii="Segoe UI" w:hAnsi="Segoe UI" w:cs="Segoe UI"/>
                              </w:rPr>
                              <w:t>):_</w:t>
                            </w:r>
                            <w:proofErr w:type="gramEnd"/>
                            <w:r w:rsidRPr="00E00553">
                              <w:rPr>
                                <w:rFonts w:ascii="Segoe UI" w:hAnsi="Segoe UI" w:cs="Segoe UI"/>
                              </w:rPr>
                              <w:t>________________</w:t>
                            </w:r>
                          </w:p>
                          <w:p w14:paraId="6936E224" w14:textId="77777777" w:rsidR="00311031" w:rsidRPr="00E00553" w:rsidRDefault="00311031" w:rsidP="00311031">
                            <w:pPr>
                              <w:spacing w:line="360" w:lineRule="auto"/>
                              <w:ind w:right="-665"/>
                              <w:rPr>
                                <w:rFonts w:ascii="Segoe UI" w:hAnsi="Segoe UI" w:cs="Segoe UI"/>
                              </w:rPr>
                            </w:pPr>
                            <w:r w:rsidRPr="00E00553">
                              <w:rPr>
                                <w:rFonts w:ascii="Segoe UI" w:hAnsi="Segoe UI" w:cs="Segoe UI"/>
                              </w:rPr>
                              <w:t xml:space="preserve">Name: _________________________   Signature: ___________________________  </w:t>
                            </w:r>
                          </w:p>
                          <w:p w14:paraId="798E7829" w14:textId="77777777" w:rsidR="00311031" w:rsidRPr="00E00553" w:rsidRDefault="00311031" w:rsidP="00311031">
                            <w:pPr>
                              <w:spacing w:line="360" w:lineRule="auto"/>
                              <w:ind w:right="-665"/>
                              <w:rPr>
                                <w:rFonts w:ascii="Segoe UI" w:hAnsi="Segoe UI" w:cs="Segoe UI"/>
                              </w:rPr>
                            </w:pPr>
                            <w:r w:rsidRPr="00E00553">
                              <w:rPr>
                                <w:rFonts w:ascii="Segoe UI" w:hAnsi="Segoe UI" w:cs="Segoe UI"/>
                              </w:rPr>
                              <w:t>Comments (if any</w:t>
                            </w:r>
                            <w:proofErr w:type="gramStart"/>
                            <w:r w:rsidRPr="00E00553">
                              <w:rPr>
                                <w:rFonts w:ascii="Segoe UI" w:hAnsi="Segoe UI" w:cs="Segoe UI"/>
                              </w:rPr>
                              <w:t>):_</w:t>
                            </w:r>
                            <w:proofErr w:type="gramEnd"/>
                            <w:r w:rsidRPr="00E00553">
                              <w:rPr>
                                <w:rFonts w:ascii="Segoe UI" w:hAnsi="Segoe UI" w:cs="Segoe UI"/>
                              </w:rPr>
                              <w:t>______________________________________________________________</w:t>
                            </w:r>
                          </w:p>
                          <w:p w14:paraId="69A4AB1D" w14:textId="77777777" w:rsidR="00311031" w:rsidRDefault="00311031" w:rsidP="00311031">
                            <w:pPr>
                              <w:spacing w:line="360" w:lineRule="auto"/>
                              <w:ind w:right="-66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2034F" id="Text Box 3" o:spid="_x0000_s1035" type="#_x0000_t202" style="position:absolute;margin-left:-8.1pt;margin-top:57.4pt;width:459pt;height:87.7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">
                <v:textbox>
                  <w:txbxContent>
                    <w:p w14:paraId="1A3E75B8" w14:textId="77777777" w:rsidR="00311031" w:rsidRPr="00E00553" w:rsidRDefault="00311031" w:rsidP="00311031">
                      <w:pPr>
                        <w:spacing w:line="360" w:lineRule="auto"/>
                        <w:ind w:right="-665"/>
                        <w:rPr>
                          <w:rFonts w:ascii="Segoe UI" w:hAnsi="Segoe UI" w:cs="Segoe UI"/>
                        </w:rPr>
                      </w:pPr>
                      <w:r w:rsidRPr="00E00553">
                        <w:rPr>
                          <w:rFonts w:ascii="Segoe UI" w:hAnsi="Segoe UI" w:cs="Segoe UI"/>
                        </w:rPr>
                        <w:t>Enumerate whether any special allowances / concessions provided (if any</w:t>
                      </w:r>
                      <w:proofErr w:type="gramStart"/>
                      <w:r w:rsidRPr="00E00553">
                        <w:rPr>
                          <w:rFonts w:ascii="Segoe UI" w:hAnsi="Segoe UI" w:cs="Segoe UI"/>
                        </w:rPr>
                        <w:t>):_</w:t>
                      </w:r>
                      <w:proofErr w:type="gramEnd"/>
                      <w:r w:rsidRPr="00E00553">
                        <w:rPr>
                          <w:rFonts w:ascii="Segoe UI" w:hAnsi="Segoe UI" w:cs="Segoe UI"/>
                        </w:rPr>
                        <w:t>________________</w:t>
                      </w:r>
                    </w:p>
                    <w:p w14:paraId="6936E224" w14:textId="77777777" w:rsidR="00311031" w:rsidRPr="00E00553" w:rsidRDefault="00311031" w:rsidP="00311031">
                      <w:pPr>
                        <w:spacing w:line="360" w:lineRule="auto"/>
                        <w:ind w:right="-665"/>
                        <w:rPr>
                          <w:rFonts w:ascii="Segoe UI" w:hAnsi="Segoe UI" w:cs="Segoe UI"/>
                        </w:rPr>
                      </w:pPr>
                      <w:r w:rsidRPr="00E00553">
                        <w:rPr>
                          <w:rFonts w:ascii="Segoe UI" w:hAnsi="Segoe UI" w:cs="Segoe UI"/>
                        </w:rPr>
                        <w:t xml:space="preserve">Name: _________________________   Signature: ___________________________  </w:t>
                      </w:r>
                    </w:p>
                    <w:p w14:paraId="798E7829" w14:textId="77777777" w:rsidR="00311031" w:rsidRPr="00E00553" w:rsidRDefault="00311031" w:rsidP="00311031">
                      <w:pPr>
                        <w:spacing w:line="360" w:lineRule="auto"/>
                        <w:ind w:right="-665"/>
                        <w:rPr>
                          <w:rFonts w:ascii="Segoe UI" w:hAnsi="Segoe UI" w:cs="Segoe UI"/>
                        </w:rPr>
                      </w:pPr>
                      <w:r w:rsidRPr="00E00553">
                        <w:rPr>
                          <w:rFonts w:ascii="Segoe UI" w:hAnsi="Segoe UI" w:cs="Segoe UI"/>
                        </w:rPr>
                        <w:t>Comments (if any</w:t>
                      </w:r>
                      <w:proofErr w:type="gramStart"/>
                      <w:r w:rsidRPr="00E00553">
                        <w:rPr>
                          <w:rFonts w:ascii="Segoe UI" w:hAnsi="Segoe UI" w:cs="Segoe UI"/>
                        </w:rPr>
                        <w:t>):_</w:t>
                      </w:r>
                      <w:proofErr w:type="gramEnd"/>
                      <w:r w:rsidRPr="00E00553">
                        <w:rPr>
                          <w:rFonts w:ascii="Segoe UI" w:hAnsi="Segoe UI" w:cs="Segoe UI"/>
                        </w:rPr>
                        <w:t>______________________________________________________________</w:t>
                      </w:r>
                    </w:p>
                    <w:p w14:paraId="69A4AB1D" w14:textId="77777777" w:rsidR="00311031" w:rsidRDefault="00311031" w:rsidP="00311031">
                      <w:pPr>
                        <w:spacing w:line="360" w:lineRule="auto"/>
                        <w:ind w:right="-665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p w14:paraId="59ED99A3" w14:textId="77777777" w:rsidR="00EF3B13" w:rsidRDefault="00EF3B13">
      <w:pPr>
        <w:spacing w:line="240" w:lineRule="auto"/>
        <w:rPr>
          <w:rFonts w:ascii="Segoe UI" w:eastAsia="Times New Roman" w:hAnsi="Segoe UI" w:cs="Segoe UI"/>
          <w:b/>
          <w:color w:val="000000"/>
        </w:rPr>
      </w:pPr>
    </w:p>
    <w:sectPr w:rsidR="00EF3B13" w:rsidSect="00805BE0">
      <w:headerReference w:type="default" r:id="rId12"/>
      <w:footerReference w:type="default" r:id="rId13"/>
      <w:pgSz w:w="12240" w:h="15840" w:code="1"/>
      <w:pgMar w:top="1440" w:right="540" w:bottom="1440" w:left="1440" w:header="450" w:footer="1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F4A44" w14:textId="77777777" w:rsidR="00F35854" w:rsidRDefault="00F35854" w:rsidP="00707D40">
      <w:pPr>
        <w:spacing w:line="240" w:lineRule="auto"/>
      </w:pPr>
      <w:r>
        <w:separator/>
      </w:r>
    </w:p>
    <w:p w14:paraId="1A80FC34" w14:textId="77777777" w:rsidR="00F35854" w:rsidRDefault="00F35854"/>
  </w:endnote>
  <w:endnote w:type="continuationSeparator" w:id="0">
    <w:p w14:paraId="0DE2582A" w14:textId="77777777" w:rsidR="00F35854" w:rsidRDefault="00F35854" w:rsidP="00707D40">
      <w:pPr>
        <w:spacing w:line="240" w:lineRule="auto"/>
      </w:pPr>
      <w:r>
        <w:continuationSeparator/>
      </w:r>
    </w:p>
    <w:p w14:paraId="3F5CECB2" w14:textId="77777777" w:rsidR="00F35854" w:rsidRDefault="00F358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-345"/>
      <w:tblW w:w="11774" w:type="dxa"/>
      <w:tblBorders>
        <w:top w:val="single" w:sz="6" w:space="0" w:color="000000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00" w:firstRow="0" w:lastRow="0" w:firstColumn="0" w:lastColumn="0" w:noHBand="0" w:noVBand="0"/>
    </w:tblPr>
    <w:tblGrid>
      <w:gridCol w:w="467"/>
      <w:gridCol w:w="2178"/>
      <w:gridCol w:w="6560"/>
      <w:gridCol w:w="1507"/>
      <w:gridCol w:w="1062"/>
    </w:tblGrid>
    <w:tr w:rsidR="00237FB2" w:rsidRPr="00237FB2" w14:paraId="6D51C1DB" w14:textId="77777777" w:rsidTr="00237FB2">
      <w:trPr>
        <w:trHeight w:val="530"/>
      </w:trPr>
      <w:tc>
        <w:tcPr>
          <w:tcW w:w="198" w:type="pct"/>
        </w:tcPr>
        <w:p w14:paraId="3F8B9D48" w14:textId="77777777" w:rsidR="00237FB2" w:rsidRPr="00237FB2" w:rsidRDefault="00237FB2" w:rsidP="00432464">
          <w:pPr>
            <w:pStyle w:val="FooterText"/>
            <w:rPr>
              <w:rFonts w:ascii="Segoe UI" w:hAnsi="Segoe UI" w:cs="Segoe UI"/>
            </w:rPr>
          </w:pPr>
          <w:r w:rsidRPr="00237FB2">
            <w:rPr>
              <w:rFonts w:ascii="Segoe UI" w:hAnsi="Segoe UI" w:cs="Segoe UI"/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40DDB0C8" wp14:editId="13D3ACEB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40640</wp:posOffset>
                    </wp:positionV>
                    <wp:extent cx="7762875" cy="0"/>
                    <wp:effectExtent l="0" t="0" r="1270" b="635"/>
                    <wp:wrapNone/>
                    <wp:docPr id="1" name="AutoShape 6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7762875" cy="0"/>
                            </a:xfrm>
                            <a:prstGeom prst="straightConnector1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5E90B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4" o:spid="_x0000_s1026" type="#_x0000_t32" style="position:absolute;margin-left:-5.4pt;margin-top:3.2pt;width:611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" stroked="f"/>
                </w:pict>
              </mc:Fallback>
            </mc:AlternateContent>
          </w:r>
        </w:p>
      </w:tc>
      <w:tc>
        <w:tcPr>
          <w:tcW w:w="925" w:type="pct"/>
          <w:vAlign w:val="center"/>
        </w:tcPr>
        <w:p w14:paraId="6A1DB7EF" w14:textId="6185839D" w:rsidR="00237FB2" w:rsidRPr="00237FB2" w:rsidRDefault="00237FB2" w:rsidP="00132826">
          <w:pPr>
            <w:pStyle w:val="FooterText"/>
            <w:ind w:left="-92"/>
            <w:rPr>
              <w:rFonts w:ascii="Segoe UI" w:hAnsi="Segoe UI" w:cs="Segoe UI"/>
            </w:rPr>
          </w:pPr>
        </w:p>
      </w:tc>
      <w:tc>
        <w:tcPr>
          <w:tcW w:w="2785" w:type="pct"/>
          <w:vAlign w:val="center"/>
        </w:tcPr>
        <w:p w14:paraId="039B9230" w14:textId="68A87B20" w:rsidR="00237FB2" w:rsidRPr="00237FB2" w:rsidRDefault="00237FB2" w:rsidP="000C11E0">
          <w:pPr>
            <w:pStyle w:val="FooterText"/>
            <w:rPr>
              <w:rFonts w:ascii="Segoe UI" w:hAnsi="Segoe UI" w:cs="Segoe UI"/>
            </w:rPr>
          </w:pPr>
        </w:p>
      </w:tc>
      <w:tc>
        <w:tcPr>
          <w:tcW w:w="640" w:type="pct"/>
          <w:vAlign w:val="center"/>
        </w:tcPr>
        <w:p w14:paraId="0243F7C3" w14:textId="14CAD05A" w:rsidR="00237FB2" w:rsidRPr="00237FB2" w:rsidRDefault="00237FB2" w:rsidP="00432464">
          <w:pPr>
            <w:pStyle w:val="FooterText"/>
            <w:jc w:val="right"/>
            <w:rPr>
              <w:rFonts w:ascii="Segoe UI" w:hAnsi="Segoe UI" w:cs="Segoe UI"/>
            </w:rPr>
          </w:pPr>
          <w:r w:rsidRPr="00237FB2">
            <w:rPr>
              <w:rFonts w:ascii="Segoe UI" w:hAnsi="Segoe UI" w:cs="Segoe UI"/>
            </w:rPr>
            <w:t xml:space="preserve">   Page </w:t>
          </w:r>
          <w:r w:rsidRPr="00237FB2">
            <w:rPr>
              <w:rFonts w:ascii="Segoe UI" w:hAnsi="Segoe UI" w:cs="Segoe UI"/>
            </w:rPr>
            <w:fldChar w:fldCharType="begin"/>
          </w:r>
          <w:r w:rsidRPr="00237FB2">
            <w:rPr>
              <w:rFonts w:ascii="Segoe UI" w:hAnsi="Segoe UI" w:cs="Segoe UI"/>
            </w:rPr>
            <w:instrText xml:space="preserve"> PAGE </w:instrText>
          </w:r>
          <w:r w:rsidRPr="00237FB2">
            <w:rPr>
              <w:rFonts w:ascii="Segoe UI" w:hAnsi="Segoe UI" w:cs="Segoe UI"/>
            </w:rPr>
            <w:fldChar w:fldCharType="separate"/>
          </w:r>
          <w:r w:rsidR="00056C5C">
            <w:rPr>
              <w:rFonts w:ascii="Segoe UI" w:hAnsi="Segoe UI" w:cs="Segoe UI"/>
              <w:noProof/>
            </w:rPr>
            <w:t>3</w:t>
          </w:r>
          <w:r w:rsidRPr="00237FB2">
            <w:rPr>
              <w:rFonts w:ascii="Segoe UI" w:hAnsi="Segoe UI" w:cs="Segoe UI"/>
            </w:rPr>
            <w:fldChar w:fldCharType="end"/>
          </w:r>
          <w:r w:rsidRPr="00237FB2">
            <w:rPr>
              <w:rFonts w:ascii="Segoe UI" w:hAnsi="Segoe UI" w:cs="Segoe UI"/>
            </w:rPr>
            <w:t xml:space="preserve"> of </w:t>
          </w:r>
          <w:r w:rsidRPr="00237FB2">
            <w:rPr>
              <w:rFonts w:ascii="Segoe UI" w:hAnsi="Segoe UI" w:cs="Segoe UI"/>
            </w:rPr>
            <w:fldChar w:fldCharType="begin"/>
          </w:r>
          <w:r w:rsidRPr="00237FB2">
            <w:rPr>
              <w:rFonts w:ascii="Segoe UI" w:hAnsi="Segoe UI" w:cs="Segoe UI"/>
            </w:rPr>
            <w:instrText xml:space="preserve"> NUMPAGES </w:instrText>
          </w:r>
          <w:r w:rsidRPr="00237FB2">
            <w:rPr>
              <w:rFonts w:ascii="Segoe UI" w:hAnsi="Segoe UI" w:cs="Segoe UI"/>
            </w:rPr>
            <w:fldChar w:fldCharType="separate"/>
          </w:r>
          <w:r w:rsidR="00056C5C">
            <w:rPr>
              <w:rFonts w:ascii="Segoe UI" w:hAnsi="Segoe UI" w:cs="Segoe UI"/>
              <w:noProof/>
            </w:rPr>
            <w:t>5</w:t>
          </w:r>
          <w:r w:rsidRPr="00237FB2">
            <w:rPr>
              <w:rFonts w:ascii="Segoe UI" w:hAnsi="Segoe UI" w:cs="Segoe UI"/>
              <w:noProof/>
            </w:rPr>
            <w:fldChar w:fldCharType="end"/>
          </w:r>
        </w:p>
      </w:tc>
      <w:tc>
        <w:tcPr>
          <w:tcW w:w="451" w:type="pct"/>
        </w:tcPr>
        <w:p w14:paraId="048494EC" w14:textId="77777777" w:rsidR="00237FB2" w:rsidRPr="00237FB2" w:rsidRDefault="00237FB2" w:rsidP="00432464">
          <w:pPr>
            <w:pStyle w:val="FooterText"/>
            <w:rPr>
              <w:rFonts w:ascii="Segoe UI" w:hAnsi="Segoe UI" w:cs="Segoe UI"/>
            </w:rPr>
          </w:pPr>
        </w:p>
      </w:tc>
    </w:tr>
  </w:tbl>
  <w:p w14:paraId="7486DCB1" w14:textId="77777777" w:rsidR="006F634F" w:rsidRPr="00237FB2" w:rsidRDefault="006F634F" w:rsidP="00432464">
    <w:pPr>
      <w:rPr>
        <w:rFonts w:ascii="Segoe UI" w:hAnsi="Segoe UI" w:cs="Segoe UI"/>
      </w:rPr>
    </w:pPr>
  </w:p>
  <w:p w14:paraId="74CD63D0" w14:textId="77777777" w:rsidR="006F634F" w:rsidRPr="00237FB2" w:rsidRDefault="006F634F" w:rsidP="00432464">
    <w:pPr>
      <w:pStyle w:val="Footer"/>
      <w:rPr>
        <w:rFonts w:ascii="Segoe UI" w:hAnsi="Segoe UI" w:cs="Segoe U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59F4A" w14:textId="77777777" w:rsidR="00F35854" w:rsidRDefault="00F35854" w:rsidP="00707D40">
      <w:pPr>
        <w:spacing w:line="240" w:lineRule="auto"/>
      </w:pPr>
      <w:r>
        <w:separator/>
      </w:r>
    </w:p>
    <w:p w14:paraId="292CBA18" w14:textId="77777777" w:rsidR="00F35854" w:rsidRDefault="00F35854"/>
  </w:footnote>
  <w:footnote w:type="continuationSeparator" w:id="0">
    <w:p w14:paraId="7C0566D5" w14:textId="77777777" w:rsidR="00F35854" w:rsidRDefault="00F35854" w:rsidP="00707D40">
      <w:pPr>
        <w:spacing w:line="240" w:lineRule="auto"/>
      </w:pPr>
      <w:r>
        <w:continuationSeparator/>
      </w:r>
    </w:p>
    <w:p w14:paraId="7646E772" w14:textId="77777777" w:rsidR="00F35854" w:rsidRDefault="00F358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50" w:type="dxa"/>
      <w:tblInd w:w="-1332" w:type="dxa"/>
      <w:tblLayout w:type="fixed"/>
      <w:tblLook w:val="04A0" w:firstRow="1" w:lastRow="0" w:firstColumn="1" w:lastColumn="0" w:noHBand="0" w:noVBand="1"/>
    </w:tblPr>
    <w:tblGrid>
      <w:gridCol w:w="1440"/>
      <w:gridCol w:w="5940"/>
      <w:gridCol w:w="3870"/>
    </w:tblGrid>
    <w:tr w:rsidR="006F634F" w:rsidRPr="009825A2" w14:paraId="4FC648BD" w14:textId="77777777" w:rsidTr="006F5049">
      <w:trPr>
        <w:trHeight w:val="900"/>
      </w:trPr>
      <w:tc>
        <w:tcPr>
          <w:tcW w:w="7380" w:type="dxa"/>
          <w:gridSpan w:val="2"/>
        </w:tcPr>
        <w:p w14:paraId="41234501" w14:textId="4AC5330F" w:rsidR="003B56B6" w:rsidRPr="00901B20" w:rsidRDefault="00311031" w:rsidP="005F3C08">
          <w:pPr>
            <w:pStyle w:val="HeaderText"/>
            <w:rPr>
              <w:rStyle w:val="BlueBold"/>
              <w:rFonts w:ascii="Segoe UI" w:hAnsi="Segoe UI" w:cs="Segoe UI"/>
              <w:b w:val="0"/>
              <w:bCs/>
              <w:color w:val="auto"/>
              <w:sz w:val="18"/>
              <w:szCs w:val="18"/>
            </w:rPr>
          </w:pPr>
          <w:r>
            <w:rPr>
              <w:rStyle w:val="BlueBold"/>
              <w:rFonts w:ascii="Segoe UI" w:hAnsi="Segoe UI" w:cs="Segoe UI"/>
              <w:color w:val="auto"/>
            </w:rPr>
            <w:t>Permanent Transfer</w:t>
          </w:r>
          <w:r w:rsidR="007F435E">
            <w:rPr>
              <w:rStyle w:val="BlueBold"/>
              <w:rFonts w:ascii="Segoe UI" w:hAnsi="Segoe UI" w:cs="Segoe UI"/>
              <w:color w:val="auto"/>
            </w:rPr>
            <w:t xml:space="preserve"> </w:t>
          </w:r>
          <w:r>
            <w:rPr>
              <w:rStyle w:val="BlueBold"/>
              <w:rFonts w:ascii="Segoe UI" w:hAnsi="Segoe UI" w:cs="Segoe UI"/>
              <w:color w:val="auto"/>
            </w:rPr>
            <w:t xml:space="preserve">Clearance </w:t>
          </w:r>
          <w:r w:rsidR="007F435E">
            <w:rPr>
              <w:rStyle w:val="BlueBold"/>
              <w:rFonts w:ascii="Segoe UI" w:hAnsi="Segoe UI" w:cs="Segoe UI"/>
              <w:color w:val="auto"/>
            </w:rPr>
            <w:t>Form</w:t>
          </w:r>
          <w:r w:rsidR="00B03FE2" w:rsidRPr="00237FB2">
            <w:rPr>
              <w:rStyle w:val="BlueBold"/>
              <w:rFonts w:ascii="Segoe UI" w:hAnsi="Segoe UI" w:cs="Segoe UI"/>
              <w:color w:val="auto"/>
            </w:rPr>
            <w:br/>
          </w:r>
          <w:r w:rsidR="003B56B6" w:rsidRPr="00901B20">
            <w:rPr>
              <w:rStyle w:val="BlueBold"/>
              <w:rFonts w:ascii="Segoe UI" w:hAnsi="Segoe UI" w:cs="Segoe UI"/>
              <w:color w:val="auto"/>
              <w:sz w:val="18"/>
              <w:szCs w:val="18"/>
            </w:rPr>
            <w:t>Release Date</w:t>
          </w:r>
          <w:r w:rsidR="00404810">
            <w:rPr>
              <w:rStyle w:val="BlueBold"/>
              <w:rFonts w:ascii="Segoe UI" w:hAnsi="Segoe UI" w:cs="Segoe UI"/>
              <w:b w:val="0"/>
              <w:bCs/>
              <w:color w:val="auto"/>
              <w:sz w:val="18"/>
              <w:szCs w:val="18"/>
            </w:rPr>
            <w:t>: 30-Mar-2021</w:t>
          </w:r>
        </w:p>
        <w:p w14:paraId="1FD4F8A6" w14:textId="0D9767C2" w:rsidR="006F634F" w:rsidRPr="00193629" w:rsidRDefault="00B03FE2" w:rsidP="005F3C08">
          <w:pPr>
            <w:pStyle w:val="HeaderText"/>
            <w:rPr>
              <w:rStyle w:val="Bold"/>
              <w:b w:val="0"/>
              <w:bCs/>
            </w:rPr>
          </w:pPr>
          <w:r w:rsidRPr="00901B20">
            <w:rPr>
              <w:rStyle w:val="BlueBold"/>
              <w:rFonts w:ascii="Segoe UI" w:hAnsi="Segoe UI" w:cs="Segoe UI"/>
              <w:color w:val="auto"/>
              <w:sz w:val="18"/>
              <w:szCs w:val="18"/>
            </w:rPr>
            <w:t>Classification</w:t>
          </w:r>
          <w:r w:rsidRPr="00901B20">
            <w:rPr>
              <w:rStyle w:val="BlueBold"/>
              <w:rFonts w:ascii="Segoe UI" w:hAnsi="Segoe UI" w:cs="Segoe UI"/>
              <w:b w:val="0"/>
              <w:bCs/>
              <w:color w:val="auto"/>
              <w:sz w:val="18"/>
              <w:szCs w:val="18"/>
            </w:rPr>
            <w:t xml:space="preserve">: </w:t>
          </w:r>
          <w:r w:rsidR="007F435E">
            <w:rPr>
              <w:rStyle w:val="BlueBold"/>
              <w:rFonts w:ascii="Segoe UI" w:hAnsi="Segoe UI" w:cs="Segoe UI"/>
              <w:b w:val="0"/>
              <w:bCs/>
              <w:color w:val="auto"/>
              <w:sz w:val="18"/>
              <w:szCs w:val="18"/>
            </w:rPr>
            <w:t>Internal</w:t>
          </w:r>
        </w:p>
      </w:tc>
      <w:tc>
        <w:tcPr>
          <w:tcW w:w="3870" w:type="dxa"/>
        </w:tcPr>
        <w:p w14:paraId="4853BEAA" w14:textId="77777777" w:rsidR="006F634F" w:rsidRPr="009825A2" w:rsidRDefault="00A05754" w:rsidP="00BC5185">
          <w:pPr>
            <w:tabs>
              <w:tab w:val="left" w:pos="2175"/>
              <w:tab w:val="left" w:pos="3762"/>
            </w:tabs>
            <w:spacing w:line="240" w:lineRule="auto"/>
            <w:ind w:right="162"/>
            <w:jc w:val="right"/>
          </w:pPr>
          <w:r>
            <w:rPr>
              <w:noProof/>
            </w:rPr>
            <w:drawing>
              <wp:inline distT="0" distB="0" distL="0" distR="0" wp14:anchorId="78616902" wp14:editId="4C066C75">
                <wp:extent cx="1403985" cy="354330"/>
                <wp:effectExtent l="0" t="0" r="5715" b="762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398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F634F" w:rsidRPr="009825A2" w14:paraId="7A1505F6" w14:textId="77777777" w:rsidTr="006F5049">
      <w:trPr>
        <w:trHeight w:val="368"/>
      </w:trPr>
      <w:tc>
        <w:tcPr>
          <w:tcW w:w="1440" w:type="dxa"/>
        </w:tcPr>
        <w:p w14:paraId="04E1515B" w14:textId="557EA2D4" w:rsidR="006F634F" w:rsidRPr="009825A2" w:rsidRDefault="006F634F" w:rsidP="009825A2">
          <w:pPr>
            <w:tabs>
              <w:tab w:val="left" w:pos="2175"/>
            </w:tabs>
            <w:spacing w:line="240" w:lineRule="auto"/>
          </w:pPr>
        </w:p>
      </w:tc>
      <w:tc>
        <w:tcPr>
          <w:tcW w:w="9810" w:type="dxa"/>
          <w:gridSpan w:val="2"/>
        </w:tcPr>
        <w:p w14:paraId="52FAC99A" w14:textId="31D58349" w:rsidR="006F634F" w:rsidRPr="009825A2" w:rsidRDefault="006F634F" w:rsidP="009825A2">
          <w:pPr>
            <w:tabs>
              <w:tab w:val="left" w:pos="2175"/>
            </w:tabs>
            <w:spacing w:line="240" w:lineRule="auto"/>
          </w:pPr>
        </w:p>
      </w:tc>
    </w:tr>
  </w:tbl>
  <w:p w14:paraId="1392B996" w14:textId="1774BE55" w:rsidR="006F634F" w:rsidRPr="00AE03E8" w:rsidRDefault="00B41B91" w:rsidP="00AE03E8"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4B68F9A" wp14:editId="458F08D1">
              <wp:simplePos x="0" y="0"/>
              <wp:positionH relativeFrom="column">
                <wp:posOffset>-904875</wp:posOffset>
              </wp:positionH>
              <wp:positionV relativeFrom="paragraph">
                <wp:posOffset>-214630</wp:posOffset>
              </wp:positionV>
              <wp:extent cx="7753350" cy="0"/>
              <wp:effectExtent l="0" t="0" r="0" b="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B8F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A87273" id="Straight Connector 28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6.9pt" to="539.25pt,-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" strokecolor="#00b8f1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BA0"/>
    <w:multiLevelType w:val="hybridMultilevel"/>
    <w:tmpl w:val="3EC8EF7E"/>
    <w:lvl w:ilvl="0" w:tplc="8BA82336">
      <w:start w:val="1"/>
      <w:numFmt w:val="lowerRoman"/>
      <w:lvlText w:val="(%1)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7EF1128"/>
    <w:multiLevelType w:val="multilevel"/>
    <w:tmpl w:val="8D3A52E8"/>
    <w:lvl w:ilvl="0">
      <w:start w:val="1"/>
      <w:numFmt w:val="none"/>
      <w:pStyle w:val="NumberLevel3First"/>
      <w:lvlText w:val="1."/>
      <w:lvlJc w:val="left"/>
      <w:pPr>
        <w:tabs>
          <w:tab w:val="num" w:pos="-2646"/>
        </w:tabs>
        <w:ind w:left="-2646" w:hanging="288"/>
      </w:pPr>
      <w:rPr>
        <w:rFonts w:ascii="Arial" w:hAnsi="Arial" w:hint="default"/>
        <w:b w:val="0"/>
        <w:i w:val="0"/>
        <w:color w:val="000000"/>
        <w:sz w:val="20"/>
      </w:rPr>
    </w:lvl>
    <w:lvl w:ilvl="1">
      <w:start w:val="2"/>
      <w:numFmt w:val="decimal"/>
      <w:pStyle w:val="NumberLevel3"/>
      <w:lvlText w:val="%2."/>
      <w:lvlJc w:val="left"/>
      <w:pPr>
        <w:tabs>
          <w:tab w:val="num" w:pos="-2646"/>
        </w:tabs>
        <w:ind w:left="-2646" w:hanging="288"/>
      </w:pPr>
      <w:rPr>
        <w:rFonts w:ascii="Arial" w:hAnsi="Arial" w:hint="default"/>
        <w:b w:val="0"/>
        <w:i w:val="0"/>
        <w:color w:val="000000"/>
        <w:sz w:val="20"/>
      </w:rPr>
    </w:lvl>
    <w:lvl w:ilvl="2">
      <w:start w:val="1"/>
      <w:numFmt w:val="lowerRoman"/>
      <w:lvlText w:val="%3."/>
      <w:lvlJc w:val="right"/>
      <w:pPr>
        <w:ind w:left="-135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6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970" w:hanging="180"/>
      </w:pPr>
      <w:rPr>
        <w:rFonts w:hint="default"/>
      </w:rPr>
    </w:lvl>
  </w:abstractNum>
  <w:abstractNum w:abstractNumId="2" w15:restartNumberingAfterBreak="0">
    <w:nsid w:val="149E2527"/>
    <w:multiLevelType w:val="multilevel"/>
    <w:tmpl w:val="0409001D"/>
    <w:styleLink w:val="Note"/>
    <w:lvl w:ilvl="0">
      <w:start w:val="1"/>
      <w:numFmt w:val="none"/>
      <w:lvlText w:val="%1)"/>
      <w:lvlJc w:val="left"/>
      <w:pPr>
        <w:ind w:left="360" w:hanging="360"/>
      </w:pPr>
      <w:rPr>
        <w:rFonts w:ascii="Arial" w:hAnsi="Arial"/>
        <w:color w:val="0070C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730D1E"/>
    <w:multiLevelType w:val="hybridMultilevel"/>
    <w:tmpl w:val="4EFC6D98"/>
    <w:lvl w:ilvl="0" w:tplc="198EB24A">
      <w:start w:val="1"/>
      <w:numFmt w:val="lowerRoman"/>
      <w:lvlText w:val="(%1)"/>
      <w:lvlJc w:val="left"/>
      <w:pPr>
        <w:tabs>
          <w:tab w:val="num" w:pos="4125"/>
        </w:tabs>
        <w:ind w:left="4125" w:hanging="3765"/>
      </w:pPr>
      <w:rPr>
        <w:rFonts w:hint="default"/>
      </w:rPr>
    </w:lvl>
    <w:lvl w:ilvl="1" w:tplc="FECA3FE2">
      <w:start w:val="1"/>
      <w:numFmt w:val="upp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91FA4"/>
    <w:multiLevelType w:val="hybridMultilevel"/>
    <w:tmpl w:val="F3884974"/>
    <w:lvl w:ilvl="0" w:tplc="488C7E7A">
      <w:start w:val="1"/>
      <w:numFmt w:val="bullet"/>
      <w:pStyle w:val="BulletLevel3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225740"/>
    <w:multiLevelType w:val="multilevel"/>
    <w:tmpl w:val="E794A874"/>
    <w:lvl w:ilvl="0">
      <w:start w:val="1"/>
      <w:numFmt w:val="none"/>
      <w:pStyle w:val="BlueNumberLevel2First"/>
      <w:lvlText w:val="1."/>
      <w:lvlJc w:val="left"/>
      <w:pPr>
        <w:tabs>
          <w:tab w:val="num" w:pos="576"/>
        </w:tabs>
        <w:ind w:left="360" w:hanging="72"/>
      </w:pPr>
      <w:rPr>
        <w:rFonts w:ascii="Arial" w:hAnsi="Arial" w:hint="default"/>
        <w:b w:val="0"/>
        <w:i w:val="0"/>
        <w:color w:val="0075B0"/>
        <w:sz w:val="20"/>
      </w:rPr>
    </w:lvl>
    <w:lvl w:ilvl="1">
      <w:start w:val="2"/>
      <w:numFmt w:val="decimal"/>
      <w:pStyle w:val="BlueNumberLevel2"/>
      <w:lvlText w:val="%2."/>
      <w:lvlJc w:val="left"/>
      <w:pPr>
        <w:tabs>
          <w:tab w:val="num" w:pos="576"/>
        </w:tabs>
        <w:ind w:left="360" w:hanging="72"/>
      </w:pPr>
      <w:rPr>
        <w:rFonts w:ascii="Arial" w:hAnsi="Arial" w:hint="default"/>
        <w:b w:val="0"/>
        <w:i w:val="0"/>
        <w:color w:val="0075B0"/>
        <w:sz w:val="20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6" w15:restartNumberingAfterBreak="0">
    <w:nsid w:val="277A3764"/>
    <w:multiLevelType w:val="hybridMultilevel"/>
    <w:tmpl w:val="32DEEA86"/>
    <w:lvl w:ilvl="0" w:tplc="F29E4F1A">
      <w:start w:val="1"/>
      <w:numFmt w:val="decimal"/>
      <w:pStyle w:val="FigureTitle"/>
      <w:suff w:val="space"/>
      <w:lvlText w:val="Figure %1:"/>
      <w:lvlJc w:val="left"/>
      <w:pPr>
        <w:ind w:left="2232" w:hanging="360"/>
      </w:pPr>
      <w:rPr>
        <w:rFonts w:ascii="Arial" w:hAnsi="Arial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025A5"/>
    <w:multiLevelType w:val="hybridMultilevel"/>
    <w:tmpl w:val="7EA85242"/>
    <w:lvl w:ilvl="0" w:tplc="9208A0D4">
      <w:start w:val="1"/>
      <w:numFmt w:val="bullet"/>
      <w:pStyle w:val="BulletLevel1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C07D3"/>
    <w:multiLevelType w:val="multilevel"/>
    <w:tmpl w:val="0409001D"/>
    <w:styleLink w:val="NumberedLeve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DF05475"/>
    <w:multiLevelType w:val="multilevel"/>
    <w:tmpl w:val="B71EA1F8"/>
    <w:lvl w:ilvl="0">
      <w:start w:val="1"/>
      <w:numFmt w:val="none"/>
      <w:pStyle w:val="NumberLevel1First"/>
      <w:lvlText w:val="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000000"/>
        <w:sz w:val="20"/>
      </w:rPr>
    </w:lvl>
    <w:lvl w:ilvl="1">
      <w:start w:val="2"/>
      <w:numFmt w:val="decimal"/>
      <w:pStyle w:val="NumberLevel1"/>
      <w:lvlText w:val="%2."/>
      <w:lvlJc w:val="left"/>
      <w:pPr>
        <w:tabs>
          <w:tab w:val="num" w:pos="288"/>
        </w:tabs>
        <w:ind w:left="288" w:hanging="288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47E32215"/>
    <w:multiLevelType w:val="hybridMultilevel"/>
    <w:tmpl w:val="7846AD1A"/>
    <w:lvl w:ilvl="0" w:tplc="3D0C4B8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163F0"/>
    <w:multiLevelType w:val="multilevel"/>
    <w:tmpl w:val="56E40484"/>
    <w:lvl w:ilvl="0">
      <w:start w:val="1"/>
      <w:numFmt w:val="none"/>
      <w:pStyle w:val="BlueNumberLevel3First"/>
      <w:lvlText w:val="1."/>
      <w:lvlJc w:val="left"/>
      <w:pPr>
        <w:tabs>
          <w:tab w:val="num" w:pos="864"/>
        </w:tabs>
        <w:ind w:left="864" w:hanging="288"/>
      </w:pPr>
      <w:rPr>
        <w:rFonts w:ascii="Arial" w:hAnsi="Arial" w:hint="default"/>
        <w:b w:val="0"/>
        <w:i w:val="0"/>
        <w:color w:val="0075B0"/>
        <w:sz w:val="20"/>
      </w:rPr>
    </w:lvl>
    <w:lvl w:ilvl="1">
      <w:start w:val="2"/>
      <w:numFmt w:val="decimal"/>
      <w:pStyle w:val="BlueNumberLevel3"/>
      <w:lvlText w:val="%2."/>
      <w:lvlJc w:val="left"/>
      <w:pPr>
        <w:tabs>
          <w:tab w:val="num" w:pos="864"/>
        </w:tabs>
        <w:ind w:left="576" w:firstLine="288"/>
      </w:pPr>
      <w:rPr>
        <w:rFonts w:ascii="Arial" w:hAnsi="Arial" w:hint="default"/>
        <w:b w:val="0"/>
        <w:i w:val="0"/>
        <w:color w:val="0075B0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9250053"/>
    <w:multiLevelType w:val="hybridMultilevel"/>
    <w:tmpl w:val="232835A6"/>
    <w:lvl w:ilvl="0" w:tplc="74181B28">
      <w:start w:val="1"/>
      <w:numFmt w:val="bullet"/>
      <w:pStyle w:val="BulletLevel2"/>
      <w:lvlText w:val="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3" w15:restartNumberingAfterBreak="0">
    <w:nsid w:val="6BF85457"/>
    <w:multiLevelType w:val="multilevel"/>
    <w:tmpl w:val="D132FB2E"/>
    <w:lvl w:ilvl="0">
      <w:start w:val="1"/>
      <w:numFmt w:val="none"/>
      <w:pStyle w:val="NumberLevel2first"/>
      <w:lvlText w:val="1."/>
      <w:lvlJc w:val="left"/>
      <w:pPr>
        <w:tabs>
          <w:tab w:val="num" w:pos="360"/>
        </w:tabs>
        <w:ind w:left="288" w:hanging="288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pStyle w:val="NumberLevel2"/>
      <w:lvlText w:val="%2."/>
      <w:lvlJc w:val="left"/>
      <w:pPr>
        <w:tabs>
          <w:tab w:val="num" w:pos="288"/>
        </w:tabs>
        <w:ind w:left="288" w:hanging="288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4" w15:restartNumberingAfterBreak="0">
    <w:nsid w:val="6ECD78DB"/>
    <w:multiLevelType w:val="multilevel"/>
    <w:tmpl w:val="7988CC6A"/>
    <w:lvl w:ilvl="0">
      <w:start w:val="1"/>
      <w:numFmt w:val="decimal"/>
      <w:pStyle w:val="Heading1"/>
      <w:suff w:val="space"/>
      <w:lvlText w:val="%1."/>
      <w:lvlJc w:val="left"/>
      <w:pPr>
        <w:ind w:left="351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right"/>
      <w:pPr>
        <w:ind w:left="-270" w:hanging="1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4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1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030" w:hanging="180"/>
      </w:pPr>
      <w:rPr>
        <w:rFonts w:hint="default"/>
      </w:rPr>
    </w:lvl>
  </w:abstractNum>
  <w:abstractNum w:abstractNumId="15" w15:restartNumberingAfterBreak="0">
    <w:nsid w:val="702931BD"/>
    <w:multiLevelType w:val="multilevel"/>
    <w:tmpl w:val="D3841B24"/>
    <w:lvl w:ilvl="0">
      <w:start w:val="1"/>
      <w:numFmt w:val="none"/>
      <w:pStyle w:val="BlueNumberLevel1First"/>
      <w:lvlText w:val="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0075B0"/>
        <w:sz w:val="20"/>
      </w:rPr>
    </w:lvl>
    <w:lvl w:ilvl="1">
      <w:start w:val="2"/>
      <w:numFmt w:val="decimal"/>
      <w:pStyle w:val="BlueNumberLevel1"/>
      <w:lvlText w:val="%2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0075B0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09602006">
    <w:abstractNumId w:val="8"/>
  </w:num>
  <w:num w:numId="2" w16cid:durableId="1796944438">
    <w:abstractNumId w:val="6"/>
  </w:num>
  <w:num w:numId="3" w16cid:durableId="1213228767">
    <w:abstractNumId w:val="2"/>
  </w:num>
  <w:num w:numId="4" w16cid:durableId="1461341026">
    <w:abstractNumId w:val="13"/>
  </w:num>
  <w:num w:numId="5" w16cid:durableId="1388263023">
    <w:abstractNumId w:val="1"/>
  </w:num>
  <w:num w:numId="6" w16cid:durableId="854877559">
    <w:abstractNumId w:val="9"/>
  </w:num>
  <w:num w:numId="7" w16cid:durableId="469639462">
    <w:abstractNumId w:val="14"/>
  </w:num>
  <w:num w:numId="8" w16cid:durableId="682393242">
    <w:abstractNumId w:val="12"/>
  </w:num>
  <w:num w:numId="9" w16cid:durableId="651956299">
    <w:abstractNumId w:val="7"/>
  </w:num>
  <w:num w:numId="10" w16cid:durableId="729039042">
    <w:abstractNumId w:val="4"/>
  </w:num>
  <w:num w:numId="11" w16cid:durableId="1106195538">
    <w:abstractNumId w:val="15"/>
  </w:num>
  <w:num w:numId="12" w16cid:durableId="480387468">
    <w:abstractNumId w:val="11"/>
  </w:num>
  <w:num w:numId="13" w16cid:durableId="170723772">
    <w:abstractNumId w:val="5"/>
  </w:num>
  <w:num w:numId="14" w16cid:durableId="330842022">
    <w:abstractNumId w:val="10"/>
  </w:num>
  <w:num w:numId="15" w16cid:durableId="833643438">
    <w:abstractNumId w:val="3"/>
  </w:num>
  <w:num w:numId="16" w16cid:durableId="1558315838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2736"/>
  <w:drawingGridHorizontalSpacing w:val="110"/>
  <w:displayHorizontalDrawingGridEvery w:val="2"/>
  <w:characterSpacingControl w:val="doNotCompress"/>
  <w:hdrShapeDefaults>
    <o:shapedefaults v:ext="edit" spidmax="2050" fillcolor="#f88608" stroke="f">
      <v:fill color="#f88608" opacity="42598f"/>
      <v:stroke on="f"/>
      <o:colormru v:ext="edit" colors="#0075b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356"/>
    <w:rsid w:val="00001BBD"/>
    <w:rsid w:val="0000339F"/>
    <w:rsid w:val="00004C53"/>
    <w:rsid w:val="000057AF"/>
    <w:rsid w:val="0000684F"/>
    <w:rsid w:val="00011B4C"/>
    <w:rsid w:val="00012D26"/>
    <w:rsid w:val="00013F39"/>
    <w:rsid w:val="0001477F"/>
    <w:rsid w:val="00017576"/>
    <w:rsid w:val="00017C13"/>
    <w:rsid w:val="0002418E"/>
    <w:rsid w:val="00024473"/>
    <w:rsid w:val="000250A6"/>
    <w:rsid w:val="00026EF4"/>
    <w:rsid w:val="00026F98"/>
    <w:rsid w:val="00033DEE"/>
    <w:rsid w:val="00035E7F"/>
    <w:rsid w:val="00035FE5"/>
    <w:rsid w:val="0003630C"/>
    <w:rsid w:val="0003773D"/>
    <w:rsid w:val="000424C3"/>
    <w:rsid w:val="00042EF7"/>
    <w:rsid w:val="00043912"/>
    <w:rsid w:val="000452C7"/>
    <w:rsid w:val="0004532F"/>
    <w:rsid w:val="00045E11"/>
    <w:rsid w:val="0005078D"/>
    <w:rsid w:val="00050970"/>
    <w:rsid w:val="0005301B"/>
    <w:rsid w:val="00056115"/>
    <w:rsid w:val="00056C5C"/>
    <w:rsid w:val="00056CC3"/>
    <w:rsid w:val="0006190A"/>
    <w:rsid w:val="00062A34"/>
    <w:rsid w:val="00064BDE"/>
    <w:rsid w:val="00067D20"/>
    <w:rsid w:val="00073446"/>
    <w:rsid w:val="000765C9"/>
    <w:rsid w:val="000765D6"/>
    <w:rsid w:val="00077C24"/>
    <w:rsid w:val="00077F68"/>
    <w:rsid w:val="0008091F"/>
    <w:rsid w:val="00080BB0"/>
    <w:rsid w:val="00082E74"/>
    <w:rsid w:val="00084566"/>
    <w:rsid w:val="00084D8B"/>
    <w:rsid w:val="00086CFE"/>
    <w:rsid w:val="00090CE1"/>
    <w:rsid w:val="00093337"/>
    <w:rsid w:val="00094293"/>
    <w:rsid w:val="00095C11"/>
    <w:rsid w:val="0009604F"/>
    <w:rsid w:val="000A004E"/>
    <w:rsid w:val="000A0A55"/>
    <w:rsid w:val="000A19F0"/>
    <w:rsid w:val="000A1A17"/>
    <w:rsid w:val="000A235C"/>
    <w:rsid w:val="000A2F60"/>
    <w:rsid w:val="000A4506"/>
    <w:rsid w:val="000A4BB7"/>
    <w:rsid w:val="000A7133"/>
    <w:rsid w:val="000A760A"/>
    <w:rsid w:val="000A76A2"/>
    <w:rsid w:val="000A783E"/>
    <w:rsid w:val="000B03D9"/>
    <w:rsid w:val="000B1DCC"/>
    <w:rsid w:val="000B405E"/>
    <w:rsid w:val="000C04F0"/>
    <w:rsid w:val="000C11E0"/>
    <w:rsid w:val="000C1A92"/>
    <w:rsid w:val="000C1D05"/>
    <w:rsid w:val="000C2B7C"/>
    <w:rsid w:val="000C4AD8"/>
    <w:rsid w:val="000C62B3"/>
    <w:rsid w:val="000C6FD7"/>
    <w:rsid w:val="000C737E"/>
    <w:rsid w:val="000D18B9"/>
    <w:rsid w:val="000D2D5A"/>
    <w:rsid w:val="000D472E"/>
    <w:rsid w:val="000E1BD5"/>
    <w:rsid w:val="000E1E97"/>
    <w:rsid w:val="000E207D"/>
    <w:rsid w:val="000E395D"/>
    <w:rsid w:val="000E61F9"/>
    <w:rsid w:val="000F1139"/>
    <w:rsid w:val="000F2E54"/>
    <w:rsid w:val="000F34A1"/>
    <w:rsid w:val="000F41FA"/>
    <w:rsid w:val="000F5506"/>
    <w:rsid w:val="000F7B4F"/>
    <w:rsid w:val="00101400"/>
    <w:rsid w:val="001015E5"/>
    <w:rsid w:val="001030AD"/>
    <w:rsid w:val="00103726"/>
    <w:rsid w:val="00104397"/>
    <w:rsid w:val="00104A06"/>
    <w:rsid w:val="001059B7"/>
    <w:rsid w:val="00112D16"/>
    <w:rsid w:val="0011405F"/>
    <w:rsid w:val="00114A1F"/>
    <w:rsid w:val="0011532E"/>
    <w:rsid w:val="001177B0"/>
    <w:rsid w:val="00117841"/>
    <w:rsid w:val="001201DF"/>
    <w:rsid w:val="001209DC"/>
    <w:rsid w:val="00120C38"/>
    <w:rsid w:val="00121C25"/>
    <w:rsid w:val="00122375"/>
    <w:rsid w:val="00123221"/>
    <w:rsid w:val="00123675"/>
    <w:rsid w:val="001238CA"/>
    <w:rsid w:val="00123BC8"/>
    <w:rsid w:val="001256B8"/>
    <w:rsid w:val="0012791F"/>
    <w:rsid w:val="00130240"/>
    <w:rsid w:val="0013150B"/>
    <w:rsid w:val="00131B95"/>
    <w:rsid w:val="00132826"/>
    <w:rsid w:val="00132D42"/>
    <w:rsid w:val="00134459"/>
    <w:rsid w:val="00135208"/>
    <w:rsid w:val="0013538B"/>
    <w:rsid w:val="00136615"/>
    <w:rsid w:val="001366BB"/>
    <w:rsid w:val="001369B8"/>
    <w:rsid w:val="00140D1F"/>
    <w:rsid w:val="00142C34"/>
    <w:rsid w:val="00143EE8"/>
    <w:rsid w:val="0014536B"/>
    <w:rsid w:val="00146E91"/>
    <w:rsid w:val="00147420"/>
    <w:rsid w:val="00147CB7"/>
    <w:rsid w:val="0015106E"/>
    <w:rsid w:val="00154039"/>
    <w:rsid w:val="001543BE"/>
    <w:rsid w:val="001556CC"/>
    <w:rsid w:val="0015572B"/>
    <w:rsid w:val="00155AAA"/>
    <w:rsid w:val="00155D5F"/>
    <w:rsid w:val="0015676A"/>
    <w:rsid w:val="0015757B"/>
    <w:rsid w:val="001616AC"/>
    <w:rsid w:val="00163472"/>
    <w:rsid w:val="00163D61"/>
    <w:rsid w:val="00164FE4"/>
    <w:rsid w:val="001652CF"/>
    <w:rsid w:val="0016531A"/>
    <w:rsid w:val="001725C6"/>
    <w:rsid w:val="00172930"/>
    <w:rsid w:val="00173CAE"/>
    <w:rsid w:val="00173EFD"/>
    <w:rsid w:val="001751E0"/>
    <w:rsid w:val="00176472"/>
    <w:rsid w:val="0017782D"/>
    <w:rsid w:val="00180CC0"/>
    <w:rsid w:val="00182C7B"/>
    <w:rsid w:val="00182D14"/>
    <w:rsid w:val="0018346E"/>
    <w:rsid w:val="00183D61"/>
    <w:rsid w:val="001845CE"/>
    <w:rsid w:val="00184A66"/>
    <w:rsid w:val="00184E7D"/>
    <w:rsid w:val="001858F9"/>
    <w:rsid w:val="001909EB"/>
    <w:rsid w:val="00191167"/>
    <w:rsid w:val="00191F19"/>
    <w:rsid w:val="00193629"/>
    <w:rsid w:val="00194099"/>
    <w:rsid w:val="00194106"/>
    <w:rsid w:val="001942D2"/>
    <w:rsid w:val="00195DDE"/>
    <w:rsid w:val="00195EAD"/>
    <w:rsid w:val="00196774"/>
    <w:rsid w:val="00196DBB"/>
    <w:rsid w:val="00196F2A"/>
    <w:rsid w:val="001A1818"/>
    <w:rsid w:val="001A5C96"/>
    <w:rsid w:val="001B09B4"/>
    <w:rsid w:val="001B2C13"/>
    <w:rsid w:val="001B6526"/>
    <w:rsid w:val="001B65C3"/>
    <w:rsid w:val="001B6F1A"/>
    <w:rsid w:val="001C0EBF"/>
    <w:rsid w:val="001C2FDD"/>
    <w:rsid w:val="001C5D4F"/>
    <w:rsid w:val="001D0160"/>
    <w:rsid w:val="001D1740"/>
    <w:rsid w:val="001D1A95"/>
    <w:rsid w:val="001D1E50"/>
    <w:rsid w:val="001D229C"/>
    <w:rsid w:val="001D265F"/>
    <w:rsid w:val="001D3402"/>
    <w:rsid w:val="001D4921"/>
    <w:rsid w:val="001D66C4"/>
    <w:rsid w:val="001E0249"/>
    <w:rsid w:val="001E38E1"/>
    <w:rsid w:val="001E4C13"/>
    <w:rsid w:val="001F00B7"/>
    <w:rsid w:val="001F156F"/>
    <w:rsid w:val="001F4617"/>
    <w:rsid w:val="001F5AA6"/>
    <w:rsid w:val="001F5CD7"/>
    <w:rsid w:val="001F654F"/>
    <w:rsid w:val="001F78BE"/>
    <w:rsid w:val="001F7B46"/>
    <w:rsid w:val="0020092A"/>
    <w:rsid w:val="002012E8"/>
    <w:rsid w:val="002015C5"/>
    <w:rsid w:val="00204938"/>
    <w:rsid w:val="002049F0"/>
    <w:rsid w:val="00205678"/>
    <w:rsid w:val="002057C3"/>
    <w:rsid w:val="00205B9A"/>
    <w:rsid w:val="00207934"/>
    <w:rsid w:val="00207C4B"/>
    <w:rsid w:val="002108AA"/>
    <w:rsid w:val="002116B7"/>
    <w:rsid w:val="00214BF0"/>
    <w:rsid w:val="00214C58"/>
    <w:rsid w:val="0021641F"/>
    <w:rsid w:val="00216892"/>
    <w:rsid w:val="00216A15"/>
    <w:rsid w:val="0021729B"/>
    <w:rsid w:val="00221FA6"/>
    <w:rsid w:val="002224E4"/>
    <w:rsid w:val="00222A4D"/>
    <w:rsid w:val="00222F75"/>
    <w:rsid w:val="00224AA8"/>
    <w:rsid w:val="00227090"/>
    <w:rsid w:val="0022772D"/>
    <w:rsid w:val="00230380"/>
    <w:rsid w:val="00230A4F"/>
    <w:rsid w:val="002328A4"/>
    <w:rsid w:val="00236C7F"/>
    <w:rsid w:val="00237368"/>
    <w:rsid w:val="00237FB2"/>
    <w:rsid w:val="0024139A"/>
    <w:rsid w:val="00241A96"/>
    <w:rsid w:val="00242FF5"/>
    <w:rsid w:val="00247ED2"/>
    <w:rsid w:val="002523C8"/>
    <w:rsid w:val="00253D44"/>
    <w:rsid w:val="00253EA2"/>
    <w:rsid w:val="00254881"/>
    <w:rsid w:val="00254B11"/>
    <w:rsid w:val="002603FB"/>
    <w:rsid w:val="00260663"/>
    <w:rsid w:val="002616FE"/>
    <w:rsid w:val="0026177F"/>
    <w:rsid w:val="00262271"/>
    <w:rsid w:val="0026277A"/>
    <w:rsid w:val="002646E3"/>
    <w:rsid w:val="00264C9C"/>
    <w:rsid w:val="002669D9"/>
    <w:rsid w:val="002670AF"/>
    <w:rsid w:val="002670DC"/>
    <w:rsid w:val="00267367"/>
    <w:rsid w:val="0026740C"/>
    <w:rsid w:val="00267683"/>
    <w:rsid w:val="00267AAC"/>
    <w:rsid w:val="00267B13"/>
    <w:rsid w:val="00267BED"/>
    <w:rsid w:val="0027155F"/>
    <w:rsid w:val="00272569"/>
    <w:rsid w:val="0027451C"/>
    <w:rsid w:val="002748EE"/>
    <w:rsid w:val="00274AAF"/>
    <w:rsid w:val="00275F7E"/>
    <w:rsid w:val="00281FAF"/>
    <w:rsid w:val="0028285F"/>
    <w:rsid w:val="00286114"/>
    <w:rsid w:val="00290A67"/>
    <w:rsid w:val="00290E32"/>
    <w:rsid w:val="002920CB"/>
    <w:rsid w:val="0029255C"/>
    <w:rsid w:val="00293AE7"/>
    <w:rsid w:val="00295B77"/>
    <w:rsid w:val="002961B5"/>
    <w:rsid w:val="002A32C5"/>
    <w:rsid w:val="002A3B73"/>
    <w:rsid w:val="002A66AE"/>
    <w:rsid w:val="002A7197"/>
    <w:rsid w:val="002B104C"/>
    <w:rsid w:val="002B4231"/>
    <w:rsid w:val="002B4FDF"/>
    <w:rsid w:val="002B577E"/>
    <w:rsid w:val="002B5F01"/>
    <w:rsid w:val="002B7416"/>
    <w:rsid w:val="002C21B4"/>
    <w:rsid w:val="002C48F9"/>
    <w:rsid w:val="002C4A86"/>
    <w:rsid w:val="002C6DBF"/>
    <w:rsid w:val="002C6E6A"/>
    <w:rsid w:val="002C7577"/>
    <w:rsid w:val="002D07D7"/>
    <w:rsid w:val="002D30F3"/>
    <w:rsid w:val="002D360F"/>
    <w:rsid w:val="002D55D0"/>
    <w:rsid w:val="002D5854"/>
    <w:rsid w:val="002D59E6"/>
    <w:rsid w:val="002D6041"/>
    <w:rsid w:val="002D6063"/>
    <w:rsid w:val="002D6F08"/>
    <w:rsid w:val="002D7845"/>
    <w:rsid w:val="002E0A5E"/>
    <w:rsid w:val="002E0F3E"/>
    <w:rsid w:val="002E20CF"/>
    <w:rsid w:val="002E24FB"/>
    <w:rsid w:val="002E2BDC"/>
    <w:rsid w:val="002E787E"/>
    <w:rsid w:val="002F11B3"/>
    <w:rsid w:val="002F3A08"/>
    <w:rsid w:val="002F3E7E"/>
    <w:rsid w:val="002F4281"/>
    <w:rsid w:val="002F4603"/>
    <w:rsid w:val="002F573A"/>
    <w:rsid w:val="002F5844"/>
    <w:rsid w:val="002F73D9"/>
    <w:rsid w:val="002F7529"/>
    <w:rsid w:val="00301648"/>
    <w:rsid w:val="00301E59"/>
    <w:rsid w:val="00303324"/>
    <w:rsid w:val="00304CC7"/>
    <w:rsid w:val="00311031"/>
    <w:rsid w:val="003119D1"/>
    <w:rsid w:val="003131C1"/>
    <w:rsid w:val="003136AA"/>
    <w:rsid w:val="00313944"/>
    <w:rsid w:val="003149AF"/>
    <w:rsid w:val="00320E3B"/>
    <w:rsid w:val="003219E9"/>
    <w:rsid w:val="0032471C"/>
    <w:rsid w:val="00324CAB"/>
    <w:rsid w:val="00326653"/>
    <w:rsid w:val="0032775F"/>
    <w:rsid w:val="00331030"/>
    <w:rsid w:val="00331907"/>
    <w:rsid w:val="003335AB"/>
    <w:rsid w:val="00333DFC"/>
    <w:rsid w:val="0033706E"/>
    <w:rsid w:val="0033711E"/>
    <w:rsid w:val="003417E7"/>
    <w:rsid w:val="003422B3"/>
    <w:rsid w:val="00343AD9"/>
    <w:rsid w:val="003462A3"/>
    <w:rsid w:val="00347146"/>
    <w:rsid w:val="003479B0"/>
    <w:rsid w:val="00350F9E"/>
    <w:rsid w:val="00351470"/>
    <w:rsid w:val="00351A7D"/>
    <w:rsid w:val="0035342E"/>
    <w:rsid w:val="00353438"/>
    <w:rsid w:val="00353439"/>
    <w:rsid w:val="00354589"/>
    <w:rsid w:val="00354D1A"/>
    <w:rsid w:val="00361055"/>
    <w:rsid w:val="0036227E"/>
    <w:rsid w:val="003623E8"/>
    <w:rsid w:val="0036252E"/>
    <w:rsid w:val="00365116"/>
    <w:rsid w:val="00365A0B"/>
    <w:rsid w:val="00366E30"/>
    <w:rsid w:val="003718B5"/>
    <w:rsid w:val="00373739"/>
    <w:rsid w:val="00375ADF"/>
    <w:rsid w:val="00376D22"/>
    <w:rsid w:val="00376E0B"/>
    <w:rsid w:val="0037723F"/>
    <w:rsid w:val="0037729F"/>
    <w:rsid w:val="003804B2"/>
    <w:rsid w:val="003843C9"/>
    <w:rsid w:val="00384835"/>
    <w:rsid w:val="00387D01"/>
    <w:rsid w:val="00390A20"/>
    <w:rsid w:val="00390E6E"/>
    <w:rsid w:val="00390F89"/>
    <w:rsid w:val="00394C99"/>
    <w:rsid w:val="00397096"/>
    <w:rsid w:val="003975FE"/>
    <w:rsid w:val="003A0AFB"/>
    <w:rsid w:val="003A0D18"/>
    <w:rsid w:val="003A1A4D"/>
    <w:rsid w:val="003A6984"/>
    <w:rsid w:val="003B06FD"/>
    <w:rsid w:val="003B0C5B"/>
    <w:rsid w:val="003B0EA2"/>
    <w:rsid w:val="003B1399"/>
    <w:rsid w:val="003B13B9"/>
    <w:rsid w:val="003B2688"/>
    <w:rsid w:val="003B3399"/>
    <w:rsid w:val="003B4018"/>
    <w:rsid w:val="003B5290"/>
    <w:rsid w:val="003B56B6"/>
    <w:rsid w:val="003B6840"/>
    <w:rsid w:val="003B74E3"/>
    <w:rsid w:val="003B7812"/>
    <w:rsid w:val="003C06A2"/>
    <w:rsid w:val="003C1202"/>
    <w:rsid w:val="003C1CD9"/>
    <w:rsid w:val="003C1D11"/>
    <w:rsid w:val="003C36B0"/>
    <w:rsid w:val="003C5267"/>
    <w:rsid w:val="003C723D"/>
    <w:rsid w:val="003C777F"/>
    <w:rsid w:val="003C7C6F"/>
    <w:rsid w:val="003D0CFB"/>
    <w:rsid w:val="003D0D52"/>
    <w:rsid w:val="003D1B7D"/>
    <w:rsid w:val="003D4821"/>
    <w:rsid w:val="003D58F6"/>
    <w:rsid w:val="003D5CFD"/>
    <w:rsid w:val="003D65AF"/>
    <w:rsid w:val="003D7CCB"/>
    <w:rsid w:val="003E0278"/>
    <w:rsid w:val="003E0954"/>
    <w:rsid w:val="003E17BD"/>
    <w:rsid w:val="003E18C9"/>
    <w:rsid w:val="003E2B46"/>
    <w:rsid w:val="003E2DD2"/>
    <w:rsid w:val="003E48E5"/>
    <w:rsid w:val="003E595C"/>
    <w:rsid w:val="003E6784"/>
    <w:rsid w:val="003F13EE"/>
    <w:rsid w:val="003F1F95"/>
    <w:rsid w:val="003F325B"/>
    <w:rsid w:val="003F554C"/>
    <w:rsid w:val="003F60B1"/>
    <w:rsid w:val="003F6E1F"/>
    <w:rsid w:val="003F70B0"/>
    <w:rsid w:val="0040009D"/>
    <w:rsid w:val="004008CE"/>
    <w:rsid w:val="00400AF8"/>
    <w:rsid w:val="00401646"/>
    <w:rsid w:val="00402F84"/>
    <w:rsid w:val="00403453"/>
    <w:rsid w:val="00403CB5"/>
    <w:rsid w:val="004041AD"/>
    <w:rsid w:val="00404810"/>
    <w:rsid w:val="00407E5F"/>
    <w:rsid w:val="00411F84"/>
    <w:rsid w:val="00413B28"/>
    <w:rsid w:val="00417D90"/>
    <w:rsid w:val="0042014A"/>
    <w:rsid w:val="0042077B"/>
    <w:rsid w:val="004222C9"/>
    <w:rsid w:val="0042469E"/>
    <w:rsid w:val="00424B32"/>
    <w:rsid w:val="00426793"/>
    <w:rsid w:val="004268FF"/>
    <w:rsid w:val="00426962"/>
    <w:rsid w:val="00430DAB"/>
    <w:rsid w:val="0043201D"/>
    <w:rsid w:val="00432464"/>
    <w:rsid w:val="00432479"/>
    <w:rsid w:val="00436996"/>
    <w:rsid w:val="00437AD2"/>
    <w:rsid w:val="00437B1B"/>
    <w:rsid w:val="004402D7"/>
    <w:rsid w:val="004408B0"/>
    <w:rsid w:val="00442A1A"/>
    <w:rsid w:val="00451422"/>
    <w:rsid w:val="004516E0"/>
    <w:rsid w:val="00454011"/>
    <w:rsid w:val="00454910"/>
    <w:rsid w:val="0046272D"/>
    <w:rsid w:val="00463FAA"/>
    <w:rsid w:val="004658B5"/>
    <w:rsid w:val="0046653F"/>
    <w:rsid w:val="00466DDA"/>
    <w:rsid w:val="00466E2F"/>
    <w:rsid w:val="0046722E"/>
    <w:rsid w:val="00467B17"/>
    <w:rsid w:val="00470B7F"/>
    <w:rsid w:val="00471D09"/>
    <w:rsid w:val="004723CD"/>
    <w:rsid w:val="00474938"/>
    <w:rsid w:val="00474C84"/>
    <w:rsid w:val="00476C0D"/>
    <w:rsid w:val="004778BF"/>
    <w:rsid w:val="00480AAC"/>
    <w:rsid w:val="004816D1"/>
    <w:rsid w:val="004819CA"/>
    <w:rsid w:val="004823B8"/>
    <w:rsid w:val="00482D32"/>
    <w:rsid w:val="00483609"/>
    <w:rsid w:val="00487054"/>
    <w:rsid w:val="00487D51"/>
    <w:rsid w:val="00491E57"/>
    <w:rsid w:val="004928CB"/>
    <w:rsid w:val="00494A82"/>
    <w:rsid w:val="00496F80"/>
    <w:rsid w:val="004A0AEE"/>
    <w:rsid w:val="004A0D43"/>
    <w:rsid w:val="004A1BCA"/>
    <w:rsid w:val="004A1BDB"/>
    <w:rsid w:val="004A2A4A"/>
    <w:rsid w:val="004A2A78"/>
    <w:rsid w:val="004A46B2"/>
    <w:rsid w:val="004B0821"/>
    <w:rsid w:val="004B229A"/>
    <w:rsid w:val="004B2FEB"/>
    <w:rsid w:val="004B6291"/>
    <w:rsid w:val="004B6793"/>
    <w:rsid w:val="004B6C3F"/>
    <w:rsid w:val="004C03E8"/>
    <w:rsid w:val="004C24A8"/>
    <w:rsid w:val="004C2624"/>
    <w:rsid w:val="004C3B62"/>
    <w:rsid w:val="004C4361"/>
    <w:rsid w:val="004C4465"/>
    <w:rsid w:val="004C520E"/>
    <w:rsid w:val="004C5960"/>
    <w:rsid w:val="004C7285"/>
    <w:rsid w:val="004D0EA0"/>
    <w:rsid w:val="004D2540"/>
    <w:rsid w:val="004D2B90"/>
    <w:rsid w:val="004D3467"/>
    <w:rsid w:val="004D4774"/>
    <w:rsid w:val="004D6D62"/>
    <w:rsid w:val="004D7788"/>
    <w:rsid w:val="004E050B"/>
    <w:rsid w:val="004E2FD3"/>
    <w:rsid w:val="004E46B0"/>
    <w:rsid w:val="004E52CF"/>
    <w:rsid w:val="004E573F"/>
    <w:rsid w:val="004E6006"/>
    <w:rsid w:val="004E6056"/>
    <w:rsid w:val="004E7CA4"/>
    <w:rsid w:val="004E7FE7"/>
    <w:rsid w:val="004F06E4"/>
    <w:rsid w:val="004F0F68"/>
    <w:rsid w:val="004F113E"/>
    <w:rsid w:val="004F2438"/>
    <w:rsid w:val="004F28B1"/>
    <w:rsid w:val="004F2BAF"/>
    <w:rsid w:val="004F4A8B"/>
    <w:rsid w:val="004F535C"/>
    <w:rsid w:val="004F59E7"/>
    <w:rsid w:val="004F5D00"/>
    <w:rsid w:val="00500CFD"/>
    <w:rsid w:val="005019BF"/>
    <w:rsid w:val="00501C67"/>
    <w:rsid w:val="0050321C"/>
    <w:rsid w:val="00503774"/>
    <w:rsid w:val="005047C4"/>
    <w:rsid w:val="00505087"/>
    <w:rsid w:val="005050E8"/>
    <w:rsid w:val="005058EE"/>
    <w:rsid w:val="005074D7"/>
    <w:rsid w:val="00507E57"/>
    <w:rsid w:val="00510718"/>
    <w:rsid w:val="0051277D"/>
    <w:rsid w:val="00512A86"/>
    <w:rsid w:val="00513BE6"/>
    <w:rsid w:val="00517562"/>
    <w:rsid w:val="00523A1A"/>
    <w:rsid w:val="0052613A"/>
    <w:rsid w:val="005262C6"/>
    <w:rsid w:val="0053013A"/>
    <w:rsid w:val="005301D9"/>
    <w:rsid w:val="005302D2"/>
    <w:rsid w:val="00530CD0"/>
    <w:rsid w:val="00533F69"/>
    <w:rsid w:val="00534499"/>
    <w:rsid w:val="005375CE"/>
    <w:rsid w:val="005403A4"/>
    <w:rsid w:val="00540C8A"/>
    <w:rsid w:val="0054136B"/>
    <w:rsid w:val="00542A5D"/>
    <w:rsid w:val="00543A1A"/>
    <w:rsid w:val="00544406"/>
    <w:rsid w:val="0054506B"/>
    <w:rsid w:val="0054601A"/>
    <w:rsid w:val="005475E2"/>
    <w:rsid w:val="00551E29"/>
    <w:rsid w:val="00552157"/>
    <w:rsid w:val="00553A50"/>
    <w:rsid w:val="00553EC0"/>
    <w:rsid w:val="00555612"/>
    <w:rsid w:val="00556331"/>
    <w:rsid w:val="00557D9C"/>
    <w:rsid w:val="00561398"/>
    <w:rsid w:val="00561853"/>
    <w:rsid w:val="005631F1"/>
    <w:rsid w:val="005641F3"/>
    <w:rsid w:val="00564904"/>
    <w:rsid w:val="00565B13"/>
    <w:rsid w:val="00572538"/>
    <w:rsid w:val="00572736"/>
    <w:rsid w:val="00572996"/>
    <w:rsid w:val="0057315D"/>
    <w:rsid w:val="00574006"/>
    <w:rsid w:val="0058085C"/>
    <w:rsid w:val="00584471"/>
    <w:rsid w:val="00584592"/>
    <w:rsid w:val="00584ADB"/>
    <w:rsid w:val="005853EF"/>
    <w:rsid w:val="0058574C"/>
    <w:rsid w:val="00585B06"/>
    <w:rsid w:val="00585BD2"/>
    <w:rsid w:val="0059270F"/>
    <w:rsid w:val="0059335F"/>
    <w:rsid w:val="005934A1"/>
    <w:rsid w:val="00596332"/>
    <w:rsid w:val="00596A73"/>
    <w:rsid w:val="00597999"/>
    <w:rsid w:val="005A197B"/>
    <w:rsid w:val="005A4821"/>
    <w:rsid w:val="005B07A4"/>
    <w:rsid w:val="005B5CEA"/>
    <w:rsid w:val="005B5ED3"/>
    <w:rsid w:val="005B775C"/>
    <w:rsid w:val="005C17FC"/>
    <w:rsid w:val="005C4239"/>
    <w:rsid w:val="005C59DB"/>
    <w:rsid w:val="005C603E"/>
    <w:rsid w:val="005C67F8"/>
    <w:rsid w:val="005C7DCC"/>
    <w:rsid w:val="005D000D"/>
    <w:rsid w:val="005D3C00"/>
    <w:rsid w:val="005D53B0"/>
    <w:rsid w:val="005D5E0B"/>
    <w:rsid w:val="005D749A"/>
    <w:rsid w:val="005E01C7"/>
    <w:rsid w:val="005E29C2"/>
    <w:rsid w:val="005E2C29"/>
    <w:rsid w:val="005E2F24"/>
    <w:rsid w:val="005E3C53"/>
    <w:rsid w:val="005E469F"/>
    <w:rsid w:val="005E47E5"/>
    <w:rsid w:val="005E6279"/>
    <w:rsid w:val="005F0801"/>
    <w:rsid w:val="005F2230"/>
    <w:rsid w:val="005F2AE6"/>
    <w:rsid w:val="005F3C08"/>
    <w:rsid w:val="005F3D6E"/>
    <w:rsid w:val="005F3F2F"/>
    <w:rsid w:val="005F5021"/>
    <w:rsid w:val="005F57FD"/>
    <w:rsid w:val="00600BD9"/>
    <w:rsid w:val="00601188"/>
    <w:rsid w:val="006025AA"/>
    <w:rsid w:val="006034D2"/>
    <w:rsid w:val="006045EA"/>
    <w:rsid w:val="0060558A"/>
    <w:rsid w:val="00606613"/>
    <w:rsid w:val="00606E8A"/>
    <w:rsid w:val="0060704C"/>
    <w:rsid w:val="006100D3"/>
    <w:rsid w:val="00610947"/>
    <w:rsid w:val="0061259D"/>
    <w:rsid w:val="00613506"/>
    <w:rsid w:val="0061366A"/>
    <w:rsid w:val="00613FF3"/>
    <w:rsid w:val="0061545F"/>
    <w:rsid w:val="0061591C"/>
    <w:rsid w:val="00615B10"/>
    <w:rsid w:val="006160F3"/>
    <w:rsid w:val="0061684F"/>
    <w:rsid w:val="006169BD"/>
    <w:rsid w:val="00617506"/>
    <w:rsid w:val="0061751C"/>
    <w:rsid w:val="00622C3A"/>
    <w:rsid w:val="006236D3"/>
    <w:rsid w:val="00623FF6"/>
    <w:rsid w:val="00624D41"/>
    <w:rsid w:val="0062651A"/>
    <w:rsid w:val="00631BA4"/>
    <w:rsid w:val="00631E77"/>
    <w:rsid w:val="006321CF"/>
    <w:rsid w:val="00632766"/>
    <w:rsid w:val="006330FD"/>
    <w:rsid w:val="00633A02"/>
    <w:rsid w:val="00634C55"/>
    <w:rsid w:val="00634CEA"/>
    <w:rsid w:val="00635CF3"/>
    <w:rsid w:val="00635D00"/>
    <w:rsid w:val="00637BC7"/>
    <w:rsid w:val="00637D45"/>
    <w:rsid w:val="006413B7"/>
    <w:rsid w:val="0064159E"/>
    <w:rsid w:val="00642EBD"/>
    <w:rsid w:val="00643231"/>
    <w:rsid w:val="00643996"/>
    <w:rsid w:val="00646F18"/>
    <w:rsid w:val="006474D9"/>
    <w:rsid w:val="00652577"/>
    <w:rsid w:val="006525A9"/>
    <w:rsid w:val="00653476"/>
    <w:rsid w:val="0065379C"/>
    <w:rsid w:val="00654DD0"/>
    <w:rsid w:val="006564C5"/>
    <w:rsid w:val="00656E12"/>
    <w:rsid w:val="0065737A"/>
    <w:rsid w:val="00660D7C"/>
    <w:rsid w:val="00662A15"/>
    <w:rsid w:val="00663409"/>
    <w:rsid w:val="006672EB"/>
    <w:rsid w:val="006711BE"/>
    <w:rsid w:val="00671A6B"/>
    <w:rsid w:val="0067551F"/>
    <w:rsid w:val="00677443"/>
    <w:rsid w:val="00681B05"/>
    <w:rsid w:val="00682E3F"/>
    <w:rsid w:val="00683A2C"/>
    <w:rsid w:val="006869C4"/>
    <w:rsid w:val="00687038"/>
    <w:rsid w:val="006904E2"/>
    <w:rsid w:val="0069056F"/>
    <w:rsid w:val="00690F5F"/>
    <w:rsid w:val="00691024"/>
    <w:rsid w:val="0069308D"/>
    <w:rsid w:val="00696A2D"/>
    <w:rsid w:val="00697120"/>
    <w:rsid w:val="00697B28"/>
    <w:rsid w:val="006A0791"/>
    <w:rsid w:val="006A496D"/>
    <w:rsid w:val="006A4EC6"/>
    <w:rsid w:val="006A5E35"/>
    <w:rsid w:val="006A6274"/>
    <w:rsid w:val="006A651B"/>
    <w:rsid w:val="006A6557"/>
    <w:rsid w:val="006A78B6"/>
    <w:rsid w:val="006B0649"/>
    <w:rsid w:val="006B0C87"/>
    <w:rsid w:val="006B1B2D"/>
    <w:rsid w:val="006B360D"/>
    <w:rsid w:val="006B5FB9"/>
    <w:rsid w:val="006B768C"/>
    <w:rsid w:val="006C11FD"/>
    <w:rsid w:val="006C2A93"/>
    <w:rsid w:val="006C4F89"/>
    <w:rsid w:val="006C5537"/>
    <w:rsid w:val="006C6D1B"/>
    <w:rsid w:val="006C7762"/>
    <w:rsid w:val="006D1105"/>
    <w:rsid w:val="006D162C"/>
    <w:rsid w:val="006D4567"/>
    <w:rsid w:val="006E09DB"/>
    <w:rsid w:val="006E1D1C"/>
    <w:rsid w:val="006E4AB8"/>
    <w:rsid w:val="006E5B6F"/>
    <w:rsid w:val="006E6444"/>
    <w:rsid w:val="006E6E40"/>
    <w:rsid w:val="006E72EF"/>
    <w:rsid w:val="006F1BE6"/>
    <w:rsid w:val="006F4900"/>
    <w:rsid w:val="006F5049"/>
    <w:rsid w:val="006F634F"/>
    <w:rsid w:val="006F6578"/>
    <w:rsid w:val="00701D63"/>
    <w:rsid w:val="00704454"/>
    <w:rsid w:val="00707D40"/>
    <w:rsid w:val="00711312"/>
    <w:rsid w:val="00711C2B"/>
    <w:rsid w:val="00712D67"/>
    <w:rsid w:val="00712F49"/>
    <w:rsid w:val="00714E91"/>
    <w:rsid w:val="0071599C"/>
    <w:rsid w:val="00717094"/>
    <w:rsid w:val="007172AD"/>
    <w:rsid w:val="00717376"/>
    <w:rsid w:val="0072214B"/>
    <w:rsid w:val="00722C56"/>
    <w:rsid w:val="00725E40"/>
    <w:rsid w:val="00726E73"/>
    <w:rsid w:val="00731885"/>
    <w:rsid w:val="0073254C"/>
    <w:rsid w:val="00733BE3"/>
    <w:rsid w:val="00736396"/>
    <w:rsid w:val="0073718A"/>
    <w:rsid w:val="0074075A"/>
    <w:rsid w:val="007414EF"/>
    <w:rsid w:val="0074182C"/>
    <w:rsid w:val="00744347"/>
    <w:rsid w:val="00745CD4"/>
    <w:rsid w:val="0075013B"/>
    <w:rsid w:val="00752C16"/>
    <w:rsid w:val="00753E44"/>
    <w:rsid w:val="007565DE"/>
    <w:rsid w:val="00760909"/>
    <w:rsid w:val="00761B27"/>
    <w:rsid w:val="007647D6"/>
    <w:rsid w:val="00765593"/>
    <w:rsid w:val="00765596"/>
    <w:rsid w:val="00766460"/>
    <w:rsid w:val="00767611"/>
    <w:rsid w:val="00767948"/>
    <w:rsid w:val="00770B76"/>
    <w:rsid w:val="00771E01"/>
    <w:rsid w:val="007739E5"/>
    <w:rsid w:val="00773E3D"/>
    <w:rsid w:val="00775AAE"/>
    <w:rsid w:val="00776290"/>
    <w:rsid w:val="00776AF5"/>
    <w:rsid w:val="00776B84"/>
    <w:rsid w:val="00777703"/>
    <w:rsid w:val="007809FE"/>
    <w:rsid w:val="00780DCB"/>
    <w:rsid w:val="00780F5C"/>
    <w:rsid w:val="007818F6"/>
    <w:rsid w:val="0078217A"/>
    <w:rsid w:val="00783CE3"/>
    <w:rsid w:val="007901EF"/>
    <w:rsid w:val="007909BA"/>
    <w:rsid w:val="00791C2E"/>
    <w:rsid w:val="007934DA"/>
    <w:rsid w:val="007951EE"/>
    <w:rsid w:val="0079659E"/>
    <w:rsid w:val="00796F29"/>
    <w:rsid w:val="007A0F68"/>
    <w:rsid w:val="007A3C1C"/>
    <w:rsid w:val="007B07E7"/>
    <w:rsid w:val="007B2663"/>
    <w:rsid w:val="007B26DE"/>
    <w:rsid w:val="007B2ADE"/>
    <w:rsid w:val="007B2F58"/>
    <w:rsid w:val="007B514A"/>
    <w:rsid w:val="007B6012"/>
    <w:rsid w:val="007B6C2F"/>
    <w:rsid w:val="007B795F"/>
    <w:rsid w:val="007C1827"/>
    <w:rsid w:val="007C192A"/>
    <w:rsid w:val="007C2422"/>
    <w:rsid w:val="007C2E69"/>
    <w:rsid w:val="007C4044"/>
    <w:rsid w:val="007C6F95"/>
    <w:rsid w:val="007D008A"/>
    <w:rsid w:val="007D0371"/>
    <w:rsid w:val="007D14EB"/>
    <w:rsid w:val="007D168C"/>
    <w:rsid w:val="007D2DEB"/>
    <w:rsid w:val="007D3F6F"/>
    <w:rsid w:val="007D540A"/>
    <w:rsid w:val="007D55AA"/>
    <w:rsid w:val="007D5859"/>
    <w:rsid w:val="007D629D"/>
    <w:rsid w:val="007E2E99"/>
    <w:rsid w:val="007E6C6C"/>
    <w:rsid w:val="007E7717"/>
    <w:rsid w:val="007F134F"/>
    <w:rsid w:val="007F435E"/>
    <w:rsid w:val="007F51A1"/>
    <w:rsid w:val="007F6823"/>
    <w:rsid w:val="0080030D"/>
    <w:rsid w:val="00800E97"/>
    <w:rsid w:val="008012F2"/>
    <w:rsid w:val="00801B0E"/>
    <w:rsid w:val="0080391F"/>
    <w:rsid w:val="0080408A"/>
    <w:rsid w:val="0080579C"/>
    <w:rsid w:val="00805BE0"/>
    <w:rsid w:val="00806AA9"/>
    <w:rsid w:val="0081053A"/>
    <w:rsid w:val="00810C99"/>
    <w:rsid w:val="00811114"/>
    <w:rsid w:val="00813A0F"/>
    <w:rsid w:val="0081536F"/>
    <w:rsid w:val="00815710"/>
    <w:rsid w:val="00815C99"/>
    <w:rsid w:val="008165FA"/>
    <w:rsid w:val="00817633"/>
    <w:rsid w:val="00817C87"/>
    <w:rsid w:val="00820CC0"/>
    <w:rsid w:val="0082131C"/>
    <w:rsid w:val="00821CDE"/>
    <w:rsid w:val="00824972"/>
    <w:rsid w:val="008276D5"/>
    <w:rsid w:val="00833E1E"/>
    <w:rsid w:val="00835562"/>
    <w:rsid w:val="008375C2"/>
    <w:rsid w:val="0084059E"/>
    <w:rsid w:val="00844189"/>
    <w:rsid w:val="00844E84"/>
    <w:rsid w:val="00845776"/>
    <w:rsid w:val="008461AF"/>
    <w:rsid w:val="008461B3"/>
    <w:rsid w:val="00846E1F"/>
    <w:rsid w:val="00850C52"/>
    <w:rsid w:val="00850F89"/>
    <w:rsid w:val="00850F94"/>
    <w:rsid w:val="00852B23"/>
    <w:rsid w:val="008601E2"/>
    <w:rsid w:val="00860F3B"/>
    <w:rsid w:val="00861C27"/>
    <w:rsid w:val="00862C98"/>
    <w:rsid w:val="00864918"/>
    <w:rsid w:val="0086554E"/>
    <w:rsid w:val="00867635"/>
    <w:rsid w:val="00871F47"/>
    <w:rsid w:val="00875E70"/>
    <w:rsid w:val="0087652B"/>
    <w:rsid w:val="00877DF1"/>
    <w:rsid w:val="00880927"/>
    <w:rsid w:val="00883997"/>
    <w:rsid w:val="00884F86"/>
    <w:rsid w:val="008853E9"/>
    <w:rsid w:val="00887356"/>
    <w:rsid w:val="00891967"/>
    <w:rsid w:val="00893DFE"/>
    <w:rsid w:val="00894322"/>
    <w:rsid w:val="00894B15"/>
    <w:rsid w:val="00895E8E"/>
    <w:rsid w:val="008A1BC1"/>
    <w:rsid w:val="008A27A1"/>
    <w:rsid w:val="008A354F"/>
    <w:rsid w:val="008A40E3"/>
    <w:rsid w:val="008A4421"/>
    <w:rsid w:val="008A4520"/>
    <w:rsid w:val="008A509D"/>
    <w:rsid w:val="008A6A8E"/>
    <w:rsid w:val="008A7315"/>
    <w:rsid w:val="008B039B"/>
    <w:rsid w:val="008B3033"/>
    <w:rsid w:val="008B3809"/>
    <w:rsid w:val="008B4499"/>
    <w:rsid w:val="008B4588"/>
    <w:rsid w:val="008B49E2"/>
    <w:rsid w:val="008B6DC4"/>
    <w:rsid w:val="008C32A9"/>
    <w:rsid w:val="008C382C"/>
    <w:rsid w:val="008C403E"/>
    <w:rsid w:val="008C56E5"/>
    <w:rsid w:val="008C5C4E"/>
    <w:rsid w:val="008C662D"/>
    <w:rsid w:val="008D03F9"/>
    <w:rsid w:val="008D205E"/>
    <w:rsid w:val="008D401A"/>
    <w:rsid w:val="008D41E3"/>
    <w:rsid w:val="008D498B"/>
    <w:rsid w:val="008D631F"/>
    <w:rsid w:val="008D74DE"/>
    <w:rsid w:val="008E01EC"/>
    <w:rsid w:val="008E0562"/>
    <w:rsid w:val="008E0CC8"/>
    <w:rsid w:val="008E15B3"/>
    <w:rsid w:val="008E2415"/>
    <w:rsid w:val="008E43BB"/>
    <w:rsid w:val="008E446E"/>
    <w:rsid w:val="008E448E"/>
    <w:rsid w:val="008E579F"/>
    <w:rsid w:val="008E58A2"/>
    <w:rsid w:val="008E744C"/>
    <w:rsid w:val="008E76AE"/>
    <w:rsid w:val="008F060A"/>
    <w:rsid w:val="008F0938"/>
    <w:rsid w:val="008F16CD"/>
    <w:rsid w:val="008F26B6"/>
    <w:rsid w:val="008F273E"/>
    <w:rsid w:val="008F36F5"/>
    <w:rsid w:val="008F3BD0"/>
    <w:rsid w:val="008F432E"/>
    <w:rsid w:val="008F49EE"/>
    <w:rsid w:val="008F64EB"/>
    <w:rsid w:val="008F7A90"/>
    <w:rsid w:val="008F7FD6"/>
    <w:rsid w:val="00900FFB"/>
    <w:rsid w:val="00901AE9"/>
    <w:rsid w:val="00901B20"/>
    <w:rsid w:val="009062D3"/>
    <w:rsid w:val="009073F2"/>
    <w:rsid w:val="00907917"/>
    <w:rsid w:val="00907CC3"/>
    <w:rsid w:val="00907F63"/>
    <w:rsid w:val="00911AF1"/>
    <w:rsid w:val="00912696"/>
    <w:rsid w:val="009137CD"/>
    <w:rsid w:val="00913FDA"/>
    <w:rsid w:val="00914ACE"/>
    <w:rsid w:val="00914CAA"/>
    <w:rsid w:val="0091734C"/>
    <w:rsid w:val="00917C50"/>
    <w:rsid w:val="009218B2"/>
    <w:rsid w:val="009221C4"/>
    <w:rsid w:val="00922FC3"/>
    <w:rsid w:val="00923576"/>
    <w:rsid w:val="00925763"/>
    <w:rsid w:val="00926430"/>
    <w:rsid w:val="009267F1"/>
    <w:rsid w:val="00930820"/>
    <w:rsid w:val="00930C8B"/>
    <w:rsid w:val="009312C2"/>
    <w:rsid w:val="009328C4"/>
    <w:rsid w:val="00932AA1"/>
    <w:rsid w:val="009343E9"/>
    <w:rsid w:val="009369BB"/>
    <w:rsid w:val="009420DF"/>
    <w:rsid w:val="009424B2"/>
    <w:rsid w:val="00942FD1"/>
    <w:rsid w:val="009439A5"/>
    <w:rsid w:val="009460E6"/>
    <w:rsid w:val="009468BB"/>
    <w:rsid w:val="009479F5"/>
    <w:rsid w:val="009512B2"/>
    <w:rsid w:val="00951791"/>
    <w:rsid w:val="00951DD7"/>
    <w:rsid w:val="00952592"/>
    <w:rsid w:val="00954D7D"/>
    <w:rsid w:val="00955DEA"/>
    <w:rsid w:val="009564F8"/>
    <w:rsid w:val="009575EB"/>
    <w:rsid w:val="00957632"/>
    <w:rsid w:val="00961C28"/>
    <w:rsid w:val="00962989"/>
    <w:rsid w:val="00965504"/>
    <w:rsid w:val="00967B32"/>
    <w:rsid w:val="009747E7"/>
    <w:rsid w:val="009812B7"/>
    <w:rsid w:val="009825A2"/>
    <w:rsid w:val="00983B82"/>
    <w:rsid w:val="00984149"/>
    <w:rsid w:val="009847BB"/>
    <w:rsid w:val="00984AFF"/>
    <w:rsid w:val="00985550"/>
    <w:rsid w:val="0098646D"/>
    <w:rsid w:val="00986617"/>
    <w:rsid w:val="0099044B"/>
    <w:rsid w:val="009915B7"/>
    <w:rsid w:val="00992DA2"/>
    <w:rsid w:val="00992DAB"/>
    <w:rsid w:val="00994CCD"/>
    <w:rsid w:val="0099519C"/>
    <w:rsid w:val="00996AD7"/>
    <w:rsid w:val="009A0514"/>
    <w:rsid w:val="009A1295"/>
    <w:rsid w:val="009A7F54"/>
    <w:rsid w:val="009B0DBD"/>
    <w:rsid w:val="009B179C"/>
    <w:rsid w:val="009B1906"/>
    <w:rsid w:val="009B1AFD"/>
    <w:rsid w:val="009B1D1D"/>
    <w:rsid w:val="009B35EB"/>
    <w:rsid w:val="009B45C6"/>
    <w:rsid w:val="009B4987"/>
    <w:rsid w:val="009C1177"/>
    <w:rsid w:val="009C36B4"/>
    <w:rsid w:val="009C42B6"/>
    <w:rsid w:val="009C5DB5"/>
    <w:rsid w:val="009C7373"/>
    <w:rsid w:val="009D0874"/>
    <w:rsid w:val="009D57EE"/>
    <w:rsid w:val="009D61C1"/>
    <w:rsid w:val="009D7CCA"/>
    <w:rsid w:val="009E3858"/>
    <w:rsid w:val="009E41A0"/>
    <w:rsid w:val="009E4CF5"/>
    <w:rsid w:val="009E6B58"/>
    <w:rsid w:val="009E7031"/>
    <w:rsid w:val="009E7C94"/>
    <w:rsid w:val="009F0BB7"/>
    <w:rsid w:val="009F0E60"/>
    <w:rsid w:val="009F1658"/>
    <w:rsid w:val="009F32E4"/>
    <w:rsid w:val="009F45DF"/>
    <w:rsid w:val="00A0068A"/>
    <w:rsid w:val="00A008DB"/>
    <w:rsid w:val="00A01BBD"/>
    <w:rsid w:val="00A02981"/>
    <w:rsid w:val="00A05754"/>
    <w:rsid w:val="00A0606E"/>
    <w:rsid w:val="00A0672F"/>
    <w:rsid w:val="00A07561"/>
    <w:rsid w:val="00A079CF"/>
    <w:rsid w:val="00A13564"/>
    <w:rsid w:val="00A1505C"/>
    <w:rsid w:val="00A153E9"/>
    <w:rsid w:val="00A154B2"/>
    <w:rsid w:val="00A20214"/>
    <w:rsid w:val="00A202C8"/>
    <w:rsid w:val="00A20432"/>
    <w:rsid w:val="00A22B1D"/>
    <w:rsid w:val="00A241CF"/>
    <w:rsid w:val="00A25858"/>
    <w:rsid w:val="00A26607"/>
    <w:rsid w:val="00A267CA"/>
    <w:rsid w:val="00A31276"/>
    <w:rsid w:val="00A31A35"/>
    <w:rsid w:val="00A32478"/>
    <w:rsid w:val="00A330BE"/>
    <w:rsid w:val="00A33399"/>
    <w:rsid w:val="00A33517"/>
    <w:rsid w:val="00A348A1"/>
    <w:rsid w:val="00A369B5"/>
    <w:rsid w:val="00A4193E"/>
    <w:rsid w:val="00A42118"/>
    <w:rsid w:val="00A42195"/>
    <w:rsid w:val="00A4231E"/>
    <w:rsid w:val="00A42747"/>
    <w:rsid w:val="00A4344F"/>
    <w:rsid w:val="00A451FC"/>
    <w:rsid w:val="00A5093A"/>
    <w:rsid w:val="00A50E3C"/>
    <w:rsid w:val="00A515C7"/>
    <w:rsid w:val="00A546B5"/>
    <w:rsid w:val="00A57330"/>
    <w:rsid w:val="00A60F8A"/>
    <w:rsid w:val="00A615A8"/>
    <w:rsid w:val="00A645EA"/>
    <w:rsid w:val="00A657DB"/>
    <w:rsid w:val="00A70BD8"/>
    <w:rsid w:val="00A7397E"/>
    <w:rsid w:val="00A748E1"/>
    <w:rsid w:val="00A76F74"/>
    <w:rsid w:val="00A804BB"/>
    <w:rsid w:val="00A81AF9"/>
    <w:rsid w:val="00A831FB"/>
    <w:rsid w:val="00A83326"/>
    <w:rsid w:val="00A84566"/>
    <w:rsid w:val="00A85FE3"/>
    <w:rsid w:val="00A86D2A"/>
    <w:rsid w:val="00A92566"/>
    <w:rsid w:val="00A94410"/>
    <w:rsid w:val="00A94FE3"/>
    <w:rsid w:val="00A964FD"/>
    <w:rsid w:val="00A96E4A"/>
    <w:rsid w:val="00AA00DF"/>
    <w:rsid w:val="00AA1D0E"/>
    <w:rsid w:val="00AA25C4"/>
    <w:rsid w:val="00AA328D"/>
    <w:rsid w:val="00AA3B30"/>
    <w:rsid w:val="00AA42E1"/>
    <w:rsid w:val="00AA6719"/>
    <w:rsid w:val="00AA74BB"/>
    <w:rsid w:val="00AB0B66"/>
    <w:rsid w:val="00AB13F5"/>
    <w:rsid w:val="00AB1474"/>
    <w:rsid w:val="00AB1525"/>
    <w:rsid w:val="00AB19DF"/>
    <w:rsid w:val="00AB1BFF"/>
    <w:rsid w:val="00AC05ED"/>
    <w:rsid w:val="00AC133C"/>
    <w:rsid w:val="00AC5199"/>
    <w:rsid w:val="00AC70F4"/>
    <w:rsid w:val="00AC79E4"/>
    <w:rsid w:val="00AC7C4C"/>
    <w:rsid w:val="00AD0755"/>
    <w:rsid w:val="00AD257D"/>
    <w:rsid w:val="00AD478F"/>
    <w:rsid w:val="00AD4B86"/>
    <w:rsid w:val="00AD533E"/>
    <w:rsid w:val="00AD71E4"/>
    <w:rsid w:val="00AE03E8"/>
    <w:rsid w:val="00AE0DC1"/>
    <w:rsid w:val="00AE1222"/>
    <w:rsid w:val="00AE1A03"/>
    <w:rsid w:val="00AE23C2"/>
    <w:rsid w:val="00AE6940"/>
    <w:rsid w:val="00AE6E73"/>
    <w:rsid w:val="00AE7413"/>
    <w:rsid w:val="00AF1332"/>
    <w:rsid w:val="00AF26E9"/>
    <w:rsid w:val="00AF4E76"/>
    <w:rsid w:val="00AF53C6"/>
    <w:rsid w:val="00AF7DC5"/>
    <w:rsid w:val="00B0006F"/>
    <w:rsid w:val="00B0060C"/>
    <w:rsid w:val="00B0061C"/>
    <w:rsid w:val="00B03822"/>
    <w:rsid w:val="00B03FE2"/>
    <w:rsid w:val="00B04778"/>
    <w:rsid w:val="00B05ED5"/>
    <w:rsid w:val="00B06C8B"/>
    <w:rsid w:val="00B07EE8"/>
    <w:rsid w:val="00B112EF"/>
    <w:rsid w:val="00B138D8"/>
    <w:rsid w:val="00B15757"/>
    <w:rsid w:val="00B160C2"/>
    <w:rsid w:val="00B16715"/>
    <w:rsid w:val="00B20138"/>
    <w:rsid w:val="00B216A5"/>
    <w:rsid w:val="00B22331"/>
    <w:rsid w:val="00B22728"/>
    <w:rsid w:val="00B2370D"/>
    <w:rsid w:val="00B23DE5"/>
    <w:rsid w:val="00B241FD"/>
    <w:rsid w:val="00B26602"/>
    <w:rsid w:val="00B26DA7"/>
    <w:rsid w:val="00B27697"/>
    <w:rsid w:val="00B3021C"/>
    <w:rsid w:val="00B30FB7"/>
    <w:rsid w:val="00B33429"/>
    <w:rsid w:val="00B33786"/>
    <w:rsid w:val="00B36103"/>
    <w:rsid w:val="00B373F5"/>
    <w:rsid w:val="00B37ABD"/>
    <w:rsid w:val="00B4135E"/>
    <w:rsid w:val="00B41B91"/>
    <w:rsid w:val="00B423A5"/>
    <w:rsid w:val="00B47BEB"/>
    <w:rsid w:val="00B507F5"/>
    <w:rsid w:val="00B5145E"/>
    <w:rsid w:val="00B52579"/>
    <w:rsid w:val="00B54292"/>
    <w:rsid w:val="00B60A3E"/>
    <w:rsid w:val="00B60E3A"/>
    <w:rsid w:val="00B6252E"/>
    <w:rsid w:val="00B62A07"/>
    <w:rsid w:val="00B62AD3"/>
    <w:rsid w:val="00B72091"/>
    <w:rsid w:val="00B74D08"/>
    <w:rsid w:val="00B75CE9"/>
    <w:rsid w:val="00B75E9D"/>
    <w:rsid w:val="00B77796"/>
    <w:rsid w:val="00B85810"/>
    <w:rsid w:val="00B867DB"/>
    <w:rsid w:val="00B902EC"/>
    <w:rsid w:val="00B9064B"/>
    <w:rsid w:val="00B90A74"/>
    <w:rsid w:val="00B912C9"/>
    <w:rsid w:val="00B91679"/>
    <w:rsid w:val="00B922AF"/>
    <w:rsid w:val="00B93262"/>
    <w:rsid w:val="00B97855"/>
    <w:rsid w:val="00B97F21"/>
    <w:rsid w:val="00BA01A7"/>
    <w:rsid w:val="00BA1C05"/>
    <w:rsid w:val="00BA47BD"/>
    <w:rsid w:val="00BA7DA3"/>
    <w:rsid w:val="00BA7FDD"/>
    <w:rsid w:val="00BB0EA1"/>
    <w:rsid w:val="00BB20FA"/>
    <w:rsid w:val="00BB29CC"/>
    <w:rsid w:val="00BB7539"/>
    <w:rsid w:val="00BC0540"/>
    <w:rsid w:val="00BC05BD"/>
    <w:rsid w:val="00BC0AD7"/>
    <w:rsid w:val="00BC4609"/>
    <w:rsid w:val="00BC4851"/>
    <w:rsid w:val="00BC5185"/>
    <w:rsid w:val="00BC579D"/>
    <w:rsid w:val="00BC6BE0"/>
    <w:rsid w:val="00BC6F0C"/>
    <w:rsid w:val="00BC7313"/>
    <w:rsid w:val="00BD2ACF"/>
    <w:rsid w:val="00BD4898"/>
    <w:rsid w:val="00BD4AE9"/>
    <w:rsid w:val="00BD57EA"/>
    <w:rsid w:val="00BD5813"/>
    <w:rsid w:val="00BE03C1"/>
    <w:rsid w:val="00BE0D6D"/>
    <w:rsid w:val="00BE1BC8"/>
    <w:rsid w:val="00BE244A"/>
    <w:rsid w:val="00BE34A7"/>
    <w:rsid w:val="00BE4C9A"/>
    <w:rsid w:val="00BE524F"/>
    <w:rsid w:val="00BE64CD"/>
    <w:rsid w:val="00BE6EC3"/>
    <w:rsid w:val="00BF090A"/>
    <w:rsid w:val="00BF1F08"/>
    <w:rsid w:val="00BF4226"/>
    <w:rsid w:val="00BF4DCE"/>
    <w:rsid w:val="00BF6CD1"/>
    <w:rsid w:val="00BF6ED8"/>
    <w:rsid w:val="00C0155C"/>
    <w:rsid w:val="00C01601"/>
    <w:rsid w:val="00C01FF5"/>
    <w:rsid w:val="00C03DE1"/>
    <w:rsid w:val="00C046F3"/>
    <w:rsid w:val="00C04EBE"/>
    <w:rsid w:val="00C07458"/>
    <w:rsid w:val="00C079FE"/>
    <w:rsid w:val="00C13398"/>
    <w:rsid w:val="00C1374A"/>
    <w:rsid w:val="00C13A0C"/>
    <w:rsid w:val="00C14859"/>
    <w:rsid w:val="00C14F36"/>
    <w:rsid w:val="00C15AFA"/>
    <w:rsid w:val="00C17546"/>
    <w:rsid w:val="00C17797"/>
    <w:rsid w:val="00C20B35"/>
    <w:rsid w:val="00C21DE9"/>
    <w:rsid w:val="00C21E51"/>
    <w:rsid w:val="00C238A6"/>
    <w:rsid w:val="00C24289"/>
    <w:rsid w:val="00C245FE"/>
    <w:rsid w:val="00C247C2"/>
    <w:rsid w:val="00C24935"/>
    <w:rsid w:val="00C3152F"/>
    <w:rsid w:val="00C32753"/>
    <w:rsid w:val="00C32FBF"/>
    <w:rsid w:val="00C332DA"/>
    <w:rsid w:val="00C33638"/>
    <w:rsid w:val="00C33E5B"/>
    <w:rsid w:val="00C3550E"/>
    <w:rsid w:val="00C366E8"/>
    <w:rsid w:val="00C41107"/>
    <w:rsid w:val="00C44159"/>
    <w:rsid w:val="00C44D18"/>
    <w:rsid w:val="00C45CE5"/>
    <w:rsid w:val="00C52D9B"/>
    <w:rsid w:val="00C53164"/>
    <w:rsid w:val="00C5316A"/>
    <w:rsid w:val="00C5427C"/>
    <w:rsid w:val="00C542BD"/>
    <w:rsid w:val="00C548E5"/>
    <w:rsid w:val="00C54F08"/>
    <w:rsid w:val="00C60A2E"/>
    <w:rsid w:val="00C64943"/>
    <w:rsid w:val="00C66210"/>
    <w:rsid w:val="00C675FA"/>
    <w:rsid w:val="00C70795"/>
    <w:rsid w:val="00C731F2"/>
    <w:rsid w:val="00C737BC"/>
    <w:rsid w:val="00C73B18"/>
    <w:rsid w:val="00C73F0F"/>
    <w:rsid w:val="00C75459"/>
    <w:rsid w:val="00C7560C"/>
    <w:rsid w:val="00C75968"/>
    <w:rsid w:val="00C7644A"/>
    <w:rsid w:val="00C77F39"/>
    <w:rsid w:val="00C80121"/>
    <w:rsid w:val="00C836D4"/>
    <w:rsid w:val="00C83C3E"/>
    <w:rsid w:val="00C8479F"/>
    <w:rsid w:val="00C85414"/>
    <w:rsid w:val="00C85D71"/>
    <w:rsid w:val="00C86EFA"/>
    <w:rsid w:val="00C8739D"/>
    <w:rsid w:val="00C916F1"/>
    <w:rsid w:val="00C96586"/>
    <w:rsid w:val="00C96B9A"/>
    <w:rsid w:val="00C9778C"/>
    <w:rsid w:val="00C9790B"/>
    <w:rsid w:val="00CA0F50"/>
    <w:rsid w:val="00CA1955"/>
    <w:rsid w:val="00CA1E12"/>
    <w:rsid w:val="00CA44D9"/>
    <w:rsid w:val="00CA5C88"/>
    <w:rsid w:val="00CA5F1D"/>
    <w:rsid w:val="00CA5F6E"/>
    <w:rsid w:val="00CB1885"/>
    <w:rsid w:val="00CB247C"/>
    <w:rsid w:val="00CB2E41"/>
    <w:rsid w:val="00CB3783"/>
    <w:rsid w:val="00CB3909"/>
    <w:rsid w:val="00CB6205"/>
    <w:rsid w:val="00CC2176"/>
    <w:rsid w:val="00CC449C"/>
    <w:rsid w:val="00CC5B20"/>
    <w:rsid w:val="00CC5B80"/>
    <w:rsid w:val="00CC637B"/>
    <w:rsid w:val="00CD1EA2"/>
    <w:rsid w:val="00CD32E6"/>
    <w:rsid w:val="00CD3E64"/>
    <w:rsid w:val="00CD61DF"/>
    <w:rsid w:val="00CD6454"/>
    <w:rsid w:val="00CD7DDB"/>
    <w:rsid w:val="00CE0E6E"/>
    <w:rsid w:val="00CE215E"/>
    <w:rsid w:val="00CE2669"/>
    <w:rsid w:val="00CE4BAE"/>
    <w:rsid w:val="00CE4E48"/>
    <w:rsid w:val="00CE73EC"/>
    <w:rsid w:val="00CF531C"/>
    <w:rsid w:val="00CF604F"/>
    <w:rsid w:val="00D01641"/>
    <w:rsid w:val="00D0321A"/>
    <w:rsid w:val="00D0329A"/>
    <w:rsid w:val="00D038D1"/>
    <w:rsid w:val="00D10DF0"/>
    <w:rsid w:val="00D11E8F"/>
    <w:rsid w:val="00D15CF1"/>
    <w:rsid w:val="00D16AEB"/>
    <w:rsid w:val="00D16D98"/>
    <w:rsid w:val="00D17377"/>
    <w:rsid w:val="00D20677"/>
    <w:rsid w:val="00D2198D"/>
    <w:rsid w:val="00D22B69"/>
    <w:rsid w:val="00D23EAD"/>
    <w:rsid w:val="00D2418F"/>
    <w:rsid w:val="00D2454F"/>
    <w:rsid w:val="00D24999"/>
    <w:rsid w:val="00D309A9"/>
    <w:rsid w:val="00D3473F"/>
    <w:rsid w:val="00D348AE"/>
    <w:rsid w:val="00D377E5"/>
    <w:rsid w:val="00D40059"/>
    <w:rsid w:val="00D40A40"/>
    <w:rsid w:val="00D44315"/>
    <w:rsid w:val="00D449FF"/>
    <w:rsid w:val="00D44D2C"/>
    <w:rsid w:val="00D46907"/>
    <w:rsid w:val="00D47BD2"/>
    <w:rsid w:val="00D50985"/>
    <w:rsid w:val="00D52EAE"/>
    <w:rsid w:val="00D6638C"/>
    <w:rsid w:val="00D7076D"/>
    <w:rsid w:val="00D726FD"/>
    <w:rsid w:val="00D74CD3"/>
    <w:rsid w:val="00D76DBA"/>
    <w:rsid w:val="00D8037C"/>
    <w:rsid w:val="00D807E7"/>
    <w:rsid w:val="00D8109C"/>
    <w:rsid w:val="00D83966"/>
    <w:rsid w:val="00D84573"/>
    <w:rsid w:val="00D850D5"/>
    <w:rsid w:val="00D85CDD"/>
    <w:rsid w:val="00D875F1"/>
    <w:rsid w:val="00D90342"/>
    <w:rsid w:val="00D91A6F"/>
    <w:rsid w:val="00D93088"/>
    <w:rsid w:val="00DA1EE7"/>
    <w:rsid w:val="00DA2192"/>
    <w:rsid w:val="00DA3677"/>
    <w:rsid w:val="00DA4F8F"/>
    <w:rsid w:val="00DA515B"/>
    <w:rsid w:val="00DA5DE1"/>
    <w:rsid w:val="00DA68DE"/>
    <w:rsid w:val="00DB0508"/>
    <w:rsid w:val="00DB0649"/>
    <w:rsid w:val="00DB165A"/>
    <w:rsid w:val="00DB3FAB"/>
    <w:rsid w:val="00DB404C"/>
    <w:rsid w:val="00DB4F88"/>
    <w:rsid w:val="00DB5FD9"/>
    <w:rsid w:val="00DB69DA"/>
    <w:rsid w:val="00DB7336"/>
    <w:rsid w:val="00DB7769"/>
    <w:rsid w:val="00DB7CB1"/>
    <w:rsid w:val="00DC21F3"/>
    <w:rsid w:val="00DC4022"/>
    <w:rsid w:val="00DC5125"/>
    <w:rsid w:val="00DD2B07"/>
    <w:rsid w:val="00DD437E"/>
    <w:rsid w:val="00DD53FE"/>
    <w:rsid w:val="00DD60E2"/>
    <w:rsid w:val="00DD7917"/>
    <w:rsid w:val="00DE02CA"/>
    <w:rsid w:val="00DE217A"/>
    <w:rsid w:val="00DE29BA"/>
    <w:rsid w:val="00DE3BBE"/>
    <w:rsid w:val="00DE3CFA"/>
    <w:rsid w:val="00DE4539"/>
    <w:rsid w:val="00DE5163"/>
    <w:rsid w:val="00DE597B"/>
    <w:rsid w:val="00DE5B6B"/>
    <w:rsid w:val="00DE6BF6"/>
    <w:rsid w:val="00DE7765"/>
    <w:rsid w:val="00DF0564"/>
    <w:rsid w:val="00DF1E98"/>
    <w:rsid w:val="00DF234B"/>
    <w:rsid w:val="00DF2472"/>
    <w:rsid w:val="00DF294C"/>
    <w:rsid w:val="00DF3477"/>
    <w:rsid w:val="00DF351A"/>
    <w:rsid w:val="00DF448E"/>
    <w:rsid w:val="00DF4F3B"/>
    <w:rsid w:val="00DF59E3"/>
    <w:rsid w:val="00DF6031"/>
    <w:rsid w:val="00DF65AA"/>
    <w:rsid w:val="00DF6A17"/>
    <w:rsid w:val="00E00553"/>
    <w:rsid w:val="00E00802"/>
    <w:rsid w:val="00E014C9"/>
    <w:rsid w:val="00E033F5"/>
    <w:rsid w:val="00E0362D"/>
    <w:rsid w:val="00E04ABD"/>
    <w:rsid w:val="00E04EB7"/>
    <w:rsid w:val="00E05281"/>
    <w:rsid w:val="00E07B5C"/>
    <w:rsid w:val="00E134E4"/>
    <w:rsid w:val="00E13CB9"/>
    <w:rsid w:val="00E14048"/>
    <w:rsid w:val="00E14ADE"/>
    <w:rsid w:val="00E151D5"/>
    <w:rsid w:val="00E15290"/>
    <w:rsid w:val="00E166CD"/>
    <w:rsid w:val="00E20927"/>
    <w:rsid w:val="00E20EBF"/>
    <w:rsid w:val="00E23C6D"/>
    <w:rsid w:val="00E25238"/>
    <w:rsid w:val="00E30629"/>
    <w:rsid w:val="00E30CB8"/>
    <w:rsid w:val="00E32104"/>
    <w:rsid w:val="00E33407"/>
    <w:rsid w:val="00E35630"/>
    <w:rsid w:val="00E40073"/>
    <w:rsid w:val="00E406AE"/>
    <w:rsid w:val="00E40703"/>
    <w:rsid w:val="00E457F8"/>
    <w:rsid w:val="00E464C9"/>
    <w:rsid w:val="00E47088"/>
    <w:rsid w:val="00E52F25"/>
    <w:rsid w:val="00E5347F"/>
    <w:rsid w:val="00E55699"/>
    <w:rsid w:val="00E56753"/>
    <w:rsid w:val="00E567F4"/>
    <w:rsid w:val="00E56B29"/>
    <w:rsid w:val="00E56CBF"/>
    <w:rsid w:val="00E56F92"/>
    <w:rsid w:val="00E576E6"/>
    <w:rsid w:val="00E60017"/>
    <w:rsid w:val="00E60780"/>
    <w:rsid w:val="00E611A3"/>
    <w:rsid w:val="00E62C1B"/>
    <w:rsid w:val="00E63E4B"/>
    <w:rsid w:val="00E63F57"/>
    <w:rsid w:val="00E641C3"/>
    <w:rsid w:val="00E647B9"/>
    <w:rsid w:val="00E66DDB"/>
    <w:rsid w:val="00E66EB7"/>
    <w:rsid w:val="00E74382"/>
    <w:rsid w:val="00E74CA2"/>
    <w:rsid w:val="00E75C5D"/>
    <w:rsid w:val="00E77CB7"/>
    <w:rsid w:val="00E80016"/>
    <w:rsid w:val="00E809A7"/>
    <w:rsid w:val="00E82722"/>
    <w:rsid w:val="00E840C0"/>
    <w:rsid w:val="00E915C4"/>
    <w:rsid w:val="00E9221F"/>
    <w:rsid w:val="00E9380E"/>
    <w:rsid w:val="00E962BA"/>
    <w:rsid w:val="00E97019"/>
    <w:rsid w:val="00EA120C"/>
    <w:rsid w:val="00EA4209"/>
    <w:rsid w:val="00EA43DF"/>
    <w:rsid w:val="00EB077F"/>
    <w:rsid w:val="00EB3021"/>
    <w:rsid w:val="00EB6099"/>
    <w:rsid w:val="00EB70FA"/>
    <w:rsid w:val="00EC01E8"/>
    <w:rsid w:val="00EC20F5"/>
    <w:rsid w:val="00EC288B"/>
    <w:rsid w:val="00EC2A1D"/>
    <w:rsid w:val="00EC306A"/>
    <w:rsid w:val="00EC3D11"/>
    <w:rsid w:val="00EC418C"/>
    <w:rsid w:val="00EC458A"/>
    <w:rsid w:val="00EC57BF"/>
    <w:rsid w:val="00EC6F49"/>
    <w:rsid w:val="00ED3E68"/>
    <w:rsid w:val="00ED3E6B"/>
    <w:rsid w:val="00ED4A14"/>
    <w:rsid w:val="00ED76EC"/>
    <w:rsid w:val="00EE18B6"/>
    <w:rsid w:val="00EE3E8A"/>
    <w:rsid w:val="00EE3F34"/>
    <w:rsid w:val="00EE4DF1"/>
    <w:rsid w:val="00EE6D95"/>
    <w:rsid w:val="00EE7101"/>
    <w:rsid w:val="00EF24A5"/>
    <w:rsid w:val="00EF391A"/>
    <w:rsid w:val="00EF39A5"/>
    <w:rsid w:val="00EF3B13"/>
    <w:rsid w:val="00EF5DCD"/>
    <w:rsid w:val="00EF608C"/>
    <w:rsid w:val="00EF79A5"/>
    <w:rsid w:val="00F00C04"/>
    <w:rsid w:val="00F00C38"/>
    <w:rsid w:val="00F015A8"/>
    <w:rsid w:val="00F05334"/>
    <w:rsid w:val="00F06367"/>
    <w:rsid w:val="00F07D5E"/>
    <w:rsid w:val="00F10300"/>
    <w:rsid w:val="00F117F1"/>
    <w:rsid w:val="00F1207D"/>
    <w:rsid w:val="00F121BE"/>
    <w:rsid w:val="00F12724"/>
    <w:rsid w:val="00F12FE1"/>
    <w:rsid w:val="00F1372E"/>
    <w:rsid w:val="00F13883"/>
    <w:rsid w:val="00F139A1"/>
    <w:rsid w:val="00F1415E"/>
    <w:rsid w:val="00F147EE"/>
    <w:rsid w:val="00F15426"/>
    <w:rsid w:val="00F16ABF"/>
    <w:rsid w:val="00F23054"/>
    <w:rsid w:val="00F23351"/>
    <w:rsid w:val="00F2389A"/>
    <w:rsid w:val="00F242D7"/>
    <w:rsid w:val="00F24405"/>
    <w:rsid w:val="00F261E1"/>
    <w:rsid w:val="00F32CBB"/>
    <w:rsid w:val="00F3363B"/>
    <w:rsid w:val="00F33FF9"/>
    <w:rsid w:val="00F344FF"/>
    <w:rsid w:val="00F35854"/>
    <w:rsid w:val="00F3602C"/>
    <w:rsid w:val="00F37CFB"/>
    <w:rsid w:val="00F406A5"/>
    <w:rsid w:val="00F40BED"/>
    <w:rsid w:val="00F40F26"/>
    <w:rsid w:val="00F410DB"/>
    <w:rsid w:val="00F4242F"/>
    <w:rsid w:val="00F425EA"/>
    <w:rsid w:val="00F4317B"/>
    <w:rsid w:val="00F43630"/>
    <w:rsid w:val="00F43731"/>
    <w:rsid w:val="00F467B7"/>
    <w:rsid w:val="00F46B40"/>
    <w:rsid w:val="00F47579"/>
    <w:rsid w:val="00F50FE3"/>
    <w:rsid w:val="00F51CCC"/>
    <w:rsid w:val="00F52BAF"/>
    <w:rsid w:val="00F546CA"/>
    <w:rsid w:val="00F55426"/>
    <w:rsid w:val="00F5580C"/>
    <w:rsid w:val="00F56426"/>
    <w:rsid w:val="00F5773F"/>
    <w:rsid w:val="00F608F1"/>
    <w:rsid w:val="00F64888"/>
    <w:rsid w:val="00F64E11"/>
    <w:rsid w:val="00F709FF"/>
    <w:rsid w:val="00F71F48"/>
    <w:rsid w:val="00F7201C"/>
    <w:rsid w:val="00F73DA8"/>
    <w:rsid w:val="00F7689F"/>
    <w:rsid w:val="00F773F5"/>
    <w:rsid w:val="00F77D2D"/>
    <w:rsid w:val="00F81786"/>
    <w:rsid w:val="00F818E4"/>
    <w:rsid w:val="00F81D7B"/>
    <w:rsid w:val="00F8320E"/>
    <w:rsid w:val="00F834AC"/>
    <w:rsid w:val="00F83525"/>
    <w:rsid w:val="00F83558"/>
    <w:rsid w:val="00F84A67"/>
    <w:rsid w:val="00F85F8F"/>
    <w:rsid w:val="00F87209"/>
    <w:rsid w:val="00F87E66"/>
    <w:rsid w:val="00F91801"/>
    <w:rsid w:val="00F91C1E"/>
    <w:rsid w:val="00F92150"/>
    <w:rsid w:val="00F96A11"/>
    <w:rsid w:val="00F96DC5"/>
    <w:rsid w:val="00F97986"/>
    <w:rsid w:val="00F97E67"/>
    <w:rsid w:val="00FA0885"/>
    <w:rsid w:val="00FA2197"/>
    <w:rsid w:val="00FA2627"/>
    <w:rsid w:val="00FA2AAA"/>
    <w:rsid w:val="00FA3F9C"/>
    <w:rsid w:val="00FA4837"/>
    <w:rsid w:val="00FA5E0B"/>
    <w:rsid w:val="00FA6A33"/>
    <w:rsid w:val="00FB0038"/>
    <w:rsid w:val="00FB24D1"/>
    <w:rsid w:val="00FB67E9"/>
    <w:rsid w:val="00FB7CBD"/>
    <w:rsid w:val="00FC0081"/>
    <w:rsid w:val="00FC11C2"/>
    <w:rsid w:val="00FC1ACD"/>
    <w:rsid w:val="00FC3737"/>
    <w:rsid w:val="00FC44FD"/>
    <w:rsid w:val="00FC7053"/>
    <w:rsid w:val="00FC7BA1"/>
    <w:rsid w:val="00FC7E95"/>
    <w:rsid w:val="00FD2D62"/>
    <w:rsid w:val="00FD3B49"/>
    <w:rsid w:val="00FD3C32"/>
    <w:rsid w:val="00FD690F"/>
    <w:rsid w:val="00FD70C8"/>
    <w:rsid w:val="00FD72D1"/>
    <w:rsid w:val="00FE0AB5"/>
    <w:rsid w:val="00FE1D0D"/>
    <w:rsid w:val="00FE1F54"/>
    <w:rsid w:val="00FE2733"/>
    <w:rsid w:val="00FE3597"/>
    <w:rsid w:val="00FE3ACF"/>
    <w:rsid w:val="00FE41B4"/>
    <w:rsid w:val="00FE4A73"/>
    <w:rsid w:val="00FF0899"/>
    <w:rsid w:val="00FF16C0"/>
    <w:rsid w:val="00FF1A73"/>
    <w:rsid w:val="00FF27EA"/>
    <w:rsid w:val="00FF4110"/>
    <w:rsid w:val="00FF434B"/>
    <w:rsid w:val="00FF61A7"/>
    <w:rsid w:val="00FF778C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f88608" stroke="f">
      <v:fill color="#f88608" opacity="42598f"/>
      <v:stroke on="f"/>
      <o:colormru v:ext="edit" colors="#0075b0"/>
    </o:shapedefaults>
    <o:shapelayout v:ext="edit">
      <o:idmap v:ext="edit" data="2"/>
    </o:shapelayout>
  </w:shapeDefaults>
  <w:decimalSymbol w:val="."/>
  <w:listSeparator w:val=","/>
  <w14:docId w14:val="1D74E1C4"/>
  <w15:docId w15:val="{84152012-F0FD-4EB0-BC24-E53829CD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4A82"/>
    <w:pPr>
      <w:spacing w:line="280" w:lineRule="atLeast"/>
    </w:pPr>
  </w:style>
  <w:style w:type="paragraph" w:styleId="Heading1">
    <w:name w:val="heading 1"/>
    <w:basedOn w:val="Normal"/>
    <w:next w:val="BodyText"/>
    <w:link w:val="Heading1Char"/>
    <w:qFormat/>
    <w:rsid w:val="006B1B2D"/>
    <w:pPr>
      <w:keepNext/>
      <w:keepLines/>
      <w:numPr>
        <w:numId w:val="7"/>
      </w:numPr>
      <w:spacing w:before="200" w:after="200"/>
      <w:ind w:left="360"/>
      <w:outlineLvl w:val="0"/>
    </w:pPr>
    <w:rPr>
      <w:rFonts w:ascii="Segoe UI" w:eastAsia="Times New Roman" w:hAnsi="Segoe UI"/>
      <w:b/>
      <w:bCs/>
      <w:color w:val="595959" w:themeColor="text1" w:themeTint="A6"/>
      <w:sz w:val="24"/>
      <w:szCs w:val="28"/>
    </w:rPr>
  </w:style>
  <w:style w:type="paragraph" w:styleId="Heading2">
    <w:name w:val="heading 2"/>
    <w:basedOn w:val="Normal"/>
    <w:next w:val="BodyText"/>
    <w:link w:val="Heading2Char"/>
    <w:qFormat/>
    <w:rsid w:val="006B1B2D"/>
    <w:pPr>
      <w:keepNext/>
      <w:keepLines/>
      <w:numPr>
        <w:ilvl w:val="1"/>
        <w:numId w:val="7"/>
      </w:numPr>
      <w:spacing w:before="200" w:after="200"/>
      <w:ind w:left="360"/>
      <w:outlineLvl w:val="1"/>
    </w:pPr>
    <w:rPr>
      <w:rFonts w:ascii="Segoe UI" w:eastAsia="Times New Roman" w:hAnsi="Segoe UI"/>
      <w:b/>
      <w:bCs/>
      <w:color w:val="005D86"/>
      <w:sz w:val="22"/>
      <w:szCs w:val="26"/>
    </w:rPr>
  </w:style>
  <w:style w:type="paragraph" w:styleId="Heading3">
    <w:name w:val="heading 3"/>
    <w:aliases w:val="H3"/>
    <w:basedOn w:val="Normal"/>
    <w:next w:val="BodyText"/>
    <w:link w:val="Heading3Char"/>
    <w:qFormat/>
    <w:rsid w:val="009439A5"/>
    <w:pPr>
      <w:keepNext/>
      <w:keepLines/>
      <w:numPr>
        <w:ilvl w:val="2"/>
        <w:numId w:val="7"/>
      </w:numPr>
      <w:spacing w:before="200" w:after="200"/>
      <w:ind w:left="504" w:firstLine="0"/>
      <w:outlineLvl w:val="2"/>
    </w:pPr>
    <w:rPr>
      <w:rFonts w:eastAsia="Times New Roman"/>
      <w:b/>
      <w:bCs/>
      <w:color w:val="005D86"/>
    </w:rPr>
  </w:style>
  <w:style w:type="paragraph" w:styleId="Heading4">
    <w:name w:val="heading 4"/>
    <w:basedOn w:val="Normal"/>
    <w:next w:val="BodyText"/>
    <w:link w:val="Heading4Char"/>
    <w:qFormat/>
    <w:rsid w:val="009439A5"/>
    <w:pPr>
      <w:keepNext/>
      <w:keepLines/>
      <w:numPr>
        <w:ilvl w:val="3"/>
        <w:numId w:val="7"/>
      </w:numPr>
      <w:spacing w:before="200" w:after="200"/>
      <w:ind w:left="648" w:hanging="648"/>
      <w:outlineLvl w:val="3"/>
    </w:pPr>
    <w:rPr>
      <w:rFonts w:eastAsia="Times New Roman"/>
      <w:b/>
      <w:bCs/>
      <w:i/>
      <w:iCs/>
      <w:color w:val="005D86"/>
    </w:rPr>
  </w:style>
  <w:style w:type="paragraph" w:styleId="Heading5">
    <w:name w:val="heading 5"/>
    <w:basedOn w:val="Normal"/>
    <w:next w:val="BodyText"/>
    <w:link w:val="Heading5Char"/>
    <w:qFormat/>
    <w:rsid w:val="003136AA"/>
    <w:pPr>
      <w:keepNext/>
      <w:keepLines/>
      <w:spacing w:before="200" w:after="200"/>
      <w:jc w:val="center"/>
      <w:outlineLvl w:val="4"/>
    </w:pPr>
    <w:rPr>
      <w:rFonts w:eastAsia="Times New Roman"/>
      <w:b/>
      <w:color w:val="000000"/>
    </w:rPr>
  </w:style>
  <w:style w:type="paragraph" w:styleId="Heading6">
    <w:name w:val="heading 6"/>
    <w:basedOn w:val="Normal"/>
    <w:next w:val="Normal"/>
    <w:link w:val="Heading6Char"/>
    <w:semiHidden/>
    <w:qFormat/>
    <w:rsid w:val="00C5427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semiHidden/>
    <w:qFormat/>
    <w:rsid w:val="008C662D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qFormat/>
    <w:rsid w:val="004A1BCA"/>
    <w:pPr>
      <w:keepNext/>
      <w:spacing w:line="240" w:lineRule="auto"/>
      <w:outlineLvl w:val="7"/>
    </w:pPr>
    <w:rPr>
      <w:rFonts w:eastAsia="Times New Roman"/>
      <w:b/>
      <w:sz w:val="1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5427C"/>
    <w:pPr>
      <w:keepNext/>
      <w:tabs>
        <w:tab w:val="left" w:pos="5760"/>
      </w:tabs>
      <w:outlineLvl w:val="8"/>
    </w:pPr>
    <w:rPr>
      <w:rFonts w:eastAsia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5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9F0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F0E60"/>
  </w:style>
  <w:style w:type="paragraph" w:styleId="Footer">
    <w:name w:val="footer"/>
    <w:basedOn w:val="Normal"/>
    <w:link w:val="FooterChar"/>
    <w:unhideWhenUsed/>
    <w:rsid w:val="009F0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F0E60"/>
  </w:style>
  <w:style w:type="paragraph" w:styleId="BalloonText">
    <w:name w:val="Balloon Text"/>
    <w:basedOn w:val="Normal"/>
    <w:link w:val="BalloonTextChar"/>
    <w:semiHidden/>
    <w:unhideWhenUsed/>
    <w:rsid w:val="00707D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7D40"/>
    <w:rPr>
      <w:rFonts w:ascii="Tahoma" w:hAnsi="Tahoma" w:cs="Tahoma"/>
      <w:sz w:val="16"/>
      <w:szCs w:val="16"/>
    </w:rPr>
  </w:style>
  <w:style w:type="table" w:styleId="ColorfulGrid-Accent6">
    <w:name w:val="Colorful Grid Accent 6"/>
    <w:basedOn w:val="TableNormal"/>
    <w:uiPriority w:val="73"/>
    <w:rsid w:val="00D22B69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NoSpacing">
    <w:name w:val="No Spacing"/>
    <w:link w:val="NoSpacingChar"/>
    <w:uiPriority w:val="1"/>
    <w:semiHidden/>
    <w:qFormat/>
    <w:rsid w:val="00707D40"/>
  </w:style>
  <w:style w:type="character" w:customStyle="1" w:styleId="LinkChar">
    <w:name w:val="Link Char"/>
    <w:link w:val="Link"/>
    <w:rsid w:val="00C0155C"/>
    <w:rPr>
      <w:rFonts w:ascii="Arial" w:hAnsi="Arial"/>
      <w:color w:val="0000FF"/>
      <w:sz w:val="20"/>
      <w:u w:val="single"/>
    </w:rPr>
  </w:style>
  <w:style w:type="character" w:styleId="SubtleEmphasis">
    <w:name w:val="Subtle Emphasis"/>
    <w:aliases w:val="Italic"/>
    <w:semiHidden/>
    <w:qFormat/>
    <w:rsid w:val="006330FD"/>
    <w:rPr>
      <w:i/>
      <w:iCs/>
      <w:color w:val="000000"/>
    </w:rPr>
  </w:style>
  <w:style w:type="character" w:styleId="IntenseEmphasis">
    <w:name w:val="Intense Emphasis"/>
    <w:semiHidden/>
    <w:qFormat/>
    <w:rsid w:val="00437AD2"/>
    <w:rPr>
      <w:b/>
      <w:bCs/>
      <w:i/>
      <w:iCs/>
      <w:color w:val="000000"/>
    </w:rPr>
  </w:style>
  <w:style w:type="character" w:customStyle="1" w:styleId="Heading7Char">
    <w:name w:val="Heading 7 Char"/>
    <w:link w:val="Heading7"/>
    <w:semiHidden/>
    <w:rsid w:val="00F52BAF"/>
    <w:rPr>
      <w:rFonts w:ascii="Cambria" w:eastAsia="Times New Roman" w:hAnsi="Cambria" w:cs="Times New Roman"/>
      <w:i/>
      <w:iCs/>
      <w:color w:val="404040"/>
      <w:sz w:val="20"/>
    </w:rPr>
  </w:style>
  <w:style w:type="paragraph" w:styleId="TOC1">
    <w:name w:val="toc 1"/>
    <w:basedOn w:val="Normal"/>
    <w:next w:val="Normal"/>
    <w:uiPriority w:val="39"/>
    <w:qFormat/>
    <w:rsid w:val="00275F7E"/>
    <w:pPr>
      <w:tabs>
        <w:tab w:val="left" w:pos="288"/>
        <w:tab w:val="right" w:leader="dot" w:pos="9346"/>
      </w:tabs>
      <w:spacing w:before="120" w:after="120"/>
    </w:pPr>
    <w:rPr>
      <w:rFonts w:eastAsia="Times New Roman"/>
      <w:szCs w:val="24"/>
    </w:rPr>
  </w:style>
  <w:style w:type="paragraph" w:styleId="TOC2">
    <w:name w:val="toc 2"/>
    <w:basedOn w:val="Normal"/>
    <w:next w:val="Normal"/>
    <w:uiPriority w:val="39"/>
    <w:qFormat/>
    <w:rsid w:val="00275F7E"/>
    <w:pPr>
      <w:tabs>
        <w:tab w:val="right" w:pos="1152"/>
        <w:tab w:val="right" w:leader="dot" w:pos="9350"/>
      </w:tabs>
      <w:spacing w:before="120" w:after="120"/>
      <w:ind w:left="216"/>
    </w:pPr>
    <w:rPr>
      <w:rFonts w:eastAsia="Times New Roman"/>
      <w:szCs w:val="24"/>
    </w:rPr>
  </w:style>
  <w:style w:type="character" w:customStyle="1" w:styleId="Heading1Char">
    <w:name w:val="Heading 1 Char"/>
    <w:link w:val="Heading1"/>
    <w:rsid w:val="006B1B2D"/>
    <w:rPr>
      <w:rFonts w:ascii="Segoe UI" w:eastAsia="Times New Roman" w:hAnsi="Segoe UI"/>
      <w:b/>
      <w:bCs/>
      <w:color w:val="595959" w:themeColor="text1" w:themeTint="A6"/>
      <w:sz w:val="24"/>
      <w:szCs w:val="28"/>
    </w:rPr>
  </w:style>
  <w:style w:type="numbering" w:customStyle="1" w:styleId="Note">
    <w:name w:val="Note"/>
    <w:uiPriority w:val="99"/>
    <w:rsid w:val="00984149"/>
    <w:pPr>
      <w:numPr>
        <w:numId w:val="3"/>
      </w:numPr>
    </w:pPr>
  </w:style>
  <w:style w:type="character" w:customStyle="1" w:styleId="Heading2Char">
    <w:name w:val="Heading 2 Char"/>
    <w:link w:val="Heading2"/>
    <w:rsid w:val="006B1B2D"/>
    <w:rPr>
      <w:rFonts w:ascii="Segoe UI" w:eastAsia="Times New Roman" w:hAnsi="Segoe UI"/>
      <w:b/>
      <w:bCs/>
      <w:color w:val="005D86"/>
      <w:sz w:val="22"/>
      <w:szCs w:val="26"/>
    </w:rPr>
  </w:style>
  <w:style w:type="character" w:customStyle="1" w:styleId="Heading4Char">
    <w:name w:val="Heading 4 Char"/>
    <w:link w:val="Heading4"/>
    <w:rsid w:val="009439A5"/>
    <w:rPr>
      <w:rFonts w:eastAsia="Times New Roman"/>
      <w:b/>
      <w:bCs/>
      <w:i/>
      <w:iCs/>
      <w:color w:val="005D86"/>
    </w:rPr>
  </w:style>
  <w:style w:type="character" w:customStyle="1" w:styleId="Heading8Char">
    <w:name w:val="Heading 8 Char"/>
    <w:link w:val="Heading8"/>
    <w:semiHidden/>
    <w:rsid w:val="00F52BAF"/>
    <w:rPr>
      <w:rFonts w:ascii="Arial" w:eastAsia="Times New Roman" w:hAnsi="Arial" w:cs="Times New Roman"/>
      <w:b/>
      <w:sz w:val="18"/>
      <w:szCs w:val="20"/>
    </w:rPr>
  </w:style>
  <w:style w:type="paragraph" w:styleId="CommentText">
    <w:name w:val="annotation text"/>
    <w:basedOn w:val="Normal"/>
    <w:link w:val="CommentTextChar"/>
    <w:semiHidden/>
    <w:rsid w:val="004A1BCA"/>
    <w:pPr>
      <w:spacing w:line="240" w:lineRule="auto"/>
    </w:pPr>
    <w:rPr>
      <w:rFonts w:ascii="Times New Roman" w:eastAsia="Times New Roman" w:hAnsi="Times New Roman"/>
    </w:rPr>
  </w:style>
  <w:style w:type="character" w:customStyle="1" w:styleId="CommentTextChar">
    <w:name w:val="Comment Text Char"/>
    <w:link w:val="CommentText"/>
    <w:semiHidden/>
    <w:rsid w:val="004A1BCA"/>
    <w:rPr>
      <w:rFonts w:ascii="Times New Roman" w:eastAsia="Times New Roman" w:hAnsi="Times New Roman" w:cs="Times New Roman"/>
      <w:sz w:val="20"/>
      <w:szCs w:val="20"/>
    </w:rPr>
  </w:style>
  <w:style w:type="paragraph" w:customStyle="1" w:styleId="Copyright">
    <w:name w:val="Copyright"/>
    <w:basedOn w:val="NoSpacing"/>
    <w:qFormat/>
    <w:rsid w:val="00994CCD"/>
    <w:pPr>
      <w:keepNext/>
      <w:spacing w:line="240" w:lineRule="atLeast"/>
    </w:pPr>
    <w:rPr>
      <w:rFonts w:cs="Arial"/>
      <w:color w:val="4B4B4B"/>
      <w:sz w:val="14"/>
      <w:szCs w:val="16"/>
    </w:rPr>
  </w:style>
  <w:style w:type="paragraph" w:styleId="TOCHeading">
    <w:name w:val="TOC Heading"/>
    <w:next w:val="Normal"/>
    <w:uiPriority w:val="39"/>
    <w:qFormat/>
    <w:rsid w:val="00DB0649"/>
    <w:pPr>
      <w:spacing w:line="280" w:lineRule="atLeast"/>
      <w:jc w:val="center"/>
    </w:pPr>
    <w:rPr>
      <w:rFonts w:cs="Tahoma"/>
      <w:b/>
      <w:color w:val="005D86"/>
      <w:sz w:val="24"/>
      <w:szCs w:val="16"/>
    </w:rPr>
  </w:style>
  <w:style w:type="character" w:customStyle="1" w:styleId="Underline">
    <w:name w:val="Underline"/>
    <w:qFormat/>
    <w:rsid w:val="00634C55"/>
    <w:rPr>
      <w:u w:val="single"/>
    </w:rPr>
  </w:style>
  <w:style w:type="character" w:customStyle="1" w:styleId="Heading3Char">
    <w:name w:val="Heading 3 Char"/>
    <w:aliases w:val="H3 Char"/>
    <w:link w:val="Heading3"/>
    <w:rsid w:val="009439A5"/>
    <w:rPr>
      <w:rFonts w:eastAsia="Times New Roman"/>
      <w:b/>
      <w:bCs/>
      <w:color w:val="005D86"/>
    </w:rPr>
  </w:style>
  <w:style w:type="paragraph" w:customStyle="1" w:styleId="DocumentTitle">
    <w:name w:val="Document Title"/>
    <w:basedOn w:val="Normal"/>
    <w:qFormat/>
    <w:rsid w:val="00026EF4"/>
    <w:pPr>
      <w:keepNext/>
      <w:tabs>
        <w:tab w:val="left" w:pos="720"/>
      </w:tabs>
      <w:spacing w:before="120" w:after="120"/>
      <w:jc w:val="center"/>
    </w:pPr>
    <w:rPr>
      <w:color w:val="FFFFFF"/>
      <w:sz w:val="56"/>
      <w:szCs w:val="80"/>
    </w:rPr>
  </w:style>
  <w:style w:type="paragraph" w:styleId="TOC3">
    <w:name w:val="toc 3"/>
    <w:basedOn w:val="Normal"/>
    <w:next w:val="Normal"/>
    <w:uiPriority w:val="39"/>
    <w:qFormat/>
    <w:rsid w:val="0069308D"/>
    <w:pPr>
      <w:tabs>
        <w:tab w:val="right" w:leader="dot" w:pos="9346"/>
      </w:tabs>
      <w:spacing w:before="120" w:after="120"/>
      <w:ind w:left="446"/>
    </w:pPr>
    <w:rPr>
      <w:i/>
      <w:color w:val="000000"/>
      <w:sz w:val="18"/>
    </w:rPr>
  </w:style>
  <w:style w:type="paragraph" w:customStyle="1" w:styleId="FooterText">
    <w:name w:val="Footer Text"/>
    <w:basedOn w:val="Normal"/>
    <w:qFormat/>
    <w:rsid w:val="00494A82"/>
    <w:pPr>
      <w:tabs>
        <w:tab w:val="center" w:pos="4680"/>
        <w:tab w:val="right" w:pos="9360"/>
      </w:tabs>
      <w:spacing w:before="40" w:line="240" w:lineRule="auto"/>
    </w:pPr>
    <w:rPr>
      <w:color w:val="000000"/>
      <w:sz w:val="18"/>
    </w:rPr>
  </w:style>
  <w:style w:type="numbering" w:customStyle="1" w:styleId="NumberedLevel1">
    <w:name w:val="NumberedLevel1"/>
    <w:basedOn w:val="NoList"/>
    <w:uiPriority w:val="99"/>
    <w:rsid w:val="002D30F3"/>
    <w:pPr>
      <w:numPr>
        <w:numId w:val="1"/>
      </w:numPr>
    </w:pPr>
  </w:style>
  <w:style w:type="paragraph" w:customStyle="1" w:styleId="NumberLevel2">
    <w:name w:val="Number Level2"/>
    <w:basedOn w:val="NumberLevel2first"/>
    <w:qFormat/>
    <w:rsid w:val="00483609"/>
    <w:pPr>
      <w:numPr>
        <w:ilvl w:val="1"/>
      </w:numPr>
      <w:tabs>
        <w:tab w:val="left" w:pos="576"/>
        <w:tab w:val="left" w:pos="648"/>
      </w:tabs>
      <w:ind w:left="576"/>
    </w:pPr>
  </w:style>
  <w:style w:type="paragraph" w:customStyle="1" w:styleId="NumberLevel3">
    <w:name w:val="Number Level3"/>
    <w:basedOn w:val="NumberLevel3First"/>
    <w:qFormat/>
    <w:rsid w:val="002616FE"/>
    <w:pPr>
      <w:numPr>
        <w:ilvl w:val="1"/>
      </w:numPr>
      <w:tabs>
        <w:tab w:val="left" w:pos="2160"/>
      </w:tabs>
    </w:pPr>
    <w:rPr>
      <w:color w:val="000000"/>
    </w:rPr>
  </w:style>
  <w:style w:type="paragraph" w:customStyle="1" w:styleId="NumberContinuedLevel1">
    <w:name w:val="Number Continued Level1"/>
    <w:basedOn w:val="Normal"/>
    <w:qFormat/>
    <w:rsid w:val="00AC7C4C"/>
    <w:pPr>
      <w:spacing w:before="40" w:after="40"/>
      <w:ind w:left="288"/>
    </w:pPr>
  </w:style>
  <w:style w:type="paragraph" w:customStyle="1" w:styleId="NumberContinuedLevel2">
    <w:name w:val="Number Continued Level2"/>
    <w:basedOn w:val="NumberLevel2"/>
    <w:qFormat/>
    <w:rsid w:val="00951DD7"/>
    <w:pPr>
      <w:numPr>
        <w:numId w:val="0"/>
      </w:numPr>
      <w:tabs>
        <w:tab w:val="left" w:pos="144"/>
      </w:tabs>
      <w:ind w:left="576"/>
    </w:pPr>
  </w:style>
  <w:style w:type="paragraph" w:customStyle="1" w:styleId="NumberContinuedLevel3">
    <w:name w:val="Number Continued Level3"/>
    <w:basedOn w:val="NumberLevel3"/>
    <w:qFormat/>
    <w:rsid w:val="0032775F"/>
    <w:pPr>
      <w:numPr>
        <w:numId w:val="0"/>
      </w:numPr>
      <w:tabs>
        <w:tab w:val="left" w:pos="576"/>
      </w:tabs>
      <w:ind w:left="864"/>
    </w:pPr>
  </w:style>
  <w:style w:type="paragraph" w:customStyle="1" w:styleId="BulletLevel1">
    <w:name w:val="Bullet Level1"/>
    <w:basedOn w:val="Normal"/>
    <w:qFormat/>
    <w:rsid w:val="005B5ED3"/>
    <w:pPr>
      <w:numPr>
        <w:numId w:val="9"/>
      </w:numPr>
      <w:spacing w:before="40" w:after="40"/>
    </w:pPr>
    <w:rPr>
      <w:color w:val="000000"/>
    </w:rPr>
  </w:style>
  <w:style w:type="paragraph" w:customStyle="1" w:styleId="BulletContinuedLevel1">
    <w:name w:val="Bullet Continued Level1"/>
    <w:basedOn w:val="BulletLevel1"/>
    <w:qFormat/>
    <w:rsid w:val="005B5ED3"/>
    <w:pPr>
      <w:numPr>
        <w:numId w:val="0"/>
      </w:numPr>
      <w:ind w:left="288"/>
    </w:pPr>
  </w:style>
  <w:style w:type="paragraph" w:customStyle="1" w:styleId="BulletLevel2">
    <w:name w:val="Bullet Level2"/>
    <w:basedOn w:val="Normal"/>
    <w:qFormat/>
    <w:rsid w:val="005B5ED3"/>
    <w:pPr>
      <w:numPr>
        <w:numId w:val="8"/>
      </w:numPr>
      <w:tabs>
        <w:tab w:val="left" w:pos="576"/>
      </w:tabs>
      <w:spacing w:before="40" w:after="40"/>
      <w:ind w:left="576" w:hanging="288"/>
    </w:pPr>
  </w:style>
  <w:style w:type="paragraph" w:customStyle="1" w:styleId="BulletContinuedLevel2">
    <w:name w:val="Bullet Continued Level2"/>
    <w:basedOn w:val="BulletLevel2"/>
    <w:qFormat/>
    <w:rsid w:val="005B5ED3"/>
    <w:pPr>
      <w:numPr>
        <w:numId w:val="0"/>
      </w:numPr>
      <w:ind w:left="576"/>
    </w:pPr>
  </w:style>
  <w:style w:type="paragraph" w:customStyle="1" w:styleId="BulletLevel3">
    <w:name w:val="Bullet Level3"/>
    <w:basedOn w:val="Normal"/>
    <w:qFormat/>
    <w:rsid w:val="005B5ED3"/>
    <w:pPr>
      <w:numPr>
        <w:numId w:val="10"/>
      </w:numPr>
      <w:tabs>
        <w:tab w:val="clear" w:pos="720"/>
        <w:tab w:val="left" w:pos="360"/>
      </w:tabs>
      <w:spacing w:before="40" w:after="40"/>
      <w:ind w:left="864"/>
    </w:pPr>
    <w:rPr>
      <w:color w:val="000000"/>
    </w:rPr>
  </w:style>
  <w:style w:type="paragraph" w:customStyle="1" w:styleId="BulletContinuedLevel3">
    <w:name w:val="Bullet Continued Level3"/>
    <w:basedOn w:val="BulletLevel3"/>
    <w:qFormat/>
    <w:rsid w:val="005B5ED3"/>
    <w:pPr>
      <w:numPr>
        <w:numId w:val="0"/>
      </w:numPr>
      <w:tabs>
        <w:tab w:val="left" w:pos="576"/>
      </w:tabs>
      <w:ind w:left="864"/>
    </w:pPr>
  </w:style>
  <w:style w:type="paragraph" w:customStyle="1" w:styleId="NoteLevel1">
    <w:name w:val="Note Level1"/>
    <w:basedOn w:val="Normal"/>
    <w:qFormat/>
    <w:rsid w:val="00120C38"/>
    <w:pPr>
      <w:spacing w:before="40" w:after="40"/>
      <w:ind w:left="576" w:hanging="576"/>
    </w:pPr>
    <w:rPr>
      <w:b/>
      <w:i/>
      <w:color w:val="000000"/>
    </w:rPr>
  </w:style>
  <w:style w:type="paragraph" w:customStyle="1" w:styleId="FigureTitle">
    <w:name w:val="Figure Title"/>
    <w:basedOn w:val="Normal"/>
    <w:qFormat/>
    <w:rsid w:val="003136AA"/>
    <w:pPr>
      <w:numPr>
        <w:numId w:val="2"/>
      </w:numPr>
      <w:tabs>
        <w:tab w:val="left" w:pos="360"/>
      </w:tabs>
      <w:spacing w:after="120" w:line="240" w:lineRule="auto"/>
      <w:ind w:left="360"/>
      <w:contextualSpacing/>
      <w:jc w:val="center"/>
    </w:pPr>
    <w:rPr>
      <w:b/>
      <w:color w:val="000000"/>
      <w:sz w:val="18"/>
    </w:rPr>
  </w:style>
  <w:style w:type="paragraph" w:customStyle="1" w:styleId="FrontPageTableCellBody">
    <w:name w:val="Front Page Table Cell Body"/>
    <w:basedOn w:val="Normal"/>
    <w:next w:val="Normal"/>
    <w:qFormat/>
    <w:rsid w:val="00043912"/>
    <w:pPr>
      <w:tabs>
        <w:tab w:val="left" w:pos="1080"/>
      </w:tabs>
      <w:spacing w:before="100" w:after="100"/>
      <w:ind w:left="144"/>
    </w:pPr>
    <w:rPr>
      <w:color w:val="000000"/>
    </w:rPr>
  </w:style>
  <w:style w:type="character" w:customStyle="1" w:styleId="Blue">
    <w:name w:val="Blue"/>
    <w:qFormat/>
    <w:rsid w:val="003B0C5B"/>
    <w:rPr>
      <w:rFonts w:ascii="Arial" w:hAnsi="Arial"/>
      <w:bCs/>
      <w:iCs/>
      <w:color w:val="0075B0"/>
      <w:sz w:val="20"/>
    </w:rPr>
  </w:style>
  <w:style w:type="paragraph" w:customStyle="1" w:styleId="Link">
    <w:name w:val="Link"/>
    <w:basedOn w:val="Normal"/>
    <w:link w:val="LinkChar"/>
    <w:qFormat/>
    <w:rsid w:val="00C0155C"/>
    <w:rPr>
      <w:color w:val="0000FF"/>
      <w:u w:val="single"/>
    </w:rPr>
  </w:style>
  <w:style w:type="character" w:customStyle="1" w:styleId="Heading5Char">
    <w:name w:val="Heading 5 Char"/>
    <w:link w:val="Heading5"/>
    <w:rsid w:val="003136AA"/>
    <w:rPr>
      <w:rFonts w:eastAsia="Times New Roman" w:cs="Times New Roman"/>
      <w:b/>
      <w:color w:val="000000"/>
    </w:rPr>
  </w:style>
  <w:style w:type="paragraph" w:styleId="TOC4">
    <w:name w:val="toc 4"/>
    <w:basedOn w:val="Normal"/>
    <w:next w:val="Normal"/>
    <w:autoRedefine/>
    <w:semiHidden/>
    <w:rsid w:val="00275F7E"/>
    <w:pPr>
      <w:spacing w:before="120" w:after="120"/>
      <w:ind w:left="662"/>
    </w:pPr>
    <w:rPr>
      <w:sz w:val="16"/>
    </w:rPr>
  </w:style>
  <w:style w:type="character" w:customStyle="1" w:styleId="Heading6Char">
    <w:name w:val="Heading 6 Char"/>
    <w:link w:val="Heading6"/>
    <w:semiHidden/>
    <w:rsid w:val="00F52BAF"/>
    <w:rPr>
      <w:rFonts w:ascii="Cambria" w:eastAsia="Times New Roman" w:hAnsi="Cambria" w:cs="Times New Roman"/>
      <w:i/>
      <w:iCs/>
      <w:color w:val="243F60"/>
      <w:sz w:val="20"/>
    </w:rPr>
  </w:style>
  <w:style w:type="character" w:customStyle="1" w:styleId="Heading9Char">
    <w:name w:val="Heading 9 Char"/>
    <w:link w:val="Heading9"/>
    <w:semiHidden/>
    <w:rsid w:val="00677443"/>
    <w:rPr>
      <w:rFonts w:ascii="Arial" w:eastAsia="Times New Roman" w:hAnsi="Arial" w:cs="Times New Roman"/>
      <w:b/>
      <w:bCs/>
      <w:szCs w:val="24"/>
    </w:rPr>
  </w:style>
  <w:style w:type="character" w:styleId="CommentReference">
    <w:name w:val="annotation reference"/>
    <w:semiHidden/>
    <w:rsid w:val="00C5427C"/>
    <w:rPr>
      <w:sz w:val="16"/>
      <w:szCs w:val="16"/>
    </w:rPr>
  </w:style>
  <w:style w:type="character" w:customStyle="1" w:styleId="Bold">
    <w:name w:val="Bold"/>
    <w:qFormat/>
    <w:rsid w:val="003B0C5B"/>
    <w:rPr>
      <w:rFonts w:ascii="Arial" w:hAnsi="Arial"/>
      <w:b/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5427C"/>
    <w:pPr>
      <w:spacing w:line="280" w:lineRule="atLeast"/>
    </w:pPr>
    <w:rPr>
      <w:rFonts w:ascii="Arial" w:hAnsi="Arial"/>
      <w:b/>
      <w:bCs/>
    </w:rPr>
  </w:style>
  <w:style w:type="character" w:customStyle="1" w:styleId="CommentSubjectChar">
    <w:name w:val="Comment Subject Char"/>
    <w:link w:val="CommentSubject"/>
    <w:semiHidden/>
    <w:rsid w:val="00C5427C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Itailc">
    <w:name w:val="Itailc"/>
    <w:qFormat/>
    <w:rsid w:val="00196F2A"/>
    <w:rPr>
      <w:rFonts w:ascii="Arial" w:hAnsi="Arial"/>
      <w:i/>
      <w:sz w:val="20"/>
    </w:rPr>
  </w:style>
  <w:style w:type="character" w:customStyle="1" w:styleId="BoldItailc">
    <w:name w:val="Bold Itailc"/>
    <w:qFormat/>
    <w:rsid w:val="00196F2A"/>
    <w:rPr>
      <w:rFonts w:ascii="Arial" w:hAnsi="Arial"/>
      <w:b/>
      <w:i/>
      <w:sz w:val="20"/>
    </w:rPr>
  </w:style>
  <w:style w:type="table" w:customStyle="1" w:styleId="TableFirstColumn">
    <w:name w:val="Table FirstColumn"/>
    <w:basedOn w:val="TableNormal"/>
    <w:uiPriority w:val="99"/>
    <w:rsid w:val="00C079FE"/>
    <w:pPr>
      <w:ind w:left="288"/>
    </w:pPr>
    <w:tblPr>
      <w:tblInd w:w="43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Col">
      <w:rPr>
        <w:rFonts w:ascii="Arial" w:hAnsi="Arial"/>
        <w:sz w:val="20"/>
      </w:rPr>
      <w:tblPr/>
      <w:tcPr>
        <w:shd w:val="clear" w:color="auto" w:fill="D1F0FF"/>
      </w:tcPr>
    </w:tblStylePr>
  </w:style>
  <w:style w:type="paragraph" w:customStyle="1" w:styleId="TableHeading">
    <w:name w:val="Table Heading"/>
    <w:basedOn w:val="Normal"/>
    <w:qFormat/>
    <w:rsid w:val="006025AA"/>
    <w:pPr>
      <w:spacing w:before="120" w:after="120" w:line="240" w:lineRule="auto"/>
    </w:pPr>
    <w:rPr>
      <w:b/>
      <w:color w:val="155D81"/>
    </w:rPr>
  </w:style>
  <w:style w:type="table" w:customStyle="1" w:styleId="TableHeaderRow">
    <w:name w:val="Table HeaderRow"/>
    <w:basedOn w:val="TableNormal"/>
    <w:uiPriority w:val="99"/>
    <w:rsid w:val="00C079FE"/>
    <w:rPr>
      <w:color w:val="000000"/>
    </w:rPr>
    <w:tblPr>
      <w:tblInd w:w="43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FFFFFF"/>
    </w:tcPr>
    <w:tblStylePr w:type="firstRow">
      <w:rPr>
        <w:rFonts w:ascii="Arial" w:hAnsi="Arial"/>
        <w:sz w:val="20"/>
      </w:rPr>
      <w:tblPr/>
      <w:trPr>
        <w:tblHeader/>
      </w:trPr>
      <w:tcPr>
        <w:shd w:val="clear" w:color="auto" w:fill="D1F0FF"/>
      </w:tcPr>
    </w:tblStylePr>
  </w:style>
  <w:style w:type="character" w:customStyle="1" w:styleId="BlueBold">
    <w:name w:val="Blue Bold"/>
    <w:qFormat/>
    <w:rsid w:val="003B0C5B"/>
    <w:rPr>
      <w:rFonts w:ascii="Arial" w:hAnsi="Arial"/>
      <w:b/>
      <w:color w:val="0075B0"/>
      <w:sz w:val="20"/>
    </w:rPr>
  </w:style>
  <w:style w:type="character" w:customStyle="1" w:styleId="BlueItalic">
    <w:name w:val="Blue Italic"/>
    <w:qFormat/>
    <w:rsid w:val="00E9221F"/>
    <w:rPr>
      <w:rFonts w:ascii="Segoe UI" w:hAnsi="Segoe UI"/>
      <w:i/>
      <w:color w:val="0075B0"/>
      <w:sz w:val="20"/>
    </w:rPr>
  </w:style>
  <w:style w:type="character" w:customStyle="1" w:styleId="BlueBoldItalic">
    <w:name w:val="Blue Bold Italic"/>
    <w:qFormat/>
    <w:rsid w:val="00E9221F"/>
    <w:rPr>
      <w:rFonts w:ascii="Segoe UI" w:hAnsi="Segoe UI"/>
      <w:b/>
      <w:i/>
      <w:color w:val="0075B0"/>
      <w:sz w:val="20"/>
    </w:rPr>
  </w:style>
  <w:style w:type="paragraph" w:customStyle="1" w:styleId="NumberLevel1First">
    <w:name w:val="Number Level1 First"/>
    <w:basedOn w:val="Normal"/>
    <w:next w:val="NumberLevel1"/>
    <w:qFormat/>
    <w:rsid w:val="00C03DE1"/>
    <w:pPr>
      <w:numPr>
        <w:numId w:val="6"/>
      </w:numPr>
      <w:spacing w:before="40" w:after="40"/>
    </w:pPr>
    <w:rPr>
      <w:color w:val="000000"/>
    </w:rPr>
  </w:style>
  <w:style w:type="paragraph" w:customStyle="1" w:styleId="NumberLevel1">
    <w:name w:val="Number Level1"/>
    <w:basedOn w:val="NumberLevel1First"/>
    <w:qFormat/>
    <w:rsid w:val="00C03DE1"/>
    <w:pPr>
      <w:numPr>
        <w:ilvl w:val="1"/>
      </w:numPr>
    </w:pPr>
  </w:style>
  <w:style w:type="paragraph" w:customStyle="1" w:styleId="NumberLevel3First">
    <w:name w:val="Number Level3 First"/>
    <w:basedOn w:val="Normal"/>
    <w:qFormat/>
    <w:rsid w:val="00C03DE1"/>
    <w:pPr>
      <w:numPr>
        <w:numId w:val="5"/>
      </w:numPr>
      <w:spacing w:before="40" w:after="40"/>
    </w:pPr>
  </w:style>
  <w:style w:type="paragraph" w:customStyle="1" w:styleId="NumberLevel2first">
    <w:name w:val="Number Level2 first"/>
    <w:basedOn w:val="Normal"/>
    <w:next w:val="Normal"/>
    <w:qFormat/>
    <w:rsid w:val="00C03DE1"/>
    <w:pPr>
      <w:numPr>
        <w:numId w:val="4"/>
      </w:numPr>
      <w:spacing w:before="40" w:after="40"/>
      <w:ind w:left="576"/>
    </w:pPr>
    <w:rPr>
      <w:color w:val="000000"/>
    </w:rPr>
  </w:style>
  <w:style w:type="character" w:customStyle="1" w:styleId="DefaultCharacterFont">
    <w:name w:val="Default Character Font"/>
    <w:qFormat/>
    <w:rsid w:val="00CA5C88"/>
    <w:rPr>
      <w:rFonts w:ascii="Arial" w:hAnsi="Arial"/>
      <w:color w:val="000000"/>
      <w:sz w:val="20"/>
    </w:rPr>
  </w:style>
  <w:style w:type="character" w:customStyle="1" w:styleId="NoSpacingChar">
    <w:name w:val="No Spacing Char"/>
    <w:link w:val="NoSpacing"/>
    <w:uiPriority w:val="1"/>
    <w:semiHidden/>
    <w:rsid w:val="00F50FE3"/>
    <w:rPr>
      <w:lang w:val="en-US" w:eastAsia="en-US" w:bidi="ar-SA"/>
    </w:rPr>
  </w:style>
  <w:style w:type="paragraph" w:customStyle="1" w:styleId="TableCellBody">
    <w:name w:val="Table Cell Body"/>
    <w:basedOn w:val="Normal"/>
    <w:qFormat/>
    <w:rsid w:val="004008CE"/>
    <w:pPr>
      <w:spacing w:before="40" w:after="40"/>
    </w:pPr>
    <w:rPr>
      <w:rFonts w:cs="Arial"/>
      <w:snapToGrid w:val="0"/>
      <w:color w:val="000000"/>
      <w:w w:val="0"/>
    </w:rPr>
  </w:style>
  <w:style w:type="paragraph" w:customStyle="1" w:styleId="BlueNumberLevel1First">
    <w:name w:val="Blue Number Level1 First"/>
    <w:basedOn w:val="Normal"/>
    <w:qFormat/>
    <w:rsid w:val="001B6F1A"/>
    <w:pPr>
      <w:numPr>
        <w:numId w:val="11"/>
      </w:numPr>
      <w:tabs>
        <w:tab w:val="left" w:pos="1095"/>
      </w:tabs>
      <w:spacing w:before="40" w:after="40"/>
    </w:pPr>
    <w:rPr>
      <w:rFonts w:cs="Arial"/>
      <w:color w:val="0075B0"/>
    </w:rPr>
  </w:style>
  <w:style w:type="paragraph" w:customStyle="1" w:styleId="BlueNumberLevel1">
    <w:name w:val="Blue Number Level1"/>
    <w:basedOn w:val="BlueNumberLevel1First"/>
    <w:qFormat/>
    <w:rsid w:val="00BE34A7"/>
    <w:pPr>
      <w:numPr>
        <w:ilvl w:val="1"/>
      </w:numPr>
    </w:pPr>
  </w:style>
  <w:style w:type="paragraph" w:customStyle="1" w:styleId="BlueNumberLevel2First">
    <w:name w:val="Blue Number Level2 First"/>
    <w:basedOn w:val="Normal"/>
    <w:qFormat/>
    <w:rsid w:val="001B6F1A"/>
    <w:pPr>
      <w:numPr>
        <w:numId w:val="13"/>
      </w:numPr>
      <w:tabs>
        <w:tab w:val="left" w:pos="1095"/>
      </w:tabs>
      <w:spacing w:before="40" w:after="40"/>
      <w:ind w:left="576" w:hanging="288"/>
    </w:pPr>
    <w:rPr>
      <w:snapToGrid w:val="0"/>
      <w:color w:val="0075B0"/>
      <w:w w:val="0"/>
    </w:rPr>
  </w:style>
  <w:style w:type="paragraph" w:customStyle="1" w:styleId="BlueNumberLevel2">
    <w:name w:val="Blue Number Level2"/>
    <w:basedOn w:val="BlueNumberLevel2First"/>
    <w:qFormat/>
    <w:rsid w:val="004A1BDB"/>
    <w:pPr>
      <w:numPr>
        <w:ilvl w:val="1"/>
      </w:numPr>
      <w:ind w:left="576" w:hanging="288"/>
    </w:pPr>
  </w:style>
  <w:style w:type="paragraph" w:customStyle="1" w:styleId="BlueNumberLevel3First">
    <w:name w:val="Blue Number Level3 First"/>
    <w:basedOn w:val="Normal"/>
    <w:qFormat/>
    <w:rsid w:val="001E4C13"/>
    <w:pPr>
      <w:numPr>
        <w:numId w:val="12"/>
      </w:numPr>
      <w:tabs>
        <w:tab w:val="left" w:pos="1095"/>
      </w:tabs>
      <w:spacing w:before="40" w:after="40"/>
    </w:pPr>
    <w:rPr>
      <w:color w:val="0075B0"/>
    </w:rPr>
  </w:style>
  <w:style w:type="paragraph" w:customStyle="1" w:styleId="BlueNumberLevel3">
    <w:name w:val="Blue Number Level3"/>
    <w:basedOn w:val="BlueNumberLevel3First"/>
    <w:qFormat/>
    <w:rsid w:val="001E4C13"/>
    <w:pPr>
      <w:numPr>
        <w:ilvl w:val="1"/>
      </w:numPr>
      <w:ind w:left="864" w:hanging="288"/>
    </w:pPr>
  </w:style>
  <w:style w:type="paragraph" w:styleId="BodyText">
    <w:name w:val="Body Text"/>
    <w:basedOn w:val="Normal"/>
    <w:link w:val="BodyTextChar"/>
    <w:rsid w:val="006B1B2D"/>
    <w:pPr>
      <w:spacing w:before="40" w:after="40"/>
    </w:pPr>
    <w:rPr>
      <w:rFonts w:ascii="Segoe UI" w:hAnsi="Segoe UI"/>
    </w:rPr>
  </w:style>
  <w:style w:type="character" w:customStyle="1" w:styleId="BodyTextChar">
    <w:name w:val="Body Text Char"/>
    <w:basedOn w:val="DefaultParagraphFont"/>
    <w:link w:val="BodyText"/>
    <w:rsid w:val="006B1B2D"/>
    <w:rPr>
      <w:rFonts w:ascii="Segoe UI" w:hAnsi="Segoe UI"/>
    </w:rPr>
  </w:style>
  <w:style w:type="character" w:styleId="Hyperlink">
    <w:name w:val="Hyperlink"/>
    <w:uiPriority w:val="99"/>
    <w:unhideWhenUsed/>
    <w:rsid w:val="001C2FDD"/>
    <w:rPr>
      <w:color w:val="0000FF"/>
      <w:u w:val="single"/>
    </w:rPr>
  </w:style>
  <w:style w:type="paragraph" w:customStyle="1" w:styleId="HeaderText">
    <w:name w:val="Header Text"/>
    <w:basedOn w:val="Normal"/>
    <w:qFormat/>
    <w:rsid w:val="00E82722"/>
    <w:pPr>
      <w:spacing w:line="240" w:lineRule="auto"/>
      <w:ind w:left="1296"/>
    </w:pPr>
  </w:style>
  <w:style w:type="paragraph" w:customStyle="1" w:styleId="Default">
    <w:name w:val="Default"/>
    <w:rsid w:val="00610947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F05334"/>
    <w:pPr>
      <w:ind w:left="720"/>
    </w:pPr>
  </w:style>
  <w:style w:type="table" w:styleId="GridTable4">
    <w:name w:val="Grid Table 4"/>
    <w:basedOn w:val="TableNormal"/>
    <w:uiPriority w:val="49"/>
    <w:rsid w:val="00E915C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E915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E915C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B03FE2"/>
    <w:pPr>
      <w:widowControl w:val="0"/>
      <w:autoSpaceDE w:val="0"/>
      <w:autoSpaceDN w:val="0"/>
      <w:spacing w:line="240" w:lineRule="auto"/>
      <w:ind w:left="107"/>
    </w:pPr>
    <w:rPr>
      <w:rFonts w:eastAsia="Arial" w:cs="Arial"/>
      <w:sz w:val="22"/>
      <w:szCs w:val="22"/>
      <w:lang w:bidi="en-US"/>
    </w:rPr>
  </w:style>
  <w:style w:type="paragraph" w:customStyle="1" w:styleId="ProcessTableStyle">
    <w:name w:val="Process Table Style"/>
    <w:basedOn w:val="Normal"/>
    <w:uiPriority w:val="1"/>
    <w:qFormat/>
    <w:rsid w:val="00E9221F"/>
    <w:pPr>
      <w:widowControl w:val="0"/>
      <w:autoSpaceDE w:val="0"/>
      <w:autoSpaceDN w:val="0"/>
      <w:spacing w:line="240" w:lineRule="auto"/>
      <w:ind w:left="107"/>
    </w:pPr>
    <w:rPr>
      <w:rFonts w:ascii="Segoe UI" w:eastAsia="Arial" w:hAnsi="Segoe UI" w:cs="Arial"/>
      <w:color w:val="FFFFFF" w:themeColor="background1"/>
      <w:sz w:val="22"/>
      <w:szCs w:val="22"/>
      <w:lang w:bidi="en-US"/>
    </w:rPr>
  </w:style>
  <w:style w:type="paragraph" w:styleId="Title">
    <w:name w:val="Title"/>
    <w:basedOn w:val="Normal"/>
    <w:link w:val="TitleChar"/>
    <w:qFormat/>
    <w:rsid w:val="00311031"/>
    <w:pPr>
      <w:spacing w:line="240" w:lineRule="auto"/>
      <w:jc w:val="center"/>
    </w:pPr>
    <w:rPr>
      <w:rFonts w:eastAsia="Times New Roman"/>
      <w:b/>
      <w:bCs/>
      <w:sz w:val="22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11031"/>
    <w:rPr>
      <w:rFonts w:eastAsia="Times New Roman"/>
      <w:b/>
      <w:bCs/>
      <w:sz w:val="22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pitam\Desktop\QMS%20UI\Final%20Template\Proces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ADDF8-5BF7-486C-9F6C-4D5B98D91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Process Template</Template>
  <TotalTime>3</TotalTime>
  <Pages>5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Process</vt:lpstr>
    </vt:vector>
  </TitlesOfParts>
  <Company/>
  <LinksUpToDate>false</LinksUpToDate>
  <CharactersWithSpaces>4096</CharactersWithSpaces>
  <SharedDoc>false</SharedDoc>
  <HLinks>
    <vt:vector size="78" baseType="variant"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_Toc416184373</vt:lpwstr>
      </vt:variant>
      <vt:variant>
        <vt:i4>1310777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_Toc416184372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_Toc416184371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_Toc416184369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_Toc416184368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_Toc416184367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_Toc416184366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_Toc416184364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_Toc416184363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_Toc416184362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_Toc416184361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_Toc416184360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_Toc416184359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Template</dc:title>
  <dc:creator>Divyanjana Nikam</dc:creator>
  <cp:lastModifiedBy>Swetha Manga</cp:lastModifiedBy>
  <cp:revision>2</cp:revision>
  <cp:lastPrinted>2018-03-28T12:08:00Z</cp:lastPrinted>
  <dcterms:created xsi:type="dcterms:W3CDTF">2023-10-26T10:45:00Z</dcterms:created>
  <dcterms:modified xsi:type="dcterms:W3CDTF">2023-10-26T10:45:00Z</dcterms:modified>
</cp:coreProperties>
</file>